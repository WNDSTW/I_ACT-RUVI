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B0" w:rsidRPr="00280EF6" w:rsidRDefault="0069203C" w:rsidP="00FA7566">
      <w:pPr>
        <w:tabs>
          <w:tab w:val="left" w:pos="1800"/>
          <w:tab w:val="left" w:pos="1980"/>
        </w:tabs>
        <w:ind w:left="1980" w:hanging="1980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280EF6">
        <w:rPr>
          <w:rFonts w:ascii="Arial" w:hAnsi="Arial" w:cs="Arial"/>
          <w:sz w:val="20"/>
          <w:szCs w:val="20"/>
        </w:rPr>
        <w:t>No</w:t>
      </w:r>
      <w:r w:rsidRPr="00280EF6">
        <w:rPr>
          <w:rFonts w:ascii="Arial" w:hAnsi="Arial" w:cs="Arial"/>
          <w:sz w:val="20"/>
          <w:szCs w:val="20"/>
        </w:rPr>
        <w:tab/>
        <w:t>:</w:t>
      </w:r>
      <w:r w:rsidRPr="00280EF6">
        <w:rPr>
          <w:rFonts w:ascii="Arial" w:hAnsi="Arial" w:cs="Arial"/>
          <w:sz w:val="20"/>
          <w:szCs w:val="20"/>
        </w:rPr>
        <w:tab/>
      </w:r>
      <w:r w:rsidR="005E5F82" w:rsidRPr="00280EF6">
        <w:rPr>
          <w:rFonts w:ascii="Arial" w:hAnsi="Arial" w:cs="Arial"/>
          <w:sz w:val="20"/>
          <w:szCs w:val="20"/>
        </w:rPr>
        <w:t>NR-</w:t>
      </w:r>
      <w:r w:rsidR="00456AEB" w:rsidRPr="00280EF6">
        <w:rPr>
          <w:rFonts w:ascii="Arial" w:hAnsi="Arial" w:cs="Arial"/>
          <w:i/>
          <w:sz w:val="20"/>
          <w:szCs w:val="20"/>
        </w:rPr>
        <w:t>01</w:t>
      </w:r>
      <w:r w:rsidR="005E5F82" w:rsidRPr="00280EF6">
        <w:rPr>
          <w:rFonts w:ascii="Arial" w:hAnsi="Arial" w:cs="Arial"/>
          <w:sz w:val="20"/>
          <w:szCs w:val="20"/>
        </w:rPr>
        <w:t>/</w:t>
      </w:r>
      <w:r w:rsidR="00D00FF6">
        <w:rPr>
          <w:rFonts w:ascii="Arial" w:hAnsi="Arial" w:cs="Arial"/>
          <w:i/>
          <w:sz w:val="20"/>
          <w:szCs w:val="20"/>
        </w:rPr>
        <w:t>E16530</w:t>
      </w:r>
      <w:r w:rsidR="005E5F82" w:rsidRPr="00280EF6">
        <w:rPr>
          <w:rFonts w:ascii="Arial" w:hAnsi="Arial" w:cs="Arial"/>
          <w:sz w:val="20"/>
          <w:szCs w:val="20"/>
        </w:rPr>
        <w:t>/</w:t>
      </w:r>
      <w:r w:rsidR="00D00FF6">
        <w:rPr>
          <w:rFonts w:ascii="Arial" w:hAnsi="Arial" w:cs="Arial"/>
          <w:i/>
          <w:sz w:val="20"/>
          <w:szCs w:val="20"/>
        </w:rPr>
        <w:t>2018</w:t>
      </w:r>
      <w:r w:rsidR="005E5F82" w:rsidRPr="00280EF6">
        <w:rPr>
          <w:rFonts w:ascii="Arial" w:hAnsi="Arial" w:cs="Arial"/>
          <w:sz w:val="20"/>
          <w:szCs w:val="20"/>
        </w:rPr>
        <w:t>/-S0</w:t>
      </w:r>
    </w:p>
    <w:p w:rsidR="00663A7B" w:rsidRPr="00280EF6" w:rsidRDefault="00663A7B" w:rsidP="00FA7566">
      <w:pPr>
        <w:tabs>
          <w:tab w:val="left" w:pos="1800"/>
          <w:tab w:val="left" w:pos="1980"/>
        </w:tabs>
        <w:ind w:left="1980" w:hanging="1980"/>
        <w:jc w:val="both"/>
        <w:rPr>
          <w:rFonts w:ascii="Arial" w:hAnsi="Arial" w:cs="Arial"/>
          <w:sz w:val="20"/>
          <w:szCs w:val="20"/>
        </w:rPr>
      </w:pPr>
      <w:proofErr w:type="spellStart"/>
      <w:r w:rsidRPr="00280EF6">
        <w:rPr>
          <w:rFonts w:ascii="Arial" w:hAnsi="Arial" w:cs="Arial"/>
          <w:sz w:val="20"/>
          <w:szCs w:val="20"/>
        </w:rPr>
        <w:t>Perihal</w:t>
      </w:r>
      <w:proofErr w:type="spellEnd"/>
      <w:r w:rsidRPr="00280EF6">
        <w:rPr>
          <w:rFonts w:ascii="Arial" w:hAnsi="Arial" w:cs="Arial"/>
          <w:sz w:val="20"/>
          <w:szCs w:val="20"/>
        </w:rPr>
        <w:tab/>
        <w:t>:</w:t>
      </w:r>
      <w:r w:rsidRPr="00280EF6">
        <w:rPr>
          <w:rFonts w:ascii="Arial" w:hAnsi="Arial" w:cs="Arial"/>
          <w:sz w:val="20"/>
          <w:szCs w:val="20"/>
        </w:rPr>
        <w:tab/>
      </w:r>
      <w:proofErr w:type="spellStart"/>
      <w:r w:rsidR="00C6414D" w:rsidRPr="00280EF6">
        <w:rPr>
          <w:rFonts w:ascii="Arial" w:hAnsi="Arial" w:cs="Arial"/>
          <w:sz w:val="20"/>
          <w:szCs w:val="20"/>
        </w:rPr>
        <w:t>Notulen</w:t>
      </w:r>
      <w:proofErr w:type="spellEnd"/>
      <w:r w:rsidR="00C6414D" w:rsidRPr="00280E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414D" w:rsidRPr="00280EF6">
        <w:rPr>
          <w:rFonts w:ascii="Arial" w:hAnsi="Arial" w:cs="Arial"/>
          <w:sz w:val="20"/>
          <w:szCs w:val="20"/>
        </w:rPr>
        <w:t>Rapat</w:t>
      </w:r>
      <w:proofErr w:type="spellEnd"/>
      <w:r w:rsidR="0029612A">
        <w:rPr>
          <w:rFonts w:ascii="Arial" w:hAnsi="Arial" w:cs="Arial"/>
          <w:sz w:val="20"/>
          <w:szCs w:val="20"/>
        </w:rPr>
        <w:t xml:space="preserve"> Web I-Act</w:t>
      </w:r>
      <w:r w:rsidR="00C6414D" w:rsidRPr="00280EF6">
        <w:rPr>
          <w:rFonts w:ascii="Arial" w:hAnsi="Arial" w:cs="Arial"/>
          <w:sz w:val="20"/>
          <w:szCs w:val="20"/>
        </w:rPr>
        <w:t xml:space="preserve"> </w:t>
      </w:r>
    </w:p>
    <w:p w:rsidR="0069203C" w:rsidRPr="00280EF6" w:rsidRDefault="0069203C" w:rsidP="00FA7566">
      <w:pPr>
        <w:tabs>
          <w:tab w:val="left" w:pos="1800"/>
          <w:tab w:val="left" w:pos="1980"/>
        </w:tabs>
        <w:ind w:left="1980" w:hanging="1980"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 w:rsidRPr="00280EF6">
        <w:rPr>
          <w:rFonts w:ascii="Arial" w:hAnsi="Arial" w:cs="Arial"/>
          <w:sz w:val="20"/>
          <w:szCs w:val="20"/>
        </w:rPr>
        <w:t>Tanggal</w:t>
      </w:r>
      <w:proofErr w:type="spellEnd"/>
      <w:r w:rsidRPr="00280EF6">
        <w:rPr>
          <w:rFonts w:ascii="Arial" w:hAnsi="Arial" w:cs="Arial"/>
          <w:sz w:val="20"/>
          <w:szCs w:val="20"/>
        </w:rPr>
        <w:tab/>
        <w:t>:</w:t>
      </w:r>
      <w:r w:rsidRPr="00280EF6">
        <w:rPr>
          <w:rFonts w:ascii="Arial" w:hAnsi="Arial" w:cs="Arial"/>
          <w:sz w:val="20"/>
          <w:szCs w:val="20"/>
        </w:rPr>
        <w:tab/>
      </w:r>
      <w:r w:rsidR="0029612A">
        <w:rPr>
          <w:rFonts w:ascii="Arial" w:hAnsi="Arial" w:cs="Arial"/>
          <w:sz w:val="20"/>
          <w:szCs w:val="20"/>
        </w:rPr>
        <w:t>28</w:t>
      </w:r>
      <w:r w:rsidR="00AB4C2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2C4D">
        <w:rPr>
          <w:rFonts w:ascii="Arial" w:hAnsi="Arial" w:cs="Arial"/>
          <w:sz w:val="20"/>
          <w:szCs w:val="20"/>
        </w:rPr>
        <w:t>Februari</w:t>
      </w:r>
      <w:proofErr w:type="spellEnd"/>
      <w:r w:rsidR="00456AEB" w:rsidRPr="00280EF6">
        <w:rPr>
          <w:rFonts w:ascii="Arial" w:hAnsi="Arial" w:cs="Arial"/>
          <w:sz w:val="20"/>
          <w:szCs w:val="20"/>
        </w:rPr>
        <w:t xml:space="preserve"> 2018</w:t>
      </w:r>
    </w:p>
    <w:p w:rsidR="00990AC4" w:rsidRPr="00280EF6" w:rsidRDefault="00990AC4" w:rsidP="00FA7566">
      <w:pPr>
        <w:tabs>
          <w:tab w:val="left" w:pos="1800"/>
          <w:tab w:val="left" w:pos="1980"/>
        </w:tabs>
        <w:ind w:left="1980" w:hanging="1980"/>
        <w:jc w:val="both"/>
        <w:rPr>
          <w:rFonts w:ascii="Arial" w:hAnsi="Arial" w:cs="Arial"/>
          <w:sz w:val="20"/>
          <w:szCs w:val="20"/>
        </w:rPr>
      </w:pPr>
      <w:proofErr w:type="spellStart"/>
      <w:r w:rsidRPr="00280EF6">
        <w:rPr>
          <w:rFonts w:ascii="Arial" w:hAnsi="Arial" w:cs="Arial"/>
          <w:sz w:val="20"/>
          <w:szCs w:val="20"/>
        </w:rPr>
        <w:t>Waktu</w:t>
      </w:r>
      <w:proofErr w:type="spellEnd"/>
      <w:r w:rsidRPr="00280EF6">
        <w:rPr>
          <w:rFonts w:ascii="Arial" w:hAnsi="Arial" w:cs="Arial"/>
          <w:sz w:val="20"/>
          <w:szCs w:val="20"/>
        </w:rPr>
        <w:tab/>
        <w:t>:</w:t>
      </w:r>
      <w:r w:rsidRPr="00280EF6">
        <w:rPr>
          <w:rFonts w:ascii="Arial" w:hAnsi="Arial" w:cs="Arial"/>
          <w:sz w:val="20"/>
          <w:szCs w:val="20"/>
        </w:rPr>
        <w:tab/>
      </w:r>
      <w:r w:rsidR="00111453">
        <w:rPr>
          <w:rFonts w:ascii="Arial" w:hAnsi="Arial" w:cs="Arial"/>
          <w:sz w:val="20"/>
          <w:szCs w:val="20"/>
        </w:rPr>
        <w:t>14.45 -15.30</w:t>
      </w:r>
    </w:p>
    <w:p w:rsidR="00990AC4" w:rsidRPr="00280EF6" w:rsidRDefault="00990AC4" w:rsidP="00FA7566">
      <w:pPr>
        <w:tabs>
          <w:tab w:val="left" w:pos="1800"/>
          <w:tab w:val="left" w:pos="1980"/>
        </w:tabs>
        <w:ind w:left="1980" w:hanging="1980"/>
        <w:jc w:val="both"/>
        <w:rPr>
          <w:rFonts w:ascii="Arial" w:hAnsi="Arial" w:cs="Arial"/>
          <w:sz w:val="20"/>
          <w:szCs w:val="20"/>
        </w:rPr>
      </w:pPr>
      <w:proofErr w:type="spellStart"/>
      <w:r w:rsidRPr="00280EF6">
        <w:rPr>
          <w:rFonts w:ascii="Arial" w:hAnsi="Arial" w:cs="Arial"/>
          <w:sz w:val="20"/>
          <w:szCs w:val="20"/>
        </w:rPr>
        <w:t>Tempat</w:t>
      </w:r>
      <w:proofErr w:type="spellEnd"/>
      <w:r w:rsidRPr="00280EF6">
        <w:rPr>
          <w:rFonts w:ascii="Arial" w:hAnsi="Arial" w:cs="Arial"/>
          <w:sz w:val="20"/>
          <w:szCs w:val="20"/>
        </w:rPr>
        <w:tab/>
        <w:t>:</w:t>
      </w:r>
      <w:r w:rsidRPr="00280EF6">
        <w:rPr>
          <w:rFonts w:ascii="Arial" w:hAnsi="Arial" w:cs="Arial"/>
          <w:sz w:val="20"/>
          <w:szCs w:val="20"/>
        </w:rPr>
        <w:tab/>
      </w:r>
      <w:r w:rsidR="0029612A">
        <w:rPr>
          <w:rFonts w:ascii="Arial" w:hAnsi="Arial" w:cs="Arial"/>
          <w:sz w:val="20"/>
          <w:szCs w:val="20"/>
        </w:rPr>
        <w:t>RPO</w:t>
      </w:r>
    </w:p>
    <w:p w:rsidR="00990AC4" w:rsidRPr="00280EF6" w:rsidRDefault="00990AC4" w:rsidP="00FA7566">
      <w:pPr>
        <w:tabs>
          <w:tab w:val="left" w:pos="1800"/>
          <w:tab w:val="left" w:pos="1980"/>
        </w:tabs>
        <w:ind w:left="1980" w:hanging="1980"/>
        <w:jc w:val="both"/>
        <w:rPr>
          <w:rFonts w:ascii="Arial" w:hAnsi="Arial" w:cs="Arial"/>
          <w:sz w:val="20"/>
          <w:szCs w:val="20"/>
        </w:rPr>
      </w:pPr>
      <w:proofErr w:type="spellStart"/>
      <w:r w:rsidRPr="00280EF6">
        <w:rPr>
          <w:rFonts w:ascii="Arial" w:hAnsi="Arial" w:cs="Arial"/>
          <w:sz w:val="20"/>
          <w:szCs w:val="20"/>
        </w:rPr>
        <w:t>Daftar</w:t>
      </w:r>
      <w:proofErr w:type="spellEnd"/>
      <w:r w:rsidRPr="00280E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0EF6">
        <w:rPr>
          <w:rFonts w:ascii="Arial" w:hAnsi="Arial" w:cs="Arial"/>
          <w:sz w:val="20"/>
          <w:szCs w:val="20"/>
        </w:rPr>
        <w:t>Hadir</w:t>
      </w:r>
      <w:proofErr w:type="spellEnd"/>
      <w:r w:rsidRPr="00280EF6">
        <w:rPr>
          <w:rFonts w:ascii="Arial" w:hAnsi="Arial" w:cs="Arial"/>
          <w:sz w:val="20"/>
          <w:szCs w:val="20"/>
        </w:rPr>
        <w:t xml:space="preserve"> </w:t>
      </w:r>
      <w:r w:rsidRPr="00280EF6">
        <w:rPr>
          <w:rFonts w:ascii="Arial" w:hAnsi="Arial" w:cs="Arial"/>
          <w:sz w:val="20"/>
          <w:szCs w:val="20"/>
        </w:rPr>
        <w:tab/>
        <w:t>:</w:t>
      </w:r>
      <w:r w:rsidRPr="00280EF6">
        <w:rPr>
          <w:rFonts w:ascii="Arial" w:hAnsi="Arial" w:cs="Arial"/>
          <w:sz w:val="20"/>
          <w:szCs w:val="20"/>
        </w:rPr>
        <w:tab/>
      </w:r>
    </w:p>
    <w:p w:rsidR="00990AC4" w:rsidRPr="00280EF6" w:rsidRDefault="00990AC4" w:rsidP="00FA7566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086"/>
        <w:gridCol w:w="3685"/>
        <w:gridCol w:w="1418"/>
        <w:gridCol w:w="850"/>
      </w:tblGrid>
      <w:tr w:rsidR="00A77320" w:rsidRPr="00280EF6" w:rsidTr="00336404">
        <w:trPr>
          <w:trHeight w:val="811"/>
          <w:tblHeader/>
        </w:trPr>
        <w:tc>
          <w:tcPr>
            <w:tcW w:w="60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24EB0" w:rsidRPr="00280EF6" w:rsidRDefault="00A24EB0" w:rsidP="00FA75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086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24EB0" w:rsidRPr="00280EF6" w:rsidRDefault="005877BB" w:rsidP="00FA75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Pokok</w:t>
            </w:r>
            <w:proofErr w:type="spellEnd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Uraian</w:t>
            </w:r>
            <w:proofErr w:type="spellEnd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A24EB0"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embahasan</w:t>
            </w:r>
            <w:proofErr w:type="spell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24EB0" w:rsidRPr="00280EF6" w:rsidRDefault="005877BB" w:rsidP="00FA75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Rencana</w:t>
            </w:r>
            <w:proofErr w:type="spellEnd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Tindak</w:t>
            </w:r>
            <w:proofErr w:type="spellEnd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L</w:t>
            </w:r>
            <w:r w:rsidR="00A24EB0"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anjut</w:t>
            </w:r>
            <w:proofErr w:type="spellEnd"/>
            <w:r w:rsidR="00A24EB0" w:rsidRPr="00280E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24EB0" w:rsidRPr="00280EF6" w:rsidRDefault="00293167" w:rsidP="00FA7566">
            <w:pPr>
              <w:ind w:left="-80" w:right="-66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Penanggung</w:t>
            </w:r>
            <w:proofErr w:type="spellEnd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Jawab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24EB0" w:rsidRPr="00280EF6" w:rsidRDefault="00A24EB0" w:rsidP="00FA7566">
            <w:pPr>
              <w:ind w:left="-80" w:right="-66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Target </w:t>
            </w:r>
            <w:proofErr w:type="spellStart"/>
            <w:r w:rsidR="00164F14"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Waktu</w:t>
            </w:r>
            <w:proofErr w:type="spellEnd"/>
          </w:p>
        </w:tc>
      </w:tr>
      <w:tr w:rsidR="00AF231D" w:rsidRPr="00280EF6" w:rsidTr="00336404">
        <w:trPr>
          <w:trHeight w:val="393"/>
        </w:trPr>
        <w:tc>
          <w:tcPr>
            <w:tcW w:w="600" w:type="dxa"/>
          </w:tcPr>
          <w:p w:rsidR="00AF231D" w:rsidRPr="00280EF6" w:rsidRDefault="00E9117D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1.</w:t>
            </w:r>
          </w:p>
        </w:tc>
        <w:tc>
          <w:tcPr>
            <w:tcW w:w="3086" w:type="dxa"/>
          </w:tcPr>
          <w:p w:rsidR="00D34F79" w:rsidRDefault="0098687F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Web I-Act</w:t>
            </w:r>
          </w:p>
          <w:p w:rsidR="0098687F" w:rsidRDefault="0098687F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</w:p>
          <w:p w:rsidR="0098687F" w:rsidRPr="00E9117D" w:rsidRDefault="0098687F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Menghilangkan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notulen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web </w:t>
            </w:r>
          </w:p>
        </w:tc>
        <w:tc>
          <w:tcPr>
            <w:tcW w:w="3685" w:type="dxa"/>
          </w:tcPr>
          <w:p w:rsidR="0098687F" w:rsidRDefault="0098687F" w:rsidP="001D4662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Notulen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rapat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dihilangkan</w:t>
            </w:r>
            <w:proofErr w:type="spellEnd"/>
          </w:p>
          <w:p w:rsidR="0098687F" w:rsidRDefault="0098687F" w:rsidP="0098687F">
            <w:pPr>
              <w:pStyle w:val="ListParagraph"/>
              <w:ind w:left="176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  <w:p w:rsidR="00936C34" w:rsidRDefault="0098687F" w:rsidP="001D4662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Akan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akses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langsung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pegawai</w:t>
            </w:r>
            <w:proofErr w:type="spellEnd"/>
          </w:p>
          <w:p w:rsidR="0098687F" w:rsidRDefault="0098687F" w:rsidP="0098687F">
            <w:pPr>
              <w:pStyle w:val="ListParagraph"/>
              <w:ind w:left="176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  <w:p w:rsidR="00AB0FB1" w:rsidRDefault="0098687F" w:rsidP="00AB0FB1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Dibuat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alur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sesuai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jabatan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, </w:t>
            </w:r>
          </w:p>
          <w:p w:rsidR="00AB0FB1" w:rsidRDefault="00AB0FB1" w:rsidP="00AB0FB1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en-AU"/>
              </w:rPr>
              <w:t>ibuat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reviewernya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tetapi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waj</w:t>
            </w:r>
            <w:r w:rsidR="00D44737">
              <w:rPr>
                <w:rFonts w:ascii="Arial" w:hAnsi="Arial" w:cs="Arial"/>
                <w:sz w:val="20"/>
                <w:szCs w:val="20"/>
                <w:lang w:val="en-AU"/>
              </w:rPr>
              <w:t>ib</w:t>
            </w:r>
            <w:proofErr w:type="spellEnd"/>
            <w:r w:rsidR="00D44737"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D44737">
              <w:rPr>
                <w:rFonts w:ascii="Arial" w:hAnsi="Arial" w:cs="Arial"/>
                <w:sz w:val="20"/>
                <w:szCs w:val="20"/>
                <w:lang w:val="en-AU"/>
              </w:rPr>
              <w:t>diisi</w:t>
            </w:r>
            <w:proofErr w:type="spellEnd"/>
            <w:r w:rsidR="00D44737">
              <w:rPr>
                <w:rFonts w:ascii="Arial" w:hAnsi="Arial" w:cs="Arial"/>
                <w:sz w:val="20"/>
                <w:szCs w:val="20"/>
                <w:lang w:val="en-AU"/>
              </w:rPr>
              <w:t xml:space="preserve">, </w:t>
            </w:r>
            <w:proofErr w:type="spellStart"/>
            <w:r w:rsidR="00D44737">
              <w:rPr>
                <w:rFonts w:ascii="Arial" w:hAnsi="Arial" w:cs="Arial"/>
                <w:sz w:val="20"/>
                <w:szCs w:val="20"/>
                <w:lang w:val="en-AU"/>
              </w:rPr>
              <w:t>jika</w:t>
            </w:r>
            <w:proofErr w:type="spellEnd"/>
            <w:r w:rsidR="00D44737"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D44737">
              <w:rPr>
                <w:rFonts w:ascii="Arial" w:hAnsi="Arial" w:cs="Arial"/>
                <w:sz w:val="20"/>
                <w:szCs w:val="20"/>
                <w:lang w:val="en-AU"/>
              </w:rPr>
              <w:t>memang</w:t>
            </w:r>
            <w:proofErr w:type="spellEnd"/>
            <w:r w:rsidR="00D44737"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D44737">
              <w:rPr>
                <w:rFonts w:ascii="Arial" w:hAnsi="Arial" w:cs="Arial"/>
                <w:sz w:val="20"/>
                <w:szCs w:val="20"/>
                <w:lang w:val="en-AU"/>
              </w:rPr>
              <w:t>mau</w:t>
            </w:r>
            <w:proofErr w:type="spellEnd"/>
            <w:r w:rsidR="00D44737"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D44737">
              <w:rPr>
                <w:rFonts w:ascii="Arial" w:hAnsi="Arial" w:cs="Arial"/>
                <w:sz w:val="20"/>
                <w:szCs w:val="20"/>
                <w:lang w:val="en-AU"/>
              </w:rPr>
              <w:t>diisi</w:t>
            </w:r>
            <w:proofErr w:type="spellEnd"/>
            <w:r w:rsidR="00D44737"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D44737">
              <w:rPr>
                <w:rFonts w:ascii="Arial" w:hAnsi="Arial" w:cs="Arial"/>
                <w:sz w:val="20"/>
                <w:szCs w:val="20"/>
                <w:lang w:val="en-AU"/>
              </w:rPr>
              <w:t>harus</w:t>
            </w:r>
            <w:proofErr w:type="spellEnd"/>
            <w:r w:rsidR="00D44737"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D44737">
              <w:rPr>
                <w:rFonts w:ascii="Arial" w:hAnsi="Arial" w:cs="Arial"/>
                <w:sz w:val="20"/>
                <w:szCs w:val="20"/>
                <w:lang w:val="en-AU"/>
              </w:rPr>
              <w:t>butuh</w:t>
            </w:r>
            <w:proofErr w:type="spellEnd"/>
            <w:r w:rsidR="00D44737"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D44737">
              <w:rPr>
                <w:rFonts w:ascii="Arial" w:hAnsi="Arial" w:cs="Arial"/>
                <w:sz w:val="20"/>
                <w:szCs w:val="20"/>
                <w:lang w:val="en-AU"/>
              </w:rPr>
              <w:t>approvalnya</w:t>
            </w:r>
            <w:proofErr w:type="spellEnd"/>
            <w:r w:rsidR="00D44737">
              <w:rPr>
                <w:rFonts w:ascii="Arial" w:hAnsi="Arial" w:cs="Arial"/>
                <w:sz w:val="20"/>
                <w:szCs w:val="20"/>
                <w:lang w:val="en-AU"/>
              </w:rPr>
              <w:t>.</w:t>
            </w:r>
          </w:p>
          <w:p w:rsidR="007E441F" w:rsidRDefault="007E441F" w:rsidP="007E441F">
            <w:pPr>
              <w:pStyle w:val="ListParagraph"/>
              <w:ind w:left="176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  <w:p w:rsidR="00D44737" w:rsidRDefault="00D44737" w:rsidP="00AB0FB1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Title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dibuat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dropdownlist</w:t>
            </w:r>
            <w:proofErr w:type="spellEnd"/>
          </w:p>
          <w:p w:rsidR="007E441F" w:rsidRDefault="007E441F" w:rsidP="007E441F">
            <w:pPr>
              <w:pStyle w:val="ListParagraph"/>
              <w:ind w:left="176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  <w:p w:rsidR="00AB0FB1" w:rsidRDefault="00D44737" w:rsidP="00AB0FB1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Area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diganti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fungsi</w:t>
            </w:r>
            <w:proofErr w:type="spellEnd"/>
          </w:p>
          <w:p w:rsidR="007E441F" w:rsidRDefault="007E441F" w:rsidP="007E441F">
            <w:pPr>
              <w:pStyle w:val="ListParagraph"/>
              <w:ind w:left="176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  <w:p w:rsidR="007E441F" w:rsidRDefault="00D44737" w:rsidP="007E441F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awal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r w:rsidR="007E441F">
              <w:rPr>
                <w:rFonts w:ascii="Arial" w:hAnsi="Arial" w:cs="Arial"/>
                <w:sz w:val="20"/>
                <w:szCs w:val="20"/>
                <w:lang w:val="en-AU"/>
              </w:rPr>
              <w:t xml:space="preserve">data </w:t>
            </w:r>
            <w:proofErr w:type="spellStart"/>
            <w:r w:rsidR="007E441F">
              <w:rPr>
                <w:rFonts w:ascii="Arial" w:hAnsi="Arial" w:cs="Arial"/>
                <w:sz w:val="20"/>
                <w:szCs w:val="20"/>
                <w:lang w:val="en-AU"/>
              </w:rPr>
              <w:t>bisa</w:t>
            </w:r>
            <w:proofErr w:type="spellEnd"/>
            <w:r w:rsidR="007E441F"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7E441F">
              <w:rPr>
                <w:rFonts w:ascii="Arial" w:hAnsi="Arial" w:cs="Arial"/>
                <w:sz w:val="20"/>
                <w:szCs w:val="20"/>
                <w:lang w:val="en-AU"/>
              </w:rPr>
              <w:t>diupload</w:t>
            </w:r>
            <w:proofErr w:type="spellEnd"/>
            <w:r w:rsidR="007E441F">
              <w:rPr>
                <w:rFonts w:ascii="Arial" w:hAnsi="Arial" w:cs="Arial"/>
                <w:sz w:val="20"/>
                <w:szCs w:val="20"/>
                <w:lang w:val="en-AU"/>
              </w:rPr>
              <w:t xml:space="preserve"> by system</w:t>
            </w:r>
          </w:p>
          <w:p w:rsidR="007E441F" w:rsidRDefault="007E441F" w:rsidP="007E441F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</w:p>
          <w:p w:rsidR="007E441F" w:rsidRDefault="007E441F" w:rsidP="007E441F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subantarjo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didik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bahagia</w:t>
            </w:r>
            <w:proofErr w:type="spellEnd"/>
          </w:p>
          <w:p w:rsidR="00A32EFD" w:rsidRDefault="00A32EFD" w:rsidP="007E441F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</w:p>
          <w:p w:rsidR="00A32EFD" w:rsidRDefault="00A32EFD" w:rsidP="00326869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Dibuat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system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list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rekomendasi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masing-masing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manager</w:t>
            </w:r>
          </w:p>
          <w:p w:rsidR="00A32EFD" w:rsidRDefault="00A32EFD" w:rsidP="00326869">
            <w:pPr>
              <w:pStyle w:val="ListParagraph"/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  <w:p w:rsidR="00A32EFD" w:rsidRDefault="00A32EFD" w:rsidP="00326869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Semua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nya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link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jabatan</w:t>
            </w:r>
            <w:proofErr w:type="spellEnd"/>
          </w:p>
          <w:p w:rsidR="00326869" w:rsidRDefault="00326869" w:rsidP="00326869">
            <w:pPr>
              <w:pStyle w:val="ListParagraph"/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  <w:p w:rsidR="007E441F" w:rsidRDefault="00A32EFD" w:rsidP="00326869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approval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tapi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reviewer</w:t>
            </w:r>
          </w:p>
          <w:p w:rsidR="00326869" w:rsidRDefault="00326869" w:rsidP="00326869">
            <w:pPr>
              <w:pStyle w:val="ListParagraph"/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  <w:p w:rsidR="00326869" w:rsidRDefault="00326869" w:rsidP="00326869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Delegate 1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saja</w:t>
            </w:r>
            <w:proofErr w:type="spellEnd"/>
          </w:p>
          <w:p w:rsidR="00326869" w:rsidRDefault="00326869" w:rsidP="00326869">
            <w:pPr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  <w:p w:rsidR="00326869" w:rsidRDefault="00326869" w:rsidP="00326869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Review Approval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diganti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progress tracking</w:t>
            </w:r>
          </w:p>
          <w:p w:rsidR="006E44B6" w:rsidRDefault="006E44B6" w:rsidP="006E44B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</w:p>
          <w:p w:rsidR="006E44B6" w:rsidRDefault="006E44B6" w:rsidP="00336404">
            <w:pPr>
              <w:pStyle w:val="ListParagraph"/>
              <w:numPr>
                <w:ilvl w:val="0"/>
                <w:numId w:val="3"/>
              </w:numPr>
              <w:ind w:left="175" w:hanging="175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Di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web I-act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link 8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prioritas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, di 8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prioritas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link I-act</w:t>
            </w:r>
          </w:p>
          <w:p w:rsidR="00B20008" w:rsidRDefault="00B20008" w:rsidP="00336404">
            <w:pPr>
              <w:ind w:left="175" w:hanging="175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  <w:p w:rsidR="00B20008" w:rsidRDefault="00B20008" w:rsidP="00336404">
            <w:pPr>
              <w:pStyle w:val="ListParagraph"/>
              <w:numPr>
                <w:ilvl w:val="0"/>
                <w:numId w:val="3"/>
              </w:numPr>
              <w:ind w:left="175" w:hanging="175"/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Fitur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konseptor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mengetahui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RAMnya</w:t>
            </w:r>
            <w:proofErr w:type="spellEnd"/>
          </w:p>
          <w:p w:rsidR="00336404" w:rsidRDefault="00336404" w:rsidP="00D13F01">
            <w:pPr>
              <w:pStyle w:val="ListParagraph"/>
              <w:ind w:left="175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  <w:p w:rsidR="00336404" w:rsidRDefault="00336404" w:rsidP="00336404">
            <w:pPr>
              <w:pStyle w:val="ListParagraph"/>
              <w:numPr>
                <w:ilvl w:val="0"/>
                <w:numId w:val="3"/>
              </w:numPr>
              <w:ind w:left="175" w:hanging="175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Dashboard : chart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dibuat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sendiri-sendiri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berkesinambungan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antar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rekomendasi</w:t>
            </w:r>
            <w:proofErr w:type="spellEnd"/>
          </w:p>
          <w:p w:rsidR="00D13F01" w:rsidRDefault="00D13F01" w:rsidP="00D13F01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</w:p>
          <w:p w:rsidR="00D13F01" w:rsidRDefault="00D13F01" w:rsidP="00D13F01">
            <w:pPr>
              <w:pStyle w:val="ListParagraph"/>
              <w:numPr>
                <w:ilvl w:val="0"/>
                <w:numId w:val="3"/>
              </w:numPr>
              <w:ind w:left="175" w:hanging="141"/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Dibuat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grafik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sesuai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mba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astri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bingung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hubungin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mba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astri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langsung</w:t>
            </w:r>
            <w:proofErr w:type="spellEnd"/>
          </w:p>
          <w:p w:rsidR="00D13F01" w:rsidRDefault="00D13F01" w:rsidP="00D13F01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</w:p>
          <w:p w:rsidR="00D13F01" w:rsidRDefault="00D13F01" w:rsidP="00D13F01">
            <w:pPr>
              <w:pStyle w:val="ListParagraph"/>
              <w:numPr>
                <w:ilvl w:val="0"/>
                <w:numId w:val="3"/>
              </w:numPr>
              <w:ind w:left="175" w:hanging="175"/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Jangka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waktu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email </w:t>
            </w:r>
            <w:proofErr w:type="spellStart"/>
            <w:r w:rsidR="00FC4E58">
              <w:rPr>
                <w:rFonts w:ascii="Arial" w:hAnsi="Arial" w:cs="Arial"/>
                <w:sz w:val="20"/>
                <w:szCs w:val="20"/>
                <w:lang w:val="en-AU"/>
              </w:rPr>
              <w:t>untuk</w:t>
            </w:r>
            <w:proofErr w:type="spellEnd"/>
            <w:r w:rsidR="00FC4E58"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FC4E58">
              <w:rPr>
                <w:rFonts w:ascii="Arial" w:hAnsi="Arial" w:cs="Arial"/>
                <w:sz w:val="20"/>
                <w:szCs w:val="20"/>
                <w:lang w:val="en-AU"/>
              </w:rPr>
              <w:lastRenderedPageBreak/>
              <w:t>keseluruhan</w:t>
            </w:r>
            <w:proofErr w:type="spellEnd"/>
            <w:r w:rsidR="00FC4E58"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FC4E58">
              <w:rPr>
                <w:rFonts w:ascii="Arial" w:hAnsi="Arial" w:cs="Arial"/>
                <w:sz w:val="20"/>
                <w:szCs w:val="20"/>
                <w:lang w:val="en-AU"/>
              </w:rPr>
              <w:t>kecuali</w:t>
            </w:r>
            <w:proofErr w:type="spellEnd"/>
            <w:r w:rsidR="00FC4E58"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FC4E58">
              <w:rPr>
                <w:rFonts w:ascii="Arial" w:hAnsi="Arial" w:cs="Arial"/>
                <w:sz w:val="20"/>
                <w:szCs w:val="20"/>
                <w:lang w:val="en-AU"/>
              </w:rPr>
              <w:t>konseptor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: </w:t>
            </w:r>
          </w:p>
          <w:p w:rsidR="00D13F01" w:rsidRDefault="00D13F01" w:rsidP="00D13F0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Notif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pertama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setelah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dibuat</w:t>
            </w:r>
            <w:proofErr w:type="spellEnd"/>
          </w:p>
          <w:p w:rsidR="00D13F01" w:rsidRDefault="00D13F01" w:rsidP="00D13F0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Notif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dua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setiap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10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persen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jangka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waktu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sampai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70 perse</w:t>
            </w:r>
          </w:p>
          <w:p w:rsidR="00D13F01" w:rsidRDefault="00D13F01" w:rsidP="00D13F0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Notif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ketiga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setelah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melewati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70% 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setiap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10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persen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sisa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durasi</w:t>
            </w:r>
            <w:proofErr w:type="spellEnd"/>
          </w:p>
          <w:p w:rsidR="00E74B47" w:rsidRPr="00E74B47" w:rsidRDefault="00E74B47" w:rsidP="00E74B47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Target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waktu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bisa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mundur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request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PIC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approval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manager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konseptor</w:t>
            </w:r>
            <w:proofErr w:type="spellEnd"/>
          </w:p>
        </w:tc>
        <w:tc>
          <w:tcPr>
            <w:tcW w:w="1418" w:type="dxa"/>
          </w:tcPr>
          <w:p w:rsidR="00750267" w:rsidRPr="00280EF6" w:rsidRDefault="00421C49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O</w:t>
            </w:r>
            <w:r w:rsidR="00A32EFD">
              <w:rPr>
                <w:rFonts w:ascii="Arial" w:hAnsi="Arial" w:cs="Arial"/>
                <w:sz w:val="20"/>
                <w:szCs w:val="20"/>
              </w:rPr>
              <w:t>men</w:t>
            </w:r>
          </w:p>
        </w:tc>
        <w:tc>
          <w:tcPr>
            <w:tcW w:w="850" w:type="dxa"/>
          </w:tcPr>
          <w:p w:rsidR="00E4355A" w:rsidRPr="00280EF6" w:rsidRDefault="00421C49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W IV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Maret</w:t>
            </w:r>
            <w:proofErr w:type="spellEnd"/>
          </w:p>
        </w:tc>
      </w:tr>
      <w:tr w:rsidR="00B20008" w:rsidRPr="00280EF6" w:rsidTr="00336404">
        <w:trPr>
          <w:trHeight w:val="393"/>
        </w:trPr>
        <w:tc>
          <w:tcPr>
            <w:tcW w:w="600" w:type="dxa"/>
          </w:tcPr>
          <w:p w:rsidR="00B20008" w:rsidRDefault="00B20008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3086" w:type="dxa"/>
          </w:tcPr>
          <w:p w:rsidR="00B20008" w:rsidRDefault="00B20008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Skenario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RAM</w:t>
            </w:r>
          </w:p>
        </w:tc>
        <w:tc>
          <w:tcPr>
            <w:tcW w:w="3685" w:type="dxa"/>
          </w:tcPr>
          <w:p w:rsidR="00B20008" w:rsidRDefault="00B20008" w:rsidP="001D4662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Dibuat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skenarionya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agar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bisa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didefinisikan</w:t>
            </w:r>
            <w:proofErr w:type="spellEnd"/>
            <w:r w:rsidR="00336404">
              <w:rPr>
                <w:rFonts w:ascii="Arial" w:hAnsi="Arial" w:cs="Arial"/>
                <w:sz w:val="20"/>
                <w:szCs w:val="20"/>
                <w:lang w:val="en-AU"/>
              </w:rPr>
              <w:t xml:space="preserve"> di </w:t>
            </w:r>
            <w:proofErr w:type="spellStart"/>
            <w:r w:rsidR="00336404">
              <w:rPr>
                <w:rFonts w:ascii="Arial" w:hAnsi="Arial" w:cs="Arial"/>
                <w:sz w:val="20"/>
                <w:szCs w:val="20"/>
                <w:lang w:val="en-AU"/>
              </w:rPr>
              <w:t>diskusikan</w:t>
            </w:r>
            <w:proofErr w:type="spellEnd"/>
            <w:r w:rsidR="00336404"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336404">
              <w:rPr>
                <w:rFonts w:ascii="Arial" w:hAnsi="Arial" w:cs="Arial"/>
                <w:sz w:val="20"/>
                <w:szCs w:val="20"/>
                <w:lang w:val="en-AU"/>
              </w:rPr>
              <w:t>ke</w:t>
            </w:r>
            <w:proofErr w:type="spellEnd"/>
            <w:r w:rsidR="00336404"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336404">
              <w:rPr>
                <w:rFonts w:ascii="Arial" w:hAnsi="Arial" w:cs="Arial"/>
                <w:sz w:val="20"/>
                <w:szCs w:val="20"/>
                <w:lang w:val="en-AU"/>
              </w:rPr>
              <w:t>erick</w:t>
            </w:r>
            <w:proofErr w:type="spellEnd"/>
          </w:p>
        </w:tc>
        <w:tc>
          <w:tcPr>
            <w:tcW w:w="1418" w:type="dxa"/>
          </w:tcPr>
          <w:p w:rsidR="00B20008" w:rsidRDefault="00B20008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Angger</w:t>
            </w:r>
            <w:proofErr w:type="spellEnd"/>
          </w:p>
        </w:tc>
        <w:tc>
          <w:tcPr>
            <w:tcW w:w="850" w:type="dxa"/>
          </w:tcPr>
          <w:p w:rsidR="00B20008" w:rsidRPr="00280EF6" w:rsidRDefault="00421C49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W IV</w:t>
            </w:r>
            <w:r w:rsidR="0091109D"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91109D">
              <w:rPr>
                <w:rFonts w:ascii="Arial" w:hAnsi="Arial" w:cs="Arial"/>
                <w:sz w:val="20"/>
                <w:szCs w:val="20"/>
                <w:lang w:val="en-AU"/>
              </w:rPr>
              <w:t>Maret</w:t>
            </w:r>
            <w:proofErr w:type="spellEnd"/>
          </w:p>
        </w:tc>
      </w:tr>
      <w:tr w:rsidR="00336404" w:rsidRPr="00280EF6" w:rsidTr="00336404">
        <w:trPr>
          <w:trHeight w:val="393"/>
        </w:trPr>
        <w:tc>
          <w:tcPr>
            <w:tcW w:w="600" w:type="dxa"/>
          </w:tcPr>
          <w:p w:rsidR="00336404" w:rsidRDefault="00336404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3086" w:type="dxa"/>
          </w:tcPr>
          <w:p w:rsidR="00336404" w:rsidRDefault="00336404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I-Act Link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ke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KPI </w:t>
            </w:r>
          </w:p>
        </w:tc>
        <w:tc>
          <w:tcPr>
            <w:tcW w:w="3685" w:type="dxa"/>
          </w:tcPr>
          <w:p w:rsidR="00336404" w:rsidRDefault="00336404" w:rsidP="001D4662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Didiskusikan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Erick</w:t>
            </w:r>
          </w:p>
        </w:tc>
        <w:tc>
          <w:tcPr>
            <w:tcW w:w="1418" w:type="dxa"/>
          </w:tcPr>
          <w:p w:rsidR="00336404" w:rsidRDefault="00421C49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Astri</w:t>
            </w:r>
            <w:proofErr w:type="spellEnd"/>
          </w:p>
        </w:tc>
        <w:tc>
          <w:tcPr>
            <w:tcW w:w="850" w:type="dxa"/>
          </w:tcPr>
          <w:p w:rsidR="00336404" w:rsidRDefault="00421C49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W IV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Maret</w:t>
            </w:r>
            <w:proofErr w:type="spellEnd"/>
          </w:p>
        </w:tc>
      </w:tr>
      <w:tr w:rsidR="00E74B47" w:rsidRPr="00280EF6" w:rsidTr="00336404">
        <w:trPr>
          <w:trHeight w:val="393"/>
        </w:trPr>
        <w:tc>
          <w:tcPr>
            <w:tcW w:w="600" w:type="dxa"/>
          </w:tcPr>
          <w:p w:rsidR="00E74B47" w:rsidRDefault="00E74B47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3086" w:type="dxa"/>
          </w:tcPr>
          <w:p w:rsidR="00E74B47" w:rsidRDefault="00E74B47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Penyelesaian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 web </w:t>
            </w:r>
          </w:p>
        </w:tc>
        <w:tc>
          <w:tcPr>
            <w:tcW w:w="3685" w:type="dxa"/>
          </w:tcPr>
          <w:p w:rsidR="00E74B47" w:rsidRDefault="00E74B47" w:rsidP="001D4662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Target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diselesaikan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31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maret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2018</w:t>
            </w:r>
          </w:p>
        </w:tc>
        <w:tc>
          <w:tcPr>
            <w:tcW w:w="1418" w:type="dxa"/>
          </w:tcPr>
          <w:p w:rsidR="00E74B47" w:rsidRDefault="00E74B47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E74B47" w:rsidRDefault="00421C49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W IV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Maret</w:t>
            </w:r>
            <w:proofErr w:type="spellEnd"/>
          </w:p>
        </w:tc>
      </w:tr>
      <w:tr w:rsidR="00B20008" w:rsidRPr="00280EF6" w:rsidTr="00336404">
        <w:trPr>
          <w:trHeight w:val="393"/>
        </w:trPr>
        <w:tc>
          <w:tcPr>
            <w:tcW w:w="9639" w:type="dxa"/>
            <w:gridSpan w:val="5"/>
            <w:tcBorders>
              <w:bottom w:val="single" w:sz="4" w:space="0" w:color="auto"/>
            </w:tcBorders>
          </w:tcPr>
          <w:p w:rsidR="00B20008" w:rsidRPr="00280EF6" w:rsidRDefault="00B20008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48AEA94" wp14:editId="2055FD65">
                  <wp:extent cx="5181600" cy="448945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448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1443" w:rsidRPr="00280EF6" w:rsidRDefault="00781AC2" w:rsidP="00D00FF6">
      <w:pPr>
        <w:tabs>
          <w:tab w:val="left" w:pos="585"/>
          <w:tab w:val="left" w:pos="6237"/>
        </w:tabs>
        <w:jc w:val="both"/>
        <w:rPr>
          <w:rFonts w:ascii="Arial" w:hAnsi="Arial" w:cs="Arial"/>
          <w:sz w:val="20"/>
          <w:szCs w:val="20"/>
          <w:lang w:val="en-AU"/>
        </w:rPr>
      </w:pPr>
      <w:r w:rsidRPr="00280EF6">
        <w:rPr>
          <w:rFonts w:ascii="Arial" w:hAnsi="Arial" w:cs="Arial"/>
          <w:sz w:val="20"/>
          <w:szCs w:val="20"/>
          <w:lang w:val="en-AU"/>
        </w:rPr>
        <w:tab/>
      </w:r>
    </w:p>
    <w:p w:rsidR="00990AC4" w:rsidRPr="00280EF6" w:rsidRDefault="00781AC2" w:rsidP="00FA7566">
      <w:pPr>
        <w:tabs>
          <w:tab w:val="left" w:pos="6237"/>
        </w:tabs>
        <w:jc w:val="both"/>
        <w:rPr>
          <w:rFonts w:ascii="Arial" w:hAnsi="Arial" w:cs="Arial"/>
          <w:sz w:val="20"/>
          <w:szCs w:val="20"/>
        </w:rPr>
      </w:pPr>
      <w:proofErr w:type="spellStart"/>
      <w:r w:rsidRPr="00280EF6">
        <w:rPr>
          <w:rFonts w:ascii="Arial" w:hAnsi="Arial" w:cs="Arial"/>
          <w:sz w:val="20"/>
          <w:szCs w:val="20"/>
          <w:lang w:val="en-AU"/>
        </w:rPr>
        <w:t>Tempat</w:t>
      </w:r>
      <w:proofErr w:type="spellEnd"/>
      <w:r w:rsidR="0036663A" w:rsidRPr="00280EF6">
        <w:rPr>
          <w:rFonts w:ascii="Arial" w:hAnsi="Arial" w:cs="Arial"/>
          <w:sz w:val="20"/>
          <w:szCs w:val="20"/>
        </w:rPr>
        <w:t xml:space="preserve">,   </w:t>
      </w:r>
      <w:r w:rsidR="00421C49">
        <w:rPr>
          <w:rFonts w:ascii="Arial" w:hAnsi="Arial" w:cs="Arial"/>
          <w:sz w:val="20"/>
          <w:szCs w:val="20"/>
        </w:rPr>
        <w:t xml:space="preserve">28 </w:t>
      </w:r>
      <w:proofErr w:type="spellStart"/>
      <w:r w:rsidR="00421C49">
        <w:rPr>
          <w:rFonts w:ascii="Arial" w:hAnsi="Arial" w:cs="Arial"/>
          <w:sz w:val="20"/>
          <w:szCs w:val="20"/>
        </w:rPr>
        <w:t>Februari</w:t>
      </w:r>
      <w:proofErr w:type="spellEnd"/>
      <w:r w:rsidR="00D00FF6">
        <w:rPr>
          <w:rFonts w:ascii="Arial" w:hAnsi="Arial" w:cs="Arial"/>
          <w:sz w:val="20"/>
          <w:szCs w:val="20"/>
        </w:rPr>
        <w:t xml:space="preserve"> 2018</w:t>
      </w:r>
      <w:r w:rsidRPr="00280EF6">
        <w:rPr>
          <w:rFonts w:ascii="Arial" w:hAnsi="Arial" w:cs="Arial"/>
          <w:sz w:val="20"/>
          <w:szCs w:val="20"/>
          <w:lang w:val="en-AU"/>
        </w:rPr>
        <w:tab/>
      </w:r>
      <w:proofErr w:type="spellStart"/>
      <w:r w:rsidR="00990AC4" w:rsidRPr="00280EF6">
        <w:rPr>
          <w:rFonts w:ascii="Arial" w:hAnsi="Arial" w:cs="Arial"/>
          <w:sz w:val="20"/>
          <w:szCs w:val="20"/>
        </w:rPr>
        <w:t>Mengetahui</w:t>
      </w:r>
      <w:proofErr w:type="spellEnd"/>
    </w:p>
    <w:p w:rsidR="00990AC4" w:rsidRPr="00280EF6" w:rsidRDefault="006462A3" w:rsidP="00FA7566">
      <w:pPr>
        <w:tabs>
          <w:tab w:val="left" w:pos="6237"/>
        </w:tabs>
        <w:ind w:right="-328"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 w:rsidRPr="00280EF6">
        <w:rPr>
          <w:rFonts w:ascii="Arial" w:hAnsi="Arial" w:cs="Arial"/>
          <w:sz w:val="20"/>
          <w:szCs w:val="20"/>
        </w:rPr>
        <w:t>Notulis</w:t>
      </w:r>
      <w:proofErr w:type="spellEnd"/>
      <w:r w:rsidR="00990AC4" w:rsidRPr="00280EF6">
        <w:rPr>
          <w:rFonts w:ascii="Arial" w:hAnsi="Arial" w:cs="Arial"/>
          <w:sz w:val="20"/>
          <w:szCs w:val="20"/>
        </w:rPr>
        <w:t>,</w:t>
      </w:r>
      <w:r w:rsidR="00AC74B0" w:rsidRPr="00280EF6">
        <w:rPr>
          <w:rFonts w:ascii="Arial" w:hAnsi="Arial" w:cs="Arial"/>
          <w:sz w:val="20"/>
          <w:szCs w:val="20"/>
          <w:lang w:val="id-ID"/>
        </w:rPr>
        <w:tab/>
        <w:t>Pimpinan Rapat,</w:t>
      </w:r>
    </w:p>
    <w:p w:rsidR="00EC3A46" w:rsidRPr="00280EF6" w:rsidRDefault="00AC74B0" w:rsidP="00FA7566">
      <w:pPr>
        <w:tabs>
          <w:tab w:val="left" w:pos="6237"/>
        </w:tabs>
        <w:ind w:right="-427"/>
        <w:jc w:val="both"/>
        <w:rPr>
          <w:rFonts w:ascii="Arial" w:hAnsi="Arial" w:cs="Arial"/>
          <w:sz w:val="20"/>
          <w:szCs w:val="20"/>
        </w:rPr>
      </w:pPr>
      <w:r w:rsidRPr="00280EF6">
        <w:rPr>
          <w:rFonts w:ascii="Arial" w:hAnsi="Arial" w:cs="Arial"/>
          <w:sz w:val="20"/>
          <w:szCs w:val="20"/>
        </w:rPr>
        <w:tab/>
      </w:r>
      <w:proofErr w:type="spellStart"/>
      <w:r w:rsidR="00781AC2" w:rsidRPr="00280EF6">
        <w:rPr>
          <w:rFonts w:ascii="Arial" w:hAnsi="Arial" w:cs="Arial"/>
          <w:i/>
          <w:sz w:val="20"/>
          <w:szCs w:val="20"/>
        </w:rPr>
        <w:t>Jabatan</w:t>
      </w:r>
      <w:proofErr w:type="spellEnd"/>
      <w:r w:rsidR="00781AC2" w:rsidRPr="00280EF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81AC2" w:rsidRPr="00280EF6">
        <w:rPr>
          <w:rFonts w:ascii="Arial" w:hAnsi="Arial" w:cs="Arial"/>
          <w:i/>
          <w:sz w:val="20"/>
          <w:szCs w:val="20"/>
        </w:rPr>
        <w:t>Pimpinan</w:t>
      </w:r>
      <w:proofErr w:type="spellEnd"/>
      <w:r w:rsidR="00781AC2" w:rsidRPr="00280EF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81AC2" w:rsidRPr="00280EF6">
        <w:rPr>
          <w:rFonts w:ascii="Arial" w:hAnsi="Arial" w:cs="Arial"/>
          <w:i/>
          <w:sz w:val="20"/>
          <w:szCs w:val="20"/>
        </w:rPr>
        <w:t>Rapat</w:t>
      </w:r>
      <w:proofErr w:type="spellEnd"/>
      <w:r w:rsidR="00EC3A46" w:rsidRPr="00280EF6">
        <w:rPr>
          <w:rFonts w:ascii="Arial" w:hAnsi="Arial" w:cs="Arial"/>
          <w:sz w:val="20"/>
          <w:szCs w:val="20"/>
        </w:rPr>
        <w:t>,</w:t>
      </w:r>
    </w:p>
    <w:p w:rsidR="0025271A" w:rsidRPr="00421C49" w:rsidRDefault="00421C49" w:rsidP="00FA7566">
      <w:pPr>
        <w:tabs>
          <w:tab w:val="left" w:pos="6237"/>
        </w:tabs>
        <w:rPr>
          <w:rFonts w:ascii="Arial" w:hAnsi="Arial" w:cs="Arial"/>
          <w:b/>
          <w:bCs/>
          <w:sz w:val="20"/>
          <w:szCs w:val="20"/>
          <w:lang w:val="en-AU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en-AU"/>
        </w:rPr>
        <w:t>Nimas</w:t>
      </w:r>
      <w:proofErr w:type="spellEnd"/>
      <w:r>
        <w:rPr>
          <w:rFonts w:ascii="Arial" w:hAnsi="Arial" w:cs="Arial"/>
          <w:b/>
          <w:bCs/>
          <w:sz w:val="20"/>
          <w:szCs w:val="20"/>
          <w:lang w:val="en-AU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AU"/>
        </w:rPr>
        <w:t>Mayangsari</w:t>
      </w:r>
      <w:proofErr w:type="spellEnd"/>
    </w:p>
    <w:p w:rsidR="00FD1255" w:rsidRPr="00421C49" w:rsidRDefault="00E253D5" w:rsidP="00FA7566">
      <w:pPr>
        <w:tabs>
          <w:tab w:val="left" w:pos="6237"/>
        </w:tabs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b/>
          <w:bCs/>
          <w:sz w:val="20"/>
          <w:szCs w:val="20"/>
          <w:lang w:val="id-ID"/>
        </w:rPr>
        <w:tab/>
      </w:r>
      <w:proofErr w:type="spellStart"/>
      <w:r w:rsidR="00421C49">
        <w:rPr>
          <w:rFonts w:ascii="Arial" w:hAnsi="Arial" w:cs="Arial"/>
          <w:b/>
          <w:bCs/>
          <w:sz w:val="20"/>
          <w:szCs w:val="20"/>
          <w:lang w:val="en-AU"/>
        </w:rPr>
        <w:t>Astri</w:t>
      </w:r>
      <w:proofErr w:type="spellEnd"/>
      <w:r w:rsidR="00421C49">
        <w:rPr>
          <w:rFonts w:ascii="Arial" w:hAnsi="Arial" w:cs="Arial"/>
          <w:b/>
          <w:bCs/>
          <w:sz w:val="20"/>
          <w:szCs w:val="20"/>
          <w:lang w:val="en-AU"/>
        </w:rPr>
        <w:t xml:space="preserve"> </w:t>
      </w:r>
      <w:proofErr w:type="spellStart"/>
      <w:r w:rsidR="00421C49">
        <w:rPr>
          <w:rFonts w:ascii="Arial" w:hAnsi="Arial" w:cs="Arial"/>
          <w:b/>
          <w:bCs/>
          <w:sz w:val="20"/>
          <w:szCs w:val="20"/>
          <w:lang w:val="en-AU"/>
        </w:rPr>
        <w:t>Agustina</w:t>
      </w:r>
      <w:proofErr w:type="spellEnd"/>
    </w:p>
    <w:sectPr w:rsidR="00FD1255" w:rsidRPr="00421C49" w:rsidSect="007C14EC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928" w:right="1418" w:bottom="1418" w:left="1418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678" w:rsidRDefault="00F32678">
      <w:r>
        <w:separator/>
      </w:r>
    </w:p>
  </w:endnote>
  <w:endnote w:type="continuationSeparator" w:id="0">
    <w:p w:rsidR="00F32678" w:rsidRDefault="00F32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Arial"/>
    <w:charset w:val="00"/>
    <w:family w:val="swiss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D7F" w:rsidRDefault="004E4D7F" w:rsidP="00C03282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D7F" w:rsidRDefault="004E4D7F" w:rsidP="00C0328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678" w:rsidRDefault="00F32678">
      <w:r>
        <w:separator/>
      </w:r>
    </w:p>
  </w:footnote>
  <w:footnote w:type="continuationSeparator" w:id="0">
    <w:p w:rsidR="00F32678" w:rsidRDefault="00F326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D7F" w:rsidRPr="006462A3" w:rsidRDefault="004E4D7F" w:rsidP="00803828">
    <w:pPr>
      <w:pStyle w:val="Header"/>
      <w:tabs>
        <w:tab w:val="left" w:pos="720"/>
      </w:tabs>
      <w:jc w:val="center"/>
      <w:rPr>
        <w:rStyle w:val="PageNumber"/>
        <w:rFonts w:ascii="Arial" w:hAnsi="Arial" w:cs="Arial"/>
      </w:rPr>
    </w:pPr>
  </w:p>
  <w:p w:rsidR="004E4D7F" w:rsidRPr="006462A3" w:rsidRDefault="004E4D7F" w:rsidP="00803828">
    <w:pPr>
      <w:pStyle w:val="Header"/>
      <w:tabs>
        <w:tab w:val="left" w:pos="720"/>
      </w:tabs>
      <w:jc w:val="center"/>
      <w:rPr>
        <w:rStyle w:val="PageNumber"/>
        <w:rFonts w:ascii="Arial" w:hAnsi="Arial" w:cs="Arial"/>
      </w:rPr>
    </w:pPr>
  </w:p>
  <w:p w:rsidR="004E4D7F" w:rsidRPr="006462A3" w:rsidRDefault="004E4D7F" w:rsidP="00803828">
    <w:pPr>
      <w:pStyle w:val="Header"/>
      <w:tabs>
        <w:tab w:val="left" w:pos="720"/>
      </w:tabs>
      <w:jc w:val="center"/>
      <w:rPr>
        <w:rStyle w:val="PageNumber"/>
        <w:rFonts w:ascii="Arial" w:hAnsi="Arial" w:cs="Arial"/>
      </w:rPr>
    </w:pPr>
  </w:p>
  <w:p w:rsidR="004E4D7F" w:rsidRDefault="004E4D7F">
    <w:pPr>
      <w:pStyle w:val="Header"/>
      <w:rPr>
        <w:rFonts w:ascii="Futura Bk BT" w:hAnsi="Futura Bk BT" w:cs="Arial"/>
        <w:sz w:val="22"/>
      </w:rPr>
    </w:pPr>
    <w:r>
      <w:rPr>
        <w:rFonts w:ascii="Arial" w:hAnsi="Arial" w:cs="Arial"/>
        <w:noProof/>
        <w:lang w:val="en-AU" w:eastAsia="en-AU"/>
      </w:rPr>
      <w:drawing>
        <wp:anchor distT="0" distB="0" distL="114300" distR="114300" simplePos="0" relativeHeight="251658752" behindDoc="0" locked="0" layoutInCell="1" allowOverlap="1" wp14:anchorId="7D47CC41" wp14:editId="4673CD27">
          <wp:simplePos x="0" y="0"/>
          <wp:positionH relativeFrom="margin">
            <wp:posOffset>4425051</wp:posOffset>
          </wp:positionH>
          <wp:positionV relativeFrom="page">
            <wp:posOffset>540385</wp:posOffset>
          </wp:positionV>
          <wp:extent cx="1647825" cy="38481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384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E4D7F" w:rsidRDefault="004E4D7F">
    <w:pPr>
      <w:pStyle w:val="Header"/>
      <w:rPr>
        <w:rFonts w:ascii="Futura Bk BT" w:hAnsi="Futura Bk BT" w:cs="Arial"/>
        <w:sz w:val="22"/>
      </w:rPr>
    </w:pPr>
  </w:p>
  <w:p w:rsidR="004E4D7F" w:rsidRPr="00254992" w:rsidRDefault="004E4D7F">
    <w:pPr>
      <w:pStyle w:val="Header"/>
      <w:rPr>
        <w:rFonts w:ascii="Futura Bk BT" w:hAnsi="Futura Bk BT" w:cs="Arial"/>
        <w:sz w:val="22"/>
        <w:lang w:val="id-ID"/>
      </w:rPr>
    </w:pPr>
    <w:r w:rsidRPr="00AD359E">
      <w:rPr>
        <w:rFonts w:ascii="Futura Bk BT" w:hAnsi="Futura Bk BT" w:cs="Arial"/>
        <w:sz w:val="22"/>
      </w:rPr>
      <w:t>No.NR-</w:t>
    </w:r>
    <w:r>
      <w:rPr>
        <w:rFonts w:ascii="Futura Bk BT" w:hAnsi="Futura Bk BT" w:cs="Arial"/>
        <w:sz w:val="22"/>
        <w:lang w:val="en-US"/>
      </w:rPr>
      <w:t>027</w:t>
    </w:r>
    <w:r w:rsidRPr="00AD359E">
      <w:rPr>
        <w:rFonts w:ascii="Futura Bk BT" w:hAnsi="Futura Bk BT" w:cs="Arial"/>
        <w:sz w:val="22"/>
      </w:rPr>
      <w:t>/</w:t>
    </w:r>
    <w:r>
      <w:rPr>
        <w:rFonts w:ascii="Futura Bk BT" w:hAnsi="Futura Bk BT" w:cs="Arial"/>
        <w:sz w:val="22"/>
      </w:rPr>
      <w:t>E16</w:t>
    </w:r>
    <w:r>
      <w:rPr>
        <w:rFonts w:ascii="Futura Bk BT" w:hAnsi="Futura Bk BT" w:cs="Arial"/>
        <w:sz w:val="22"/>
        <w:lang w:val="id-ID"/>
      </w:rPr>
      <w:t>0</w:t>
    </w:r>
    <w:r w:rsidRPr="00AD359E">
      <w:rPr>
        <w:rFonts w:ascii="Futura Bk BT" w:hAnsi="Futura Bk BT" w:cs="Arial"/>
        <w:sz w:val="22"/>
      </w:rPr>
      <w:t>00/201</w:t>
    </w:r>
    <w:r>
      <w:rPr>
        <w:rFonts w:ascii="Futura Bk BT" w:hAnsi="Futura Bk BT" w:cs="Arial"/>
        <w:sz w:val="22"/>
        <w:lang w:val="id-ID"/>
      </w:rPr>
      <w:t>7</w:t>
    </w:r>
    <w:r w:rsidRPr="00AD359E">
      <w:rPr>
        <w:rFonts w:ascii="Futura Bk BT" w:hAnsi="Futura Bk BT" w:cs="Arial"/>
        <w:sz w:val="22"/>
      </w:rPr>
      <w:t>-S</w:t>
    </w:r>
    <w:r>
      <w:rPr>
        <w:rFonts w:ascii="Futura Bk BT" w:hAnsi="Futura Bk BT" w:cs="Arial"/>
        <w:sz w:val="22"/>
      </w:rPr>
      <w:t>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D7F" w:rsidRDefault="004E4D7F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3922E9A" wp14:editId="7A12B730">
              <wp:simplePos x="0" y="0"/>
              <wp:positionH relativeFrom="margin">
                <wp:posOffset>-30480</wp:posOffset>
              </wp:positionH>
              <wp:positionV relativeFrom="page">
                <wp:posOffset>576580</wp:posOffset>
              </wp:positionV>
              <wp:extent cx="2471420" cy="23368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1420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4D7F" w:rsidRPr="00AD359E" w:rsidRDefault="004E4D7F" w:rsidP="00A06341">
                          <w:pPr>
                            <w:jc w:val="both"/>
                            <w:rPr>
                              <w:rFonts w:ascii="Futura Bk BT" w:hAnsi="Futura Bk BT" w:cs="Arial"/>
                              <w:b/>
                              <w:sz w:val="32"/>
                              <w:szCs w:val="32"/>
                            </w:rPr>
                          </w:pPr>
                          <w:r w:rsidRPr="00AD359E">
                            <w:rPr>
                              <w:rFonts w:ascii="Futura Bk BT" w:hAnsi="Futura Bk BT" w:cs="Arial"/>
                              <w:b/>
                              <w:sz w:val="32"/>
                              <w:szCs w:val="32"/>
                            </w:rPr>
                            <w:t>NOTULEN RAPAT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.4pt;margin-top:45.4pt;width:194.6pt;height:18.4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" filled="f" stroked="f">
              <v:textbox style="mso-fit-shape-to-text:t" inset="0,0,0,0">
                <w:txbxContent>
                  <w:p w:rsidR="004E4D7F" w:rsidRPr="00AD359E" w:rsidRDefault="004E4D7F" w:rsidP="00A06341">
                    <w:pPr>
                      <w:jc w:val="both"/>
                      <w:rPr>
                        <w:rFonts w:ascii="Futura Bk BT" w:hAnsi="Futura Bk BT" w:cs="Arial"/>
                        <w:b/>
                        <w:sz w:val="32"/>
                        <w:szCs w:val="32"/>
                      </w:rPr>
                    </w:pPr>
                    <w:r w:rsidRPr="00AD359E">
                      <w:rPr>
                        <w:rFonts w:ascii="Futura Bk BT" w:hAnsi="Futura Bk BT" w:cs="Arial"/>
                        <w:b/>
                        <w:sz w:val="32"/>
                        <w:szCs w:val="32"/>
                      </w:rPr>
                      <w:t>NOTULEN RAPAT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:rsidR="004E4D7F" w:rsidRPr="005E5F82" w:rsidRDefault="004E4D7F" w:rsidP="005E5F82">
    <w:pPr>
      <w:spacing w:line="276" w:lineRule="auto"/>
      <w:rPr>
        <w:rFonts w:ascii="Arial" w:hAnsi="Arial" w:cs="Arial"/>
        <w:b/>
        <w:sz w:val="22"/>
        <w:szCs w:val="22"/>
        <w:lang w:val="pl-PL"/>
      </w:rPr>
    </w:pPr>
  </w:p>
  <w:p w:rsidR="004E4D7F" w:rsidRDefault="004E4D7F" w:rsidP="005E5F82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7728" behindDoc="0" locked="0" layoutInCell="1" allowOverlap="1" wp14:anchorId="3B0AA632" wp14:editId="2296AC73">
          <wp:simplePos x="0" y="0"/>
          <wp:positionH relativeFrom="margin">
            <wp:posOffset>4471035</wp:posOffset>
          </wp:positionH>
          <wp:positionV relativeFrom="page">
            <wp:posOffset>422275</wp:posOffset>
          </wp:positionV>
          <wp:extent cx="1860550" cy="433705"/>
          <wp:effectExtent l="0" t="0" r="635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0550" cy="433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02699"/>
    <w:multiLevelType w:val="hybridMultilevel"/>
    <w:tmpl w:val="C9C887B4"/>
    <w:lvl w:ilvl="0" w:tplc="0C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">
    <w:nsid w:val="4CAB0DA3"/>
    <w:multiLevelType w:val="hybridMultilevel"/>
    <w:tmpl w:val="3F3070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C5A77"/>
    <w:multiLevelType w:val="hybridMultilevel"/>
    <w:tmpl w:val="B1825BD0"/>
    <w:lvl w:ilvl="0" w:tplc="166A57F4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55" w:hanging="360"/>
      </w:pPr>
    </w:lvl>
    <w:lvl w:ilvl="2" w:tplc="0C09001B" w:tentative="1">
      <w:start w:val="1"/>
      <w:numFmt w:val="lowerRoman"/>
      <w:lvlText w:val="%3."/>
      <w:lvlJc w:val="right"/>
      <w:pPr>
        <w:ind w:left="1975" w:hanging="180"/>
      </w:pPr>
    </w:lvl>
    <w:lvl w:ilvl="3" w:tplc="0C09000F" w:tentative="1">
      <w:start w:val="1"/>
      <w:numFmt w:val="decimal"/>
      <w:lvlText w:val="%4."/>
      <w:lvlJc w:val="left"/>
      <w:pPr>
        <w:ind w:left="2695" w:hanging="360"/>
      </w:pPr>
    </w:lvl>
    <w:lvl w:ilvl="4" w:tplc="0C090019" w:tentative="1">
      <w:start w:val="1"/>
      <w:numFmt w:val="lowerLetter"/>
      <w:lvlText w:val="%5."/>
      <w:lvlJc w:val="left"/>
      <w:pPr>
        <w:ind w:left="3415" w:hanging="360"/>
      </w:pPr>
    </w:lvl>
    <w:lvl w:ilvl="5" w:tplc="0C09001B" w:tentative="1">
      <w:start w:val="1"/>
      <w:numFmt w:val="lowerRoman"/>
      <w:lvlText w:val="%6."/>
      <w:lvlJc w:val="right"/>
      <w:pPr>
        <w:ind w:left="4135" w:hanging="180"/>
      </w:pPr>
    </w:lvl>
    <w:lvl w:ilvl="6" w:tplc="0C09000F" w:tentative="1">
      <w:start w:val="1"/>
      <w:numFmt w:val="decimal"/>
      <w:lvlText w:val="%7."/>
      <w:lvlJc w:val="left"/>
      <w:pPr>
        <w:ind w:left="4855" w:hanging="360"/>
      </w:pPr>
    </w:lvl>
    <w:lvl w:ilvl="7" w:tplc="0C090019" w:tentative="1">
      <w:start w:val="1"/>
      <w:numFmt w:val="lowerLetter"/>
      <w:lvlText w:val="%8."/>
      <w:lvlJc w:val="left"/>
      <w:pPr>
        <w:ind w:left="5575" w:hanging="360"/>
      </w:pPr>
    </w:lvl>
    <w:lvl w:ilvl="8" w:tplc="0C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3">
    <w:nsid w:val="713010A6"/>
    <w:multiLevelType w:val="hybridMultilevel"/>
    <w:tmpl w:val="AFCA6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E724B9"/>
    <w:multiLevelType w:val="hybridMultilevel"/>
    <w:tmpl w:val="89307F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AF7"/>
    <w:rsid w:val="00000DF7"/>
    <w:rsid w:val="00001EC8"/>
    <w:rsid w:val="00003575"/>
    <w:rsid w:val="00004FC8"/>
    <w:rsid w:val="000072AA"/>
    <w:rsid w:val="000077E6"/>
    <w:rsid w:val="000118EB"/>
    <w:rsid w:val="000121F9"/>
    <w:rsid w:val="00013265"/>
    <w:rsid w:val="00013D7D"/>
    <w:rsid w:val="00021289"/>
    <w:rsid w:val="000226B7"/>
    <w:rsid w:val="00023CC7"/>
    <w:rsid w:val="00024993"/>
    <w:rsid w:val="000254D3"/>
    <w:rsid w:val="0003192B"/>
    <w:rsid w:val="000327A5"/>
    <w:rsid w:val="00032BFD"/>
    <w:rsid w:val="00033221"/>
    <w:rsid w:val="0003479C"/>
    <w:rsid w:val="00035DF0"/>
    <w:rsid w:val="000366F0"/>
    <w:rsid w:val="000404B5"/>
    <w:rsid w:val="000411D6"/>
    <w:rsid w:val="00041876"/>
    <w:rsid w:val="00041FEF"/>
    <w:rsid w:val="00045A77"/>
    <w:rsid w:val="00046335"/>
    <w:rsid w:val="00050ACA"/>
    <w:rsid w:val="00051E0E"/>
    <w:rsid w:val="0006159F"/>
    <w:rsid w:val="00061877"/>
    <w:rsid w:val="00063E46"/>
    <w:rsid w:val="00064DA8"/>
    <w:rsid w:val="00066CA3"/>
    <w:rsid w:val="0006758D"/>
    <w:rsid w:val="00067EB5"/>
    <w:rsid w:val="000709E3"/>
    <w:rsid w:val="00071990"/>
    <w:rsid w:val="0007482A"/>
    <w:rsid w:val="000771C9"/>
    <w:rsid w:val="00077309"/>
    <w:rsid w:val="00080905"/>
    <w:rsid w:val="00081121"/>
    <w:rsid w:val="00082E27"/>
    <w:rsid w:val="0008678F"/>
    <w:rsid w:val="00090828"/>
    <w:rsid w:val="00090B24"/>
    <w:rsid w:val="000926B5"/>
    <w:rsid w:val="000A0449"/>
    <w:rsid w:val="000A476A"/>
    <w:rsid w:val="000A480D"/>
    <w:rsid w:val="000B421C"/>
    <w:rsid w:val="000B4E34"/>
    <w:rsid w:val="000B5561"/>
    <w:rsid w:val="000C2644"/>
    <w:rsid w:val="000C3164"/>
    <w:rsid w:val="000C34D1"/>
    <w:rsid w:val="000C4EC3"/>
    <w:rsid w:val="000C517A"/>
    <w:rsid w:val="000C530B"/>
    <w:rsid w:val="000C57FC"/>
    <w:rsid w:val="000C79A1"/>
    <w:rsid w:val="000D143D"/>
    <w:rsid w:val="000D2FF8"/>
    <w:rsid w:val="000D3662"/>
    <w:rsid w:val="000D502A"/>
    <w:rsid w:val="000D6DC8"/>
    <w:rsid w:val="000E03C2"/>
    <w:rsid w:val="000E31F2"/>
    <w:rsid w:val="000E518B"/>
    <w:rsid w:val="000E668D"/>
    <w:rsid w:val="000E7541"/>
    <w:rsid w:val="000F26C9"/>
    <w:rsid w:val="000F5B69"/>
    <w:rsid w:val="000F6097"/>
    <w:rsid w:val="000F60F1"/>
    <w:rsid w:val="000F7AB0"/>
    <w:rsid w:val="001026A8"/>
    <w:rsid w:val="00103CEE"/>
    <w:rsid w:val="00111453"/>
    <w:rsid w:val="00113654"/>
    <w:rsid w:val="00114500"/>
    <w:rsid w:val="00114F8A"/>
    <w:rsid w:val="00115804"/>
    <w:rsid w:val="00117350"/>
    <w:rsid w:val="001222ED"/>
    <w:rsid w:val="00124185"/>
    <w:rsid w:val="00130127"/>
    <w:rsid w:val="0013509E"/>
    <w:rsid w:val="00136CF0"/>
    <w:rsid w:val="001378B7"/>
    <w:rsid w:val="00142A28"/>
    <w:rsid w:val="0015153B"/>
    <w:rsid w:val="00152514"/>
    <w:rsid w:val="001568A1"/>
    <w:rsid w:val="00156AC1"/>
    <w:rsid w:val="001573B1"/>
    <w:rsid w:val="00157630"/>
    <w:rsid w:val="00163893"/>
    <w:rsid w:val="00164F14"/>
    <w:rsid w:val="001662E2"/>
    <w:rsid w:val="00171D0F"/>
    <w:rsid w:val="00174FA1"/>
    <w:rsid w:val="001758E2"/>
    <w:rsid w:val="00175EA6"/>
    <w:rsid w:val="00177F8B"/>
    <w:rsid w:val="00180D39"/>
    <w:rsid w:val="00182F22"/>
    <w:rsid w:val="0018321D"/>
    <w:rsid w:val="00186F1A"/>
    <w:rsid w:val="00191A48"/>
    <w:rsid w:val="00193C87"/>
    <w:rsid w:val="001A03CC"/>
    <w:rsid w:val="001A23A0"/>
    <w:rsid w:val="001A2647"/>
    <w:rsid w:val="001A2764"/>
    <w:rsid w:val="001A6365"/>
    <w:rsid w:val="001A75E4"/>
    <w:rsid w:val="001B07FF"/>
    <w:rsid w:val="001B4B5B"/>
    <w:rsid w:val="001C04CF"/>
    <w:rsid w:val="001C19B6"/>
    <w:rsid w:val="001C1F8D"/>
    <w:rsid w:val="001C219B"/>
    <w:rsid w:val="001C28FE"/>
    <w:rsid w:val="001C4603"/>
    <w:rsid w:val="001C6AF7"/>
    <w:rsid w:val="001C7E7E"/>
    <w:rsid w:val="001D09F1"/>
    <w:rsid w:val="001D3E0D"/>
    <w:rsid w:val="001D4662"/>
    <w:rsid w:val="001D6958"/>
    <w:rsid w:val="001D7014"/>
    <w:rsid w:val="001D77A1"/>
    <w:rsid w:val="001E1B56"/>
    <w:rsid w:val="001E21E1"/>
    <w:rsid w:val="001E5141"/>
    <w:rsid w:val="001E640D"/>
    <w:rsid w:val="001E64F7"/>
    <w:rsid w:val="001E7BEB"/>
    <w:rsid w:val="001F1781"/>
    <w:rsid w:val="001F367C"/>
    <w:rsid w:val="001F7561"/>
    <w:rsid w:val="00200442"/>
    <w:rsid w:val="00200691"/>
    <w:rsid w:val="00200C53"/>
    <w:rsid w:val="002010C4"/>
    <w:rsid w:val="00202908"/>
    <w:rsid w:val="00207AB0"/>
    <w:rsid w:val="00210CE0"/>
    <w:rsid w:val="0021143D"/>
    <w:rsid w:val="00211DF6"/>
    <w:rsid w:val="002157AF"/>
    <w:rsid w:val="002158EF"/>
    <w:rsid w:val="00215F41"/>
    <w:rsid w:val="002167F9"/>
    <w:rsid w:val="00221443"/>
    <w:rsid w:val="00222305"/>
    <w:rsid w:val="00222A13"/>
    <w:rsid w:val="0022424A"/>
    <w:rsid w:val="00225741"/>
    <w:rsid w:val="0023056B"/>
    <w:rsid w:val="00230B08"/>
    <w:rsid w:val="002340EF"/>
    <w:rsid w:val="00234CD3"/>
    <w:rsid w:val="00235767"/>
    <w:rsid w:val="00236277"/>
    <w:rsid w:val="00240376"/>
    <w:rsid w:val="0024038A"/>
    <w:rsid w:val="00240711"/>
    <w:rsid w:val="0024082E"/>
    <w:rsid w:val="002446E3"/>
    <w:rsid w:val="00251AC6"/>
    <w:rsid w:val="00251D68"/>
    <w:rsid w:val="00251FEB"/>
    <w:rsid w:val="0025271A"/>
    <w:rsid w:val="00254992"/>
    <w:rsid w:val="00256B80"/>
    <w:rsid w:val="00257353"/>
    <w:rsid w:val="002577BC"/>
    <w:rsid w:val="00257A16"/>
    <w:rsid w:val="002621B2"/>
    <w:rsid w:val="00263D16"/>
    <w:rsid w:val="00270071"/>
    <w:rsid w:val="002708EC"/>
    <w:rsid w:val="00271373"/>
    <w:rsid w:val="00271A26"/>
    <w:rsid w:val="002737CC"/>
    <w:rsid w:val="002742AD"/>
    <w:rsid w:val="00274CF0"/>
    <w:rsid w:val="00275E35"/>
    <w:rsid w:val="00275FB2"/>
    <w:rsid w:val="002767F0"/>
    <w:rsid w:val="00276B89"/>
    <w:rsid w:val="00280EF6"/>
    <w:rsid w:val="0028387D"/>
    <w:rsid w:val="0028741D"/>
    <w:rsid w:val="00290AA2"/>
    <w:rsid w:val="0029106E"/>
    <w:rsid w:val="00291613"/>
    <w:rsid w:val="00292038"/>
    <w:rsid w:val="00292D9E"/>
    <w:rsid w:val="00293167"/>
    <w:rsid w:val="00293D2C"/>
    <w:rsid w:val="0029514B"/>
    <w:rsid w:val="0029612A"/>
    <w:rsid w:val="002A7BAB"/>
    <w:rsid w:val="002B242C"/>
    <w:rsid w:val="002B29AC"/>
    <w:rsid w:val="002B38F0"/>
    <w:rsid w:val="002B4FC7"/>
    <w:rsid w:val="002B7433"/>
    <w:rsid w:val="002C0543"/>
    <w:rsid w:val="002C1163"/>
    <w:rsid w:val="002C11F4"/>
    <w:rsid w:val="002C2694"/>
    <w:rsid w:val="002C4DAB"/>
    <w:rsid w:val="002C6954"/>
    <w:rsid w:val="002D1710"/>
    <w:rsid w:val="002D6A35"/>
    <w:rsid w:val="002E026D"/>
    <w:rsid w:val="002E07DC"/>
    <w:rsid w:val="002E07EC"/>
    <w:rsid w:val="002E5B06"/>
    <w:rsid w:val="002E733F"/>
    <w:rsid w:val="002F1324"/>
    <w:rsid w:val="002F510A"/>
    <w:rsid w:val="002F5AE9"/>
    <w:rsid w:val="00300CC8"/>
    <w:rsid w:val="00301D99"/>
    <w:rsid w:val="00304657"/>
    <w:rsid w:val="003071A9"/>
    <w:rsid w:val="00310500"/>
    <w:rsid w:val="0031223A"/>
    <w:rsid w:val="00313F12"/>
    <w:rsid w:val="00314491"/>
    <w:rsid w:val="00314D73"/>
    <w:rsid w:val="003160DE"/>
    <w:rsid w:val="0032049F"/>
    <w:rsid w:val="00323D8F"/>
    <w:rsid w:val="003255EC"/>
    <w:rsid w:val="0032623C"/>
    <w:rsid w:val="00326869"/>
    <w:rsid w:val="003319A5"/>
    <w:rsid w:val="00332946"/>
    <w:rsid w:val="00335B74"/>
    <w:rsid w:val="00336404"/>
    <w:rsid w:val="0034192F"/>
    <w:rsid w:val="0034202A"/>
    <w:rsid w:val="003423DF"/>
    <w:rsid w:val="003446CA"/>
    <w:rsid w:val="003450B2"/>
    <w:rsid w:val="0034511B"/>
    <w:rsid w:val="00346DF8"/>
    <w:rsid w:val="0035100D"/>
    <w:rsid w:val="00351A57"/>
    <w:rsid w:val="00351ADC"/>
    <w:rsid w:val="00352C09"/>
    <w:rsid w:val="00354D4D"/>
    <w:rsid w:val="00357E64"/>
    <w:rsid w:val="003605F3"/>
    <w:rsid w:val="00361BD8"/>
    <w:rsid w:val="003629BD"/>
    <w:rsid w:val="003632CD"/>
    <w:rsid w:val="0036663A"/>
    <w:rsid w:val="00367893"/>
    <w:rsid w:val="00370E64"/>
    <w:rsid w:val="00380430"/>
    <w:rsid w:val="00380B0D"/>
    <w:rsid w:val="00385152"/>
    <w:rsid w:val="00385C8E"/>
    <w:rsid w:val="00390932"/>
    <w:rsid w:val="003926A0"/>
    <w:rsid w:val="003934EA"/>
    <w:rsid w:val="00397820"/>
    <w:rsid w:val="00397BE0"/>
    <w:rsid w:val="003A0047"/>
    <w:rsid w:val="003A0904"/>
    <w:rsid w:val="003A0A10"/>
    <w:rsid w:val="003A1826"/>
    <w:rsid w:val="003A262A"/>
    <w:rsid w:val="003A34A9"/>
    <w:rsid w:val="003A47F9"/>
    <w:rsid w:val="003A54BE"/>
    <w:rsid w:val="003A74C3"/>
    <w:rsid w:val="003A7AAE"/>
    <w:rsid w:val="003B4AD9"/>
    <w:rsid w:val="003B53BA"/>
    <w:rsid w:val="003B6B56"/>
    <w:rsid w:val="003B7AD2"/>
    <w:rsid w:val="003C0925"/>
    <w:rsid w:val="003C12CA"/>
    <w:rsid w:val="003C41FB"/>
    <w:rsid w:val="003D0DBA"/>
    <w:rsid w:val="003D2245"/>
    <w:rsid w:val="003D7FA1"/>
    <w:rsid w:val="003E1ECA"/>
    <w:rsid w:val="003E3CE0"/>
    <w:rsid w:val="003E403B"/>
    <w:rsid w:val="003E4150"/>
    <w:rsid w:val="003E4D8C"/>
    <w:rsid w:val="003E5CF0"/>
    <w:rsid w:val="003E6BB2"/>
    <w:rsid w:val="003F069C"/>
    <w:rsid w:val="003F3A0C"/>
    <w:rsid w:val="003F4538"/>
    <w:rsid w:val="003F47C0"/>
    <w:rsid w:val="003F5818"/>
    <w:rsid w:val="0040019D"/>
    <w:rsid w:val="00400C38"/>
    <w:rsid w:val="004062FF"/>
    <w:rsid w:val="00407260"/>
    <w:rsid w:val="0041205E"/>
    <w:rsid w:val="00413468"/>
    <w:rsid w:val="00414942"/>
    <w:rsid w:val="0041518A"/>
    <w:rsid w:val="00421C49"/>
    <w:rsid w:val="00422C1C"/>
    <w:rsid w:val="00424FED"/>
    <w:rsid w:val="004319D1"/>
    <w:rsid w:val="00432EB8"/>
    <w:rsid w:val="004408DD"/>
    <w:rsid w:val="00440F39"/>
    <w:rsid w:val="004418B5"/>
    <w:rsid w:val="00442519"/>
    <w:rsid w:val="004437B2"/>
    <w:rsid w:val="004449AB"/>
    <w:rsid w:val="00445A84"/>
    <w:rsid w:val="00446DD6"/>
    <w:rsid w:val="00446E10"/>
    <w:rsid w:val="00450901"/>
    <w:rsid w:val="00450C13"/>
    <w:rsid w:val="00452565"/>
    <w:rsid w:val="00454FD6"/>
    <w:rsid w:val="0045592A"/>
    <w:rsid w:val="00456AEB"/>
    <w:rsid w:val="00457627"/>
    <w:rsid w:val="00457FB6"/>
    <w:rsid w:val="00463EA8"/>
    <w:rsid w:val="00464B03"/>
    <w:rsid w:val="0046772A"/>
    <w:rsid w:val="00474559"/>
    <w:rsid w:val="00481375"/>
    <w:rsid w:val="00481704"/>
    <w:rsid w:val="004838D5"/>
    <w:rsid w:val="004922A5"/>
    <w:rsid w:val="00494ED2"/>
    <w:rsid w:val="00495C9C"/>
    <w:rsid w:val="00497E38"/>
    <w:rsid w:val="004A13F8"/>
    <w:rsid w:val="004A3E89"/>
    <w:rsid w:val="004A45C2"/>
    <w:rsid w:val="004A5ED9"/>
    <w:rsid w:val="004A64AF"/>
    <w:rsid w:val="004B2C75"/>
    <w:rsid w:val="004B3AB9"/>
    <w:rsid w:val="004B3DD1"/>
    <w:rsid w:val="004B475B"/>
    <w:rsid w:val="004B62B3"/>
    <w:rsid w:val="004C0A0F"/>
    <w:rsid w:val="004C1215"/>
    <w:rsid w:val="004C1864"/>
    <w:rsid w:val="004C3C8A"/>
    <w:rsid w:val="004C465E"/>
    <w:rsid w:val="004C51C8"/>
    <w:rsid w:val="004C6F2C"/>
    <w:rsid w:val="004D0C46"/>
    <w:rsid w:val="004D0D3C"/>
    <w:rsid w:val="004D355E"/>
    <w:rsid w:val="004D3B2E"/>
    <w:rsid w:val="004D5588"/>
    <w:rsid w:val="004D6A0C"/>
    <w:rsid w:val="004D6EF0"/>
    <w:rsid w:val="004E209B"/>
    <w:rsid w:val="004E4D7F"/>
    <w:rsid w:val="004E5511"/>
    <w:rsid w:val="004F12AD"/>
    <w:rsid w:val="004F2F9F"/>
    <w:rsid w:val="004F4F36"/>
    <w:rsid w:val="004F65A6"/>
    <w:rsid w:val="004F71C9"/>
    <w:rsid w:val="0050252C"/>
    <w:rsid w:val="0050372E"/>
    <w:rsid w:val="00505ECA"/>
    <w:rsid w:val="005061FD"/>
    <w:rsid w:val="00510105"/>
    <w:rsid w:val="00510BE5"/>
    <w:rsid w:val="005136B8"/>
    <w:rsid w:val="00514D27"/>
    <w:rsid w:val="00515F75"/>
    <w:rsid w:val="00517CF8"/>
    <w:rsid w:val="00520E4E"/>
    <w:rsid w:val="00524E48"/>
    <w:rsid w:val="00526A2E"/>
    <w:rsid w:val="00530614"/>
    <w:rsid w:val="00531728"/>
    <w:rsid w:val="005346A2"/>
    <w:rsid w:val="00535BCC"/>
    <w:rsid w:val="00540957"/>
    <w:rsid w:val="00540B88"/>
    <w:rsid w:val="00540F2B"/>
    <w:rsid w:val="0054142D"/>
    <w:rsid w:val="005428C6"/>
    <w:rsid w:val="00542E5E"/>
    <w:rsid w:val="00547CCE"/>
    <w:rsid w:val="0055187A"/>
    <w:rsid w:val="00553C86"/>
    <w:rsid w:val="00553EDD"/>
    <w:rsid w:val="005556A5"/>
    <w:rsid w:val="0055620A"/>
    <w:rsid w:val="00562AFE"/>
    <w:rsid w:val="00564A18"/>
    <w:rsid w:val="00566497"/>
    <w:rsid w:val="005700FB"/>
    <w:rsid w:val="00570933"/>
    <w:rsid w:val="00570B68"/>
    <w:rsid w:val="00570DCC"/>
    <w:rsid w:val="00570EF8"/>
    <w:rsid w:val="0057139E"/>
    <w:rsid w:val="005729EE"/>
    <w:rsid w:val="00575D44"/>
    <w:rsid w:val="005779FF"/>
    <w:rsid w:val="00577F85"/>
    <w:rsid w:val="00583D49"/>
    <w:rsid w:val="005877BB"/>
    <w:rsid w:val="00591400"/>
    <w:rsid w:val="00592C32"/>
    <w:rsid w:val="00593846"/>
    <w:rsid w:val="00594AD1"/>
    <w:rsid w:val="00596493"/>
    <w:rsid w:val="005A0B78"/>
    <w:rsid w:val="005A2C24"/>
    <w:rsid w:val="005A450A"/>
    <w:rsid w:val="005A4754"/>
    <w:rsid w:val="005A5471"/>
    <w:rsid w:val="005A5AAD"/>
    <w:rsid w:val="005B10D7"/>
    <w:rsid w:val="005B3D65"/>
    <w:rsid w:val="005C1678"/>
    <w:rsid w:val="005C2897"/>
    <w:rsid w:val="005C437A"/>
    <w:rsid w:val="005C74C4"/>
    <w:rsid w:val="005D14CE"/>
    <w:rsid w:val="005D1DB5"/>
    <w:rsid w:val="005D43B9"/>
    <w:rsid w:val="005E0A40"/>
    <w:rsid w:val="005E3C69"/>
    <w:rsid w:val="005E5F82"/>
    <w:rsid w:val="005E6706"/>
    <w:rsid w:val="005E79A0"/>
    <w:rsid w:val="005F16A5"/>
    <w:rsid w:val="005F1AAB"/>
    <w:rsid w:val="005F1FB3"/>
    <w:rsid w:val="005F3BE0"/>
    <w:rsid w:val="005F4430"/>
    <w:rsid w:val="005F4A6F"/>
    <w:rsid w:val="005F521D"/>
    <w:rsid w:val="005F576E"/>
    <w:rsid w:val="005F57C1"/>
    <w:rsid w:val="005F7072"/>
    <w:rsid w:val="00604A68"/>
    <w:rsid w:val="00604FDD"/>
    <w:rsid w:val="00607816"/>
    <w:rsid w:val="00612670"/>
    <w:rsid w:val="0061272D"/>
    <w:rsid w:val="00613665"/>
    <w:rsid w:val="006157E5"/>
    <w:rsid w:val="00616A68"/>
    <w:rsid w:val="00617465"/>
    <w:rsid w:val="00622A2E"/>
    <w:rsid w:val="00623CA3"/>
    <w:rsid w:val="00627037"/>
    <w:rsid w:val="00631395"/>
    <w:rsid w:val="00631C9C"/>
    <w:rsid w:val="00637113"/>
    <w:rsid w:val="00642B1B"/>
    <w:rsid w:val="00643BA6"/>
    <w:rsid w:val="00645F98"/>
    <w:rsid w:val="006462A3"/>
    <w:rsid w:val="00646599"/>
    <w:rsid w:val="00647B88"/>
    <w:rsid w:val="00651DA0"/>
    <w:rsid w:val="00656DCD"/>
    <w:rsid w:val="00657E4A"/>
    <w:rsid w:val="00663A7B"/>
    <w:rsid w:val="006649D5"/>
    <w:rsid w:val="0066687C"/>
    <w:rsid w:val="00667703"/>
    <w:rsid w:val="006702CE"/>
    <w:rsid w:val="006729E4"/>
    <w:rsid w:val="00675AAB"/>
    <w:rsid w:val="00676114"/>
    <w:rsid w:val="006773F6"/>
    <w:rsid w:val="006858B6"/>
    <w:rsid w:val="006871B5"/>
    <w:rsid w:val="00690F47"/>
    <w:rsid w:val="0069203C"/>
    <w:rsid w:val="0069384D"/>
    <w:rsid w:val="0069540E"/>
    <w:rsid w:val="006959E9"/>
    <w:rsid w:val="00697639"/>
    <w:rsid w:val="006A0624"/>
    <w:rsid w:val="006A0978"/>
    <w:rsid w:val="006A0FC3"/>
    <w:rsid w:val="006A135C"/>
    <w:rsid w:val="006A1EDA"/>
    <w:rsid w:val="006A2150"/>
    <w:rsid w:val="006A3B34"/>
    <w:rsid w:val="006A4921"/>
    <w:rsid w:val="006B05CE"/>
    <w:rsid w:val="006B2FC9"/>
    <w:rsid w:val="006B4434"/>
    <w:rsid w:val="006B746F"/>
    <w:rsid w:val="006B7E9C"/>
    <w:rsid w:val="006C19C9"/>
    <w:rsid w:val="006C22D5"/>
    <w:rsid w:val="006C2B7A"/>
    <w:rsid w:val="006D1450"/>
    <w:rsid w:val="006D1984"/>
    <w:rsid w:val="006D3AA3"/>
    <w:rsid w:val="006D3F46"/>
    <w:rsid w:val="006D517E"/>
    <w:rsid w:val="006D6624"/>
    <w:rsid w:val="006E1ED2"/>
    <w:rsid w:val="006E22C7"/>
    <w:rsid w:val="006E2C4D"/>
    <w:rsid w:val="006E44B6"/>
    <w:rsid w:val="006E650E"/>
    <w:rsid w:val="006E688C"/>
    <w:rsid w:val="006E71E0"/>
    <w:rsid w:val="006F0C29"/>
    <w:rsid w:val="006F1CE1"/>
    <w:rsid w:val="006F2BD9"/>
    <w:rsid w:val="006F6C00"/>
    <w:rsid w:val="00700225"/>
    <w:rsid w:val="00700953"/>
    <w:rsid w:val="00703F05"/>
    <w:rsid w:val="00705FDC"/>
    <w:rsid w:val="00712814"/>
    <w:rsid w:val="007146F5"/>
    <w:rsid w:val="0071587F"/>
    <w:rsid w:val="00720DFB"/>
    <w:rsid w:val="007224E6"/>
    <w:rsid w:val="0072261C"/>
    <w:rsid w:val="0072524C"/>
    <w:rsid w:val="00725C55"/>
    <w:rsid w:val="007266C4"/>
    <w:rsid w:val="00727293"/>
    <w:rsid w:val="0073074C"/>
    <w:rsid w:val="00732541"/>
    <w:rsid w:val="00733863"/>
    <w:rsid w:val="00737376"/>
    <w:rsid w:val="00737D36"/>
    <w:rsid w:val="00737D77"/>
    <w:rsid w:val="00740388"/>
    <w:rsid w:val="0074276E"/>
    <w:rsid w:val="0074547F"/>
    <w:rsid w:val="00747C4A"/>
    <w:rsid w:val="00750267"/>
    <w:rsid w:val="007502AE"/>
    <w:rsid w:val="00751170"/>
    <w:rsid w:val="0075340C"/>
    <w:rsid w:val="00754645"/>
    <w:rsid w:val="00754B45"/>
    <w:rsid w:val="0075557C"/>
    <w:rsid w:val="00761DDB"/>
    <w:rsid w:val="00770283"/>
    <w:rsid w:val="007702C9"/>
    <w:rsid w:val="00770563"/>
    <w:rsid w:val="007722B6"/>
    <w:rsid w:val="00772648"/>
    <w:rsid w:val="00773EC4"/>
    <w:rsid w:val="00775A21"/>
    <w:rsid w:val="00775B55"/>
    <w:rsid w:val="00775EF0"/>
    <w:rsid w:val="00780148"/>
    <w:rsid w:val="00781AC2"/>
    <w:rsid w:val="00781E09"/>
    <w:rsid w:val="00784B88"/>
    <w:rsid w:val="0078519C"/>
    <w:rsid w:val="00786BBE"/>
    <w:rsid w:val="0078758D"/>
    <w:rsid w:val="0079020B"/>
    <w:rsid w:val="00791131"/>
    <w:rsid w:val="00792AB7"/>
    <w:rsid w:val="00792D68"/>
    <w:rsid w:val="00796B38"/>
    <w:rsid w:val="007A1026"/>
    <w:rsid w:val="007A4B53"/>
    <w:rsid w:val="007A6246"/>
    <w:rsid w:val="007A7E43"/>
    <w:rsid w:val="007B0563"/>
    <w:rsid w:val="007B2705"/>
    <w:rsid w:val="007B2AF9"/>
    <w:rsid w:val="007B30B4"/>
    <w:rsid w:val="007B3768"/>
    <w:rsid w:val="007B4333"/>
    <w:rsid w:val="007B441C"/>
    <w:rsid w:val="007B4CDB"/>
    <w:rsid w:val="007B585C"/>
    <w:rsid w:val="007B6A40"/>
    <w:rsid w:val="007C09A8"/>
    <w:rsid w:val="007C14EC"/>
    <w:rsid w:val="007C1BA8"/>
    <w:rsid w:val="007C54B0"/>
    <w:rsid w:val="007C6FD2"/>
    <w:rsid w:val="007D1739"/>
    <w:rsid w:val="007D2CBC"/>
    <w:rsid w:val="007D2D18"/>
    <w:rsid w:val="007D54A4"/>
    <w:rsid w:val="007D61B4"/>
    <w:rsid w:val="007E03C4"/>
    <w:rsid w:val="007E384D"/>
    <w:rsid w:val="007E441F"/>
    <w:rsid w:val="007E4805"/>
    <w:rsid w:val="007E5D0C"/>
    <w:rsid w:val="007E611B"/>
    <w:rsid w:val="007E64F3"/>
    <w:rsid w:val="007F20D5"/>
    <w:rsid w:val="007F39E7"/>
    <w:rsid w:val="008004AD"/>
    <w:rsid w:val="00803828"/>
    <w:rsid w:val="0080520C"/>
    <w:rsid w:val="0081047A"/>
    <w:rsid w:val="0081093B"/>
    <w:rsid w:val="00810EBE"/>
    <w:rsid w:val="00811619"/>
    <w:rsid w:val="0081389F"/>
    <w:rsid w:val="00816190"/>
    <w:rsid w:val="00820F4B"/>
    <w:rsid w:val="0082472A"/>
    <w:rsid w:val="008305A8"/>
    <w:rsid w:val="00831B65"/>
    <w:rsid w:val="00832D36"/>
    <w:rsid w:val="00833347"/>
    <w:rsid w:val="00833A50"/>
    <w:rsid w:val="008341FD"/>
    <w:rsid w:val="00836DF2"/>
    <w:rsid w:val="00837BF4"/>
    <w:rsid w:val="0084182D"/>
    <w:rsid w:val="00843341"/>
    <w:rsid w:val="00843872"/>
    <w:rsid w:val="008439E0"/>
    <w:rsid w:val="008504BC"/>
    <w:rsid w:val="00851F1A"/>
    <w:rsid w:val="00852D73"/>
    <w:rsid w:val="00853F7E"/>
    <w:rsid w:val="00856506"/>
    <w:rsid w:val="00861680"/>
    <w:rsid w:val="00862FCB"/>
    <w:rsid w:val="00864071"/>
    <w:rsid w:val="0086625B"/>
    <w:rsid w:val="00866D11"/>
    <w:rsid w:val="0086711A"/>
    <w:rsid w:val="008673F4"/>
    <w:rsid w:val="0087063C"/>
    <w:rsid w:val="008722B5"/>
    <w:rsid w:val="00873C28"/>
    <w:rsid w:val="00875D28"/>
    <w:rsid w:val="00880219"/>
    <w:rsid w:val="008829BE"/>
    <w:rsid w:val="00884713"/>
    <w:rsid w:val="00884B01"/>
    <w:rsid w:val="0088504D"/>
    <w:rsid w:val="008872BB"/>
    <w:rsid w:val="00890CC8"/>
    <w:rsid w:val="00890E3E"/>
    <w:rsid w:val="008922EE"/>
    <w:rsid w:val="00895C2C"/>
    <w:rsid w:val="008973D5"/>
    <w:rsid w:val="008977F3"/>
    <w:rsid w:val="008A017A"/>
    <w:rsid w:val="008A03B5"/>
    <w:rsid w:val="008A78D3"/>
    <w:rsid w:val="008A7C4D"/>
    <w:rsid w:val="008B072E"/>
    <w:rsid w:val="008B0AA5"/>
    <w:rsid w:val="008B478E"/>
    <w:rsid w:val="008B4A0A"/>
    <w:rsid w:val="008B6218"/>
    <w:rsid w:val="008C0D14"/>
    <w:rsid w:val="008C26B9"/>
    <w:rsid w:val="008C270B"/>
    <w:rsid w:val="008C4667"/>
    <w:rsid w:val="008C4E19"/>
    <w:rsid w:val="008D2084"/>
    <w:rsid w:val="008D537B"/>
    <w:rsid w:val="008E152F"/>
    <w:rsid w:val="008E20FE"/>
    <w:rsid w:val="008E3D2B"/>
    <w:rsid w:val="008E5BFA"/>
    <w:rsid w:val="008E5E20"/>
    <w:rsid w:val="008F1324"/>
    <w:rsid w:val="008F239A"/>
    <w:rsid w:val="008F5DC8"/>
    <w:rsid w:val="008F7BD2"/>
    <w:rsid w:val="009031C2"/>
    <w:rsid w:val="0090327F"/>
    <w:rsid w:val="00905371"/>
    <w:rsid w:val="00906819"/>
    <w:rsid w:val="0091109D"/>
    <w:rsid w:val="00911BDE"/>
    <w:rsid w:val="00912DCC"/>
    <w:rsid w:val="00913285"/>
    <w:rsid w:val="009145B3"/>
    <w:rsid w:val="009156ED"/>
    <w:rsid w:val="00915D84"/>
    <w:rsid w:val="0091703A"/>
    <w:rsid w:val="0091779C"/>
    <w:rsid w:val="00921A1C"/>
    <w:rsid w:val="00926294"/>
    <w:rsid w:val="00926E57"/>
    <w:rsid w:val="00926F40"/>
    <w:rsid w:val="009325F6"/>
    <w:rsid w:val="00932EF6"/>
    <w:rsid w:val="0093389A"/>
    <w:rsid w:val="00933903"/>
    <w:rsid w:val="0093418B"/>
    <w:rsid w:val="00935C61"/>
    <w:rsid w:val="00936C34"/>
    <w:rsid w:val="00940028"/>
    <w:rsid w:val="009467A6"/>
    <w:rsid w:val="00950AD9"/>
    <w:rsid w:val="00951539"/>
    <w:rsid w:val="00951963"/>
    <w:rsid w:val="00951CB6"/>
    <w:rsid w:val="00957295"/>
    <w:rsid w:val="009579F2"/>
    <w:rsid w:val="009600D6"/>
    <w:rsid w:val="009604B5"/>
    <w:rsid w:val="0096378A"/>
    <w:rsid w:val="00963C56"/>
    <w:rsid w:val="009653E7"/>
    <w:rsid w:val="00966027"/>
    <w:rsid w:val="009661E4"/>
    <w:rsid w:val="009667BA"/>
    <w:rsid w:val="00966FC0"/>
    <w:rsid w:val="0096725D"/>
    <w:rsid w:val="00967368"/>
    <w:rsid w:val="00967B2A"/>
    <w:rsid w:val="00970912"/>
    <w:rsid w:val="009711EE"/>
    <w:rsid w:val="00972F89"/>
    <w:rsid w:val="0097306E"/>
    <w:rsid w:val="00975AFC"/>
    <w:rsid w:val="00975BE1"/>
    <w:rsid w:val="0097607B"/>
    <w:rsid w:val="00980C7F"/>
    <w:rsid w:val="00981C5C"/>
    <w:rsid w:val="00983D2F"/>
    <w:rsid w:val="00985B86"/>
    <w:rsid w:val="0098687F"/>
    <w:rsid w:val="00990AC4"/>
    <w:rsid w:val="00990B62"/>
    <w:rsid w:val="00990DBE"/>
    <w:rsid w:val="00991B5D"/>
    <w:rsid w:val="00993936"/>
    <w:rsid w:val="0099404A"/>
    <w:rsid w:val="0099499E"/>
    <w:rsid w:val="00996F8A"/>
    <w:rsid w:val="009971F2"/>
    <w:rsid w:val="009A3183"/>
    <w:rsid w:val="009A6AFB"/>
    <w:rsid w:val="009B0777"/>
    <w:rsid w:val="009B3046"/>
    <w:rsid w:val="009B45FA"/>
    <w:rsid w:val="009B56B4"/>
    <w:rsid w:val="009B579A"/>
    <w:rsid w:val="009B746C"/>
    <w:rsid w:val="009C1E01"/>
    <w:rsid w:val="009C4DA0"/>
    <w:rsid w:val="009C675E"/>
    <w:rsid w:val="009C7DC9"/>
    <w:rsid w:val="009D0EDC"/>
    <w:rsid w:val="009D195A"/>
    <w:rsid w:val="009D19E0"/>
    <w:rsid w:val="009D52EB"/>
    <w:rsid w:val="009D5805"/>
    <w:rsid w:val="009D6396"/>
    <w:rsid w:val="009D6711"/>
    <w:rsid w:val="009E05B4"/>
    <w:rsid w:val="009E0C98"/>
    <w:rsid w:val="009E0CC4"/>
    <w:rsid w:val="009E1D2E"/>
    <w:rsid w:val="009E3A4B"/>
    <w:rsid w:val="009E4AF9"/>
    <w:rsid w:val="009E512F"/>
    <w:rsid w:val="009E51BC"/>
    <w:rsid w:val="009F38BB"/>
    <w:rsid w:val="009F46D6"/>
    <w:rsid w:val="009F4A15"/>
    <w:rsid w:val="009F4F41"/>
    <w:rsid w:val="009F4F64"/>
    <w:rsid w:val="009F7E8B"/>
    <w:rsid w:val="00A01848"/>
    <w:rsid w:val="00A01F55"/>
    <w:rsid w:val="00A04B82"/>
    <w:rsid w:val="00A06341"/>
    <w:rsid w:val="00A07604"/>
    <w:rsid w:val="00A07BC1"/>
    <w:rsid w:val="00A111F4"/>
    <w:rsid w:val="00A11835"/>
    <w:rsid w:val="00A13E92"/>
    <w:rsid w:val="00A1499B"/>
    <w:rsid w:val="00A168C3"/>
    <w:rsid w:val="00A20B03"/>
    <w:rsid w:val="00A20EF1"/>
    <w:rsid w:val="00A21FED"/>
    <w:rsid w:val="00A246B8"/>
    <w:rsid w:val="00A24EB0"/>
    <w:rsid w:val="00A250D5"/>
    <w:rsid w:val="00A26789"/>
    <w:rsid w:val="00A30F0D"/>
    <w:rsid w:val="00A31D9F"/>
    <w:rsid w:val="00A32EFD"/>
    <w:rsid w:val="00A36D59"/>
    <w:rsid w:val="00A4010E"/>
    <w:rsid w:val="00A4189F"/>
    <w:rsid w:val="00A4562F"/>
    <w:rsid w:val="00A460AE"/>
    <w:rsid w:val="00A51F16"/>
    <w:rsid w:val="00A52C87"/>
    <w:rsid w:val="00A56D5B"/>
    <w:rsid w:val="00A62A70"/>
    <w:rsid w:val="00A65045"/>
    <w:rsid w:val="00A6633F"/>
    <w:rsid w:val="00A66D2B"/>
    <w:rsid w:val="00A717DA"/>
    <w:rsid w:val="00A71B89"/>
    <w:rsid w:val="00A72802"/>
    <w:rsid w:val="00A750CC"/>
    <w:rsid w:val="00A7583A"/>
    <w:rsid w:val="00A77320"/>
    <w:rsid w:val="00A81CA5"/>
    <w:rsid w:val="00A8217B"/>
    <w:rsid w:val="00A83383"/>
    <w:rsid w:val="00A8384D"/>
    <w:rsid w:val="00A83A5F"/>
    <w:rsid w:val="00A84465"/>
    <w:rsid w:val="00A90E86"/>
    <w:rsid w:val="00A92806"/>
    <w:rsid w:val="00A94673"/>
    <w:rsid w:val="00A95346"/>
    <w:rsid w:val="00A96088"/>
    <w:rsid w:val="00A974A7"/>
    <w:rsid w:val="00AA0851"/>
    <w:rsid w:val="00AA0F4C"/>
    <w:rsid w:val="00AA1E41"/>
    <w:rsid w:val="00AA504A"/>
    <w:rsid w:val="00AA6269"/>
    <w:rsid w:val="00AA6E92"/>
    <w:rsid w:val="00AB0FB1"/>
    <w:rsid w:val="00AB2337"/>
    <w:rsid w:val="00AB40AD"/>
    <w:rsid w:val="00AB4576"/>
    <w:rsid w:val="00AB4A79"/>
    <w:rsid w:val="00AB4C2C"/>
    <w:rsid w:val="00AB5376"/>
    <w:rsid w:val="00AB6085"/>
    <w:rsid w:val="00AC0ACC"/>
    <w:rsid w:val="00AC12B3"/>
    <w:rsid w:val="00AC52D1"/>
    <w:rsid w:val="00AC6629"/>
    <w:rsid w:val="00AC74B0"/>
    <w:rsid w:val="00AD0EA9"/>
    <w:rsid w:val="00AD28C5"/>
    <w:rsid w:val="00AD359E"/>
    <w:rsid w:val="00AD4302"/>
    <w:rsid w:val="00AD6CF3"/>
    <w:rsid w:val="00AE0143"/>
    <w:rsid w:val="00AE1DF5"/>
    <w:rsid w:val="00AE2FB4"/>
    <w:rsid w:val="00AE33DE"/>
    <w:rsid w:val="00AE4AF7"/>
    <w:rsid w:val="00AE5B43"/>
    <w:rsid w:val="00AF231D"/>
    <w:rsid w:val="00AF3652"/>
    <w:rsid w:val="00B0427E"/>
    <w:rsid w:val="00B058C5"/>
    <w:rsid w:val="00B05C29"/>
    <w:rsid w:val="00B06CC4"/>
    <w:rsid w:val="00B11457"/>
    <w:rsid w:val="00B15D24"/>
    <w:rsid w:val="00B161AD"/>
    <w:rsid w:val="00B17F34"/>
    <w:rsid w:val="00B20008"/>
    <w:rsid w:val="00B21D52"/>
    <w:rsid w:val="00B23363"/>
    <w:rsid w:val="00B244DE"/>
    <w:rsid w:val="00B26CED"/>
    <w:rsid w:val="00B3231E"/>
    <w:rsid w:val="00B35FAA"/>
    <w:rsid w:val="00B36F16"/>
    <w:rsid w:val="00B3748B"/>
    <w:rsid w:val="00B37E18"/>
    <w:rsid w:val="00B40185"/>
    <w:rsid w:val="00B401CE"/>
    <w:rsid w:val="00B41272"/>
    <w:rsid w:val="00B41CE4"/>
    <w:rsid w:val="00B428A6"/>
    <w:rsid w:val="00B44926"/>
    <w:rsid w:val="00B5010A"/>
    <w:rsid w:val="00B525A4"/>
    <w:rsid w:val="00B52BE8"/>
    <w:rsid w:val="00B56757"/>
    <w:rsid w:val="00B56DEC"/>
    <w:rsid w:val="00B57D33"/>
    <w:rsid w:val="00B660C8"/>
    <w:rsid w:val="00B67AC9"/>
    <w:rsid w:val="00B7372F"/>
    <w:rsid w:val="00B74BB6"/>
    <w:rsid w:val="00B75BBE"/>
    <w:rsid w:val="00B80A55"/>
    <w:rsid w:val="00B8266B"/>
    <w:rsid w:val="00B83FAB"/>
    <w:rsid w:val="00B8406F"/>
    <w:rsid w:val="00B8517C"/>
    <w:rsid w:val="00B900D6"/>
    <w:rsid w:val="00B90DAA"/>
    <w:rsid w:val="00B91CFF"/>
    <w:rsid w:val="00B935F2"/>
    <w:rsid w:val="00B93C7D"/>
    <w:rsid w:val="00B94541"/>
    <w:rsid w:val="00B94FDA"/>
    <w:rsid w:val="00BA1CE5"/>
    <w:rsid w:val="00BA2C93"/>
    <w:rsid w:val="00BA359F"/>
    <w:rsid w:val="00BA4BF6"/>
    <w:rsid w:val="00BA545D"/>
    <w:rsid w:val="00BB05E7"/>
    <w:rsid w:val="00BB0694"/>
    <w:rsid w:val="00BB2306"/>
    <w:rsid w:val="00BB374F"/>
    <w:rsid w:val="00BB7D90"/>
    <w:rsid w:val="00BB7F90"/>
    <w:rsid w:val="00BC2003"/>
    <w:rsid w:val="00BC3A9C"/>
    <w:rsid w:val="00BC448B"/>
    <w:rsid w:val="00BC61D6"/>
    <w:rsid w:val="00BC7CF1"/>
    <w:rsid w:val="00BD160E"/>
    <w:rsid w:val="00BD2E2F"/>
    <w:rsid w:val="00BD4863"/>
    <w:rsid w:val="00BD4AE8"/>
    <w:rsid w:val="00BE2EFC"/>
    <w:rsid w:val="00BE5A6A"/>
    <w:rsid w:val="00BF3B0F"/>
    <w:rsid w:val="00BF42A5"/>
    <w:rsid w:val="00BF4A58"/>
    <w:rsid w:val="00BF75FA"/>
    <w:rsid w:val="00C01B8D"/>
    <w:rsid w:val="00C03282"/>
    <w:rsid w:val="00C03FE1"/>
    <w:rsid w:val="00C04E60"/>
    <w:rsid w:val="00C05950"/>
    <w:rsid w:val="00C06F96"/>
    <w:rsid w:val="00C111FE"/>
    <w:rsid w:val="00C13853"/>
    <w:rsid w:val="00C1401E"/>
    <w:rsid w:val="00C148F6"/>
    <w:rsid w:val="00C14998"/>
    <w:rsid w:val="00C1580B"/>
    <w:rsid w:val="00C15ABF"/>
    <w:rsid w:val="00C166F2"/>
    <w:rsid w:val="00C207E8"/>
    <w:rsid w:val="00C20B09"/>
    <w:rsid w:val="00C268A3"/>
    <w:rsid w:val="00C3302D"/>
    <w:rsid w:val="00C330A6"/>
    <w:rsid w:val="00C33D06"/>
    <w:rsid w:val="00C34F88"/>
    <w:rsid w:val="00C355A1"/>
    <w:rsid w:val="00C44E28"/>
    <w:rsid w:val="00C45E4D"/>
    <w:rsid w:val="00C46F49"/>
    <w:rsid w:val="00C53D22"/>
    <w:rsid w:val="00C56803"/>
    <w:rsid w:val="00C61720"/>
    <w:rsid w:val="00C61A73"/>
    <w:rsid w:val="00C61B42"/>
    <w:rsid w:val="00C6414D"/>
    <w:rsid w:val="00C658C2"/>
    <w:rsid w:val="00C73174"/>
    <w:rsid w:val="00C76425"/>
    <w:rsid w:val="00C8172E"/>
    <w:rsid w:val="00C82B61"/>
    <w:rsid w:val="00C9100A"/>
    <w:rsid w:val="00C913B8"/>
    <w:rsid w:val="00C92185"/>
    <w:rsid w:val="00C9379A"/>
    <w:rsid w:val="00C93FE8"/>
    <w:rsid w:val="00C94DD7"/>
    <w:rsid w:val="00C95B47"/>
    <w:rsid w:val="00C95D2F"/>
    <w:rsid w:val="00C97421"/>
    <w:rsid w:val="00C97B3C"/>
    <w:rsid w:val="00CA133C"/>
    <w:rsid w:val="00CA19BF"/>
    <w:rsid w:val="00CA3B0E"/>
    <w:rsid w:val="00CA4220"/>
    <w:rsid w:val="00CA5446"/>
    <w:rsid w:val="00CA6572"/>
    <w:rsid w:val="00CA6F33"/>
    <w:rsid w:val="00CA6F3A"/>
    <w:rsid w:val="00CA730B"/>
    <w:rsid w:val="00CB5236"/>
    <w:rsid w:val="00CB564B"/>
    <w:rsid w:val="00CB5D5F"/>
    <w:rsid w:val="00CC074F"/>
    <w:rsid w:val="00CC0BB9"/>
    <w:rsid w:val="00CC2BA9"/>
    <w:rsid w:val="00CC63DE"/>
    <w:rsid w:val="00CC708E"/>
    <w:rsid w:val="00CD223D"/>
    <w:rsid w:val="00CD2325"/>
    <w:rsid w:val="00CD31E2"/>
    <w:rsid w:val="00CD39E1"/>
    <w:rsid w:val="00CD5C43"/>
    <w:rsid w:val="00CD6B15"/>
    <w:rsid w:val="00CE077F"/>
    <w:rsid w:val="00CE6932"/>
    <w:rsid w:val="00CF101D"/>
    <w:rsid w:val="00CF23DE"/>
    <w:rsid w:val="00CF4087"/>
    <w:rsid w:val="00CF4885"/>
    <w:rsid w:val="00CF568F"/>
    <w:rsid w:val="00CF6677"/>
    <w:rsid w:val="00D00FF6"/>
    <w:rsid w:val="00D032EF"/>
    <w:rsid w:val="00D06E55"/>
    <w:rsid w:val="00D071C8"/>
    <w:rsid w:val="00D0737B"/>
    <w:rsid w:val="00D10111"/>
    <w:rsid w:val="00D11D34"/>
    <w:rsid w:val="00D134AD"/>
    <w:rsid w:val="00D136E9"/>
    <w:rsid w:val="00D13F01"/>
    <w:rsid w:val="00D1732C"/>
    <w:rsid w:val="00D173E8"/>
    <w:rsid w:val="00D22D1A"/>
    <w:rsid w:val="00D2600A"/>
    <w:rsid w:val="00D3343B"/>
    <w:rsid w:val="00D33F8A"/>
    <w:rsid w:val="00D34E93"/>
    <w:rsid w:val="00D34F79"/>
    <w:rsid w:val="00D35790"/>
    <w:rsid w:val="00D37C91"/>
    <w:rsid w:val="00D4240B"/>
    <w:rsid w:val="00D429AA"/>
    <w:rsid w:val="00D44737"/>
    <w:rsid w:val="00D4633F"/>
    <w:rsid w:val="00D465A9"/>
    <w:rsid w:val="00D46EF2"/>
    <w:rsid w:val="00D560C4"/>
    <w:rsid w:val="00D611DF"/>
    <w:rsid w:val="00D6220B"/>
    <w:rsid w:val="00D64C1C"/>
    <w:rsid w:val="00D65C24"/>
    <w:rsid w:val="00D705F5"/>
    <w:rsid w:val="00D74B65"/>
    <w:rsid w:val="00D74DE5"/>
    <w:rsid w:val="00D75364"/>
    <w:rsid w:val="00D75566"/>
    <w:rsid w:val="00D77BAC"/>
    <w:rsid w:val="00D82CC5"/>
    <w:rsid w:val="00D830D9"/>
    <w:rsid w:val="00D84D21"/>
    <w:rsid w:val="00D860B8"/>
    <w:rsid w:val="00D873B3"/>
    <w:rsid w:val="00D874AA"/>
    <w:rsid w:val="00D91A40"/>
    <w:rsid w:val="00D91BE2"/>
    <w:rsid w:val="00D92307"/>
    <w:rsid w:val="00D93826"/>
    <w:rsid w:val="00D93B42"/>
    <w:rsid w:val="00D93CD8"/>
    <w:rsid w:val="00D97E92"/>
    <w:rsid w:val="00DA095E"/>
    <w:rsid w:val="00DA1893"/>
    <w:rsid w:val="00DA2EB1"/>
    <w:rsid w:val="00DA3A9B"/>
    <w:rsid w:val="00DA5587"/>
    <w:rsid w:val="00DB1154"/>
    <w:rsid w:val="00DB1976"/>
    <w:rsid w:val="00DB2381"/>
    <w:rsid w:val="00DB64F6"/>
    <w:rsid w:val="00DB66F0"/>
    <w:rsid w:val="00DB6D31"/>
    <w:rsid w:val="00DC09E9"/>
    <w:rsid w:val="00DC18D2"/>
    <w:rsid w:val="00DC2628"/>
    <w:rsid w:val="00DC2FBC"/>
    <w:rsid w:val="00DC785B"/>
    <w:rsid w:val="00DD0C63"/>
    <w:rsid w:val="00DD0D0A"/>
    <w:rsid w:val="00DD61B9"/>
    <w:rsid w:val="00DD62BB"/>
    <w:rsid w:val="00DD6418"/>
    <w:rsid w:val="00DD7C1F"/>
    <w:rsid w:val="00DE03E6"/>
    <w:rsid w:val="00DE40BB"/>
    <w:rsid w:val="00DE4925"/>
    <w:rsid w:val="00DE4CCE"/>
    <w:rsid w:val="00DF299A"/>
    <w:rsid w:val="00DF376C"/>
    <w:rsid w:val="00DF3FBE"/>
    <w:rsid w:val="00DF4578"/>
    <w:rsid w:val="00DF7F15"/>
    <w:rsid w:val="00E0536E"/>
    <w:rsid w:val="00E05F07"/>
    <w:rsid w:val="00E06473"/>
    <w:rsid w:val="00E11B68"/>
    <w:rsid w:val="00E12D3F"/>
    <w:rsid w:val="00E13917"/>
    <w:rsid w:val="00E17377"/>
    <w:rsid w:val="00E20C66"/>
    <w:rsid w:val="00E246E7"/>
    <w:rsid w:val="00E24DD2"/>
    <w:rsid w:val="00E253D5"/>
    <w:rsid w:val="00E27EB9"/>
    <w:rsid w:val="00E301DB"/>
    <w:rsid w:val="00E3162F"/>
    <w:rsid w:val="00E37DF8"/>
    <w:rsid w:val="00E40067"/>
    <w:rsid w:val="00E42A94"/>
    <w:rsid w:val="00E430A4"/>
    <w:rsid w:val="00E4355A"/>
    <w:rsid w:val="00E510BC"/>
    <w:rsid w:val="00E531F1"/>
    <w:rsid w:val="00E55E1C"/>
    <w:rsid w:val="00E57C79"/>
    <w:rsid w:val="00E57D27"/>
    <w:rsid w:val="00E62654"/>
    <w:rsid w:val="00E62CA1"/>
    <w:rsid w:val="00E66C65"/>
    <w:rsid w:val="00E67E9E"/>
    <w:rsid w:val="00E71B95"/>
    <w:rsid w:val="00E7430F"/>
    <w:rsid w:val="00E74540"/>
    <w:rsid w:val="00E74999"/>
    <w:rsid w:val="00E74B47"/>
    <w:rsid w:val="00E7507F"/>
    <w:rsid w:val="00E76996"/>
    <w:rsid w:val="00E81F5D"/>
    <w:rsid w:val="00E82B48"/>
    <w:rsid w:val="00E82CB5"/>
    <w:rsid w:val="00E83715"/>
    <w:rsid w:val="00E8583F"/>
    <w:rsid w:val="00E8689F"/>
    <w:rsid w:val="00E906E4"/>
    <w:rsid w:val="00E9117D"/>
    <w:rsid w:val="00E9127B"/>
    <w:rsid w:val="00E9214D"/>
    <w:rsid w:val="00E93412"/>
    <w:rsid w:val="00E95563"/>
    <w:rsid w:val="00E956DA"/>
    <w:rsid w:val="00E96C4A"/>
    <w:rsid w:val="00E96F6A"/>
    <w:rsid w:val="00E97B53"/>
    <w:rsid w:val="00EA15FE"/>
    <w:rsid w:val="00EA2309"/>
    <w:rsid w:val="00EA2737"/>
    <w:rsid w:val="00EA2F9A"/>
    <w:rsid w:val="00EB0580"/>
    <w:rsid w:val="00EB09EF"/>
    <w:rsid w:val="00EB364A"/>
    <w:rsid w:val="00EB5162"/>
    <w:rsid w:val="00EB6A35"/>
    <w:rsid w:val="00EB7541"/>
    <w:rsid w:val="00EC0930"/>
    <w:rsid w:val="00EC160F"/>
    <w:rsid w:val="00EC2615"/>
    <w:rsid w:val="00EC37FE"/>
    <w:rsid w:val="00EC3A46"/>
    <w:rsid w:val="00EC48DD"/>
    <w:rsid w:val="00EC57CF"/>
    <w:rsid w:val="00EC659F"/>
    <w:rsid w:val="00EC78E5"/>
    <w:rsid w:val="00ED0C3C"/>
    <w:rsid w:val="00ED1EC2"/>
    <w:rsid w:val="00ED59CF"/>
    <w:rsid w:val="00ED6366"/>
    <w:rsid w:val="00EE5CE2"/>
    <w:rsid w:val="00EE6158"/>
    <w:rsid w:val="00EE63AE"/>
    <w:rsid w:val="00EE692D"/>
    <w:rsid w:val="00EE6A7D"/>
    <w:rsid w:val="00EF23F7"/>
    <w:rsid w:val="00EF35DD"/>
    <w:rsid w:val="00EF3DA2"/>
    <w:rsid w:val="00EF3E86"/>
    <w:rsid w:val="00EF79A8"/>
    <w:rsid w:val="00EF7ADD"/>
    <w:rsid w:val="00F00B7E"/>
    <w:rsid w:val="00F00DA6"/>
    <w:rsid w:val="00F00E7B"/>
    <w:rsid w:val="00F016DE"/>
    <w:rsid w:val="00F0258B"/>
    <w:rsid w:val="00F0261D"/>
    <w:rsid w:val="00F02A5B"/>
    <w:rsid w:val="00F031A2"/>
    <w:rsid w:val="00F04253"/>
    <w:rsid w:val="00F0493F"/>
    <w:rsid w:val="00F04BF4"/>
    <w:rsid w:val="00F05EAE"/>
    <w:rsid w:val="00F12D76"/>
    <w:rsid w:val="00F131AF"/>
    <w:rsid w:val="00F13C39"/>
    <w:rsid w:val="00F157EE"/>
    <w:rsid w:val="00F2133D"/>
    <w:rsid w:val="00F22018"/>
    <w:rsid w:val="00F237A9"/>
    <w:rsid w:val="00F251A0"/>
    <w:rsid w:val="00F265D6"/>
    <w:rsid w:val="00F32512"/>
    <w:rsid w:val="00F32678"/>
    <w:rsid w:val="00F35F17"/>
    <w:rsid w:val="00F3647E"/>
    <w:rsid w:val="00F370FA"/>
    <w:rsid w:val="00F413BE"/>
    <w:rsid w:val="00F42F9C"/>
    <w:rsid w:val="00F43AC9"/>
    <w:rsid w:val="00F47C0E"/>
    <w:rsid w:val="00F50E30"/>
    <w:rsid w:val="00F527FD"/>
    <w:rsid w:val="00F52A48"/>
    <w:rsid w:val="00F55A28"/>
    <w:rsid w:val="00F56425"/>
    <w:rsid w:val="00F614AF"/>
    <w:rsid w:val="00F61C4B"/>
    <w:rsid w:val="00F66918"/>
    <w:rsid w:val="00F66F64"/>
    <w:rsid w:val="00F7128D"/>
    <w:rsid w:val="00F7472F"/>
    <w:rsid w:val="00F75BFB"/>
    <w:rsid w:val="00F76BE9"/>
    <w:rsid w:val="00F76C93"/>
    <w:rsid w:val="00F81863"/>
    <w:rsid w:val="00F82649"/>
    <w:rsid w:val="00F8270B"/>
    <w:rsid w:val="00F8277B"/>
    <w:rsid w:val="00F85437"/>
    <w:rsid w:val="00F85814"/>
    <w:rsid w:val="00F92891"/>
    <w:rsid w:val="00F928E2"/>
    <w:rsid w:val="00F93D0D"/>
    <w:rsid w:val="00F9412C"/>
    <w:rsid w:val="00FA1BDA"/>
    <w:rsid w:val="00FA6D36"/>
    <w:rsid w:val="00FA6E40"/>
    <w:rsid w:val="00FA6F13"/>
    <w:rsid w:val="00FA732E"/>
    <w:rsid w:val="00FA7566"/>
    <w:rsid w:val="00FB0253"/>
    <w:rsid w:val="00FB041D"/>
    <w:rsid w:val="00FB5A24"/>
    <w:rsid w:val="00FB5C07"/>
    <w:rsid w:val="00FB6933"/>
    <w:rsid w:val="00FC1A89"/>
    <w:rsid w:val="00FC4E58"/>
    <w:rsid w:val="00FC6F78"/>
    <w:rsid w:val="00FD1255"/>
    <w:rsid w:val="00FD12EE"/>
    <w:rsid w:val="00FD62C7"/>
    <w:rsid w:val="00FD6E86"/>
    <w:rsid w:val="00FD720D"/>
    <w:rsid w:val="00FE0144"/>
    <w:rsid w:val="00FE08EA"/>
    <w:rsid w:val="00FE5449"/>
    <w:rsid w:val="00FE6448"/>
    <w:rsid w:val="00FE64D2"/>
    <w:rsid w:val="00FE6BD4"/>
    <w:rsid w:val="00FF2116"/>
    <w:rsid w:val="00FF45C4"/>
    <w:rsid w:val="00FF4E2B"/>
    <w:rsid w:val="00FF57B3"/>
    <w:rsid w:val="00FF5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2FB4"/>
    <w:rPr>
      <w:sz w:val="24"/>
      <w:szCs w:val="24"/>
      <w:lang w:val="en-GB"/>
    </w:rPr>
  </w:style>
  <w:style w:type="paragraph" w:styleId="Heading3">
    <w:name w:val="heading 3"/>
    <w:basedOn w:val="Normal"/>
    <w:next w:val="Normal"/>
    <w:qFormat/>
    <w:rsid w:val="00AE2FB4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AE2FB4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2F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2FB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E2FB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AE2FB4"/>
  </w:style>
  <w:style w:type="paragraph" w:styleId="BlockText">
    <w:name w:val="Block Text"/>
    <w:basedOn w:val="Normal"/>
    <w:rsid w:val="00AE2FB4"/>
    <w:pPr>
      <w:ind w:left="720" w:right="-900"/>
      <w:jc w:val="both"/>
    </w:pPr>
    <w:rPr>
      <w:rFonts w:ascii="Arial" w:hAnsi="Arial"/>
      <w:sz w:val="22"/>
      <w:szCs w:val="20"/>
    </w:rPr>
  </w:style>
  <w:style w:type="paragraph" w:styleId="BodyText">
    <w:name w:val="Body Text"/>
    <w:basedOn w:val="Normal"/>
    <w:rsid w:val="00AE2FB4"/>
    <w:pPr>
      <w:spacing w:before="240"/>
      <w:ind w:right="21"/>
      <w:jc w:val="both"/>
    </w:pPr>
    <w:rPr>
      <w:rFonts w:ascii="Arial" w:hAnsi="Arial" w:cs="Arial"/>
    </w:rPr>
  </w:style>
  <w:style w:type="character" w:styleId="CommentReference">
    <w:name w:val="annotation reference"/>
    <w:basedOn w:val="DefaultParagraphFont"/>
    <w:semiHidden/>
    <w:rsid w:val="00AE2FB4"/>
    <w:rPr>
      <w:sz w:val="16"/>
      <w:szCs w:val="16"/>
    </w:rPr>
  </w:style>
  <w:style w:type="paragraph" w:styleId="CommentText">
    <w:name w:val="annotation text"/>
    <w:basedOn w:val="Normal"/>
    <w:semiHidden/>
    <w:rsid w:val="00AE2FB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E2FB4"/>
    <w:rPr>
      <w:b/>
      <w:bCs/>
    </w:rPr>
  </w:style>
  <w:style w:type="paragraph" w:styleId="FootnoteText">
    <w:name w:val="footnote text"/>
    <w:basedOn w:val="Normal"/>
    <w:semiHidden/>
    <w:rsid w:val="00AE2FB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17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E64"/>
    <w:rPr>
      <w:strike w:val="0"/>
      <w:dstrike w:val="0"/>
      <w:color w:val="B41423"/>
      <w:u w:val="none"/>
      <w:effect w:val="none"/>
      <w:shd w:val="clear" w:color="auto" w:fill="auto"/>
    </w:rPr>
  </w:style>
  <w:style w:type="table" w:styleId="TableGrid">
    <w:name w:val="Table Grid"/>
    <w:basedOn w:val="TableNormal"/>
    <w:rsid w:val="00810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2FB4"/>
    <w:rPr>
      <w:sz w:val="24"/>
      <w:szCs w:val="24"/>
      <w:lang w:val="en-GB"/>
    </w:rPr>
  </w:style>
  <w:style w:type="paragraph" w:styleId="Heading3">
    <w:name w:val="heading 3"/>
    <w:basedOn w:val="Normal"/>
    <w:next w:val="Normal"/>
    <w:qFormat/>
    <w:rsid w:val="00AE2FB4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AE2FB4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2F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2FB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E2FB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AE2FB4"/>
  </w:style>
  <w:style w:type="paragraph" w:styleId="BlockText">
    <w:name w:val="Block Text"/>
    <w:basedOn w:val="Normal"/>
    <w:rsid w:val="00AE2FB4"/>
    <w:pPr>
      <w:ind w:left="720" w:right="-900"/>
      <w:jc w:val="both"/>
    </w:pPr>
    <w:rPr>
      <w:rFonts w:ascii="Arial" w:hAnsi="Arial"/>
      <w:sz w:val="22"/>
      <w:szCs w:val="20"/>
    </w:rPr>
  </w:style>
  <w:style w:type="paragraph" w:styleId="BodyText">
    <w:name w:val="Body Text"/>
    <w:basedOn w:val="Normal"/>
    <w:rsid w:val="00AE2FB4"/>
    <w:pPr>
      <w:spacing w:before="240"/>
      <w:ind w:right="21"/>
      <w:jc w:val="both"/>
    </w:pPr>
    <w:rPr>
      <w:rFonts w:ascii="Arial" w:hAnsi="Arial" w:cs="Arial"/>
    </w:rPr>
  </w:style>
  <w:style w:type="character" w:styleId="CommentReference">
    <w:name w:val="annotation reference"/>
    <w:basedOn w:val="DefaultParagraphFont"/>
    <w:semiHidden/>
    <w:rsid w:val="00AE2FB4"/>
    <w:rPr>
      <w:sz w:val="16"/>
      <w:szCs w:val="16"/>
    </w:rPr>
  </w:style>
  <w:style w:type="paragraph" w:styleId="CommentText">
    <w:name w:val="annotation text"/>
    <w:basedOn w:val="Normal"/>
    <w:semiHidden/>
    <w:rsid w:val="00AE2FB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E2FB4"/>
    <w:rPr>
      <w:b/>
      <w:bCs/>
    </w:rPr>
  </w:style>
  <w:style w:type="paragraph" w:styleId="FootnoteText">
    <w:name w:val="footnote text"/>
    <w:basedOn w:val="Normal"/>
    <w:semiHidden/>
    <w:rsid w:val="00AE2FB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17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E64"/>
    <w:rPr>
      <w:strike w:val="0"/>
      <w:dstrike w:val="0"/>
      <w:color w:val="B41423"/>
      <w:u w:val="none"/>
      <w:effect w:val="none"/>
      <w:shd w:val="clear" w:color="auto" w:fill="auto"/>
    </w:rPr>
  </w:style>
  <w:style w:type="table" w:styleId="TableGrid">
    <w:name w:val="Table Grid"/>
    <w:basedOn w:val="TableNormal"/>
    <w:rsid w:val="00810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2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504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34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345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2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20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1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4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54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82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4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2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8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23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1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79267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426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688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95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263781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590508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9359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4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0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2099">
          <w:marLeft w:val="3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99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129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1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3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588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537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5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6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44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3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6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3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787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16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2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2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I\AppData\Local\Microsoft\Windows\Temporary%20Internet%20Files\Content.Outlook\9YWDJ5RZ\NOTULEN%20RAPAT%2003%20November%20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2E60D-7153-4921-9FC0-CC2213AA7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 RAPAT 03 November 2016</Template>
  <TotalTime>134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…………………………………………</vt:lpstr>
    </vt:vector>
  </TitlesOfParts>
  <Company>ptn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…………………………………………</dc:title>
  <dc:creator>Nana Kanan</dc:creator>
  <cp:lastModifiedBy>ISRS8</cp:lastModifiedBy>
  <cp:revision>11</cp:revision>
  <cp:lastPrinted>2017-06-13T06:11:00Z</cp:lastPrinted>
  <dcterms:created xsi:type="dcterms:W3CDTF">2018-02-28T07:16:00Z</dcterms:created>
  <dcterms:modified xsi:type="dcterms:W3CDTF">2018-03-13T09:14:00Z</dcterms:modified>
</cp:coreProperties>
</file>