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EB0" w:rsidRPr="00280EF6" w:rsidRDefault="0069203C" w:rsidP="00FA7566">
      <w:pPr>
        <w:tabs>
          <w:tab w:val="left" w:pos="1800"/>
          <w:tab w:val="left" w:pos="1980"/>
        </w:tabs>
        <w:ind w:left="1980" w:hanging="1980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280EF6">
        <w:rPr>
          <w:rFonts w:ascii="Arial" w:hAnsi="Arial" w:cs="Arial"/>
          <w:sz w:val="20"/>
          <w:szCs w:val="20"/>
        </w:rPr>
        <w:t>No</w:t>
      </w:r>
      <w:r w:rsidRPr="00280EF6">
        <w:rPr>
          <w:rFonts w:ascii="Arial" w:hAnsi="Arial" w:cs="Arial"/>
          <w:sz w:val="20"/>
          <w:szCs w:val="20"/>
        </w:rPr>
        <w:tab/>
        <w:t>:</w:t>
      </w:r>
      <w:r w:rsidRPr="00280EF6">
        <w:rPr>
          <w:rFonts w:ascii="Arial" w:hAnsi="Arial" w:cs="Arial"/>
          <w:sz w:val="20"/>
          <w:szCs w:val="20"/>
        </w:rPr>
        <w:tab/>
      </w:r>
      <w:r w:rsidR="005E5F82" w:rsidRPr="00280EF6">
        <w:rPr>
          <w:rFonts w:ascii="Arial" w:hAnsi="Arial" w:cs="Arial"/>
          <w:sz w:val="20"/>
          <w:szCs w:val="20"/>
        </w:rPr>
        <w:t>NR-/</w:t>
      </w:r>
      <w:r w:rsidR="00D00FF6">
        <w:rPr>
          <w:rFonts w:ascii="Arial" w:hAnsi="Arial" w:cs="Arial"/>
          <w:i/>
          <w:sz w:val="20"/>
          <w:szCs w:val="20"/>
        </w:rPr>
        <w:t>E1</w:t>
      </w:r>
      <w:r w:rsidR="004F1995">
        <w:rPr>
          <w:rFonts w:ascii="Arial" w:hAnsi="Arial" w:cs="Arial"/>
          <w:i/>
          <w:sz w:val="20"/>
          <w:szCs w:val="20"/>
        </w:rPr>
        <w:t>6600</w:t>
      </w:r>
      <w:r w:rsidR="005E5F82" w:rsidRPr="00280EF6">
        <w:rPr>
          <w:rFonts w:ascii="Arial" w:hAnsi="Arial" w:cs="Arial"/>
          <w:sz w:val="20"/>
          <w:szCs w:val="20"/>
        </w:rPr>
        <w:t>/</w:t>
      </w:r>
      <w:r w:rsidR="00D00FF6">
        <w:rPr>
          <w:rFonts w:ascii="Arial" w:hAnsi="Arial" w:cs="Arial"/>
          <w:i/>
          <w:sz w:val="20"/>
          <w:szCs w:val="20"/>
        </w:rPr>
        <w:t>2018</w:t>
      </w:r>
      <w:r w:rsidR="005E5F82" w:rsidRPr="00280EF6">
        <w:rPr>
          <w:rFonts w:ascii="Arial" w:hAnsi="Arial" w:cs="Arial"/>
          <w:sz w:val="20"/>
          <w:szCs w:val="20"/>
        </w:rPr>
        <w:t>/-S0</w:t>
      </w:r>
    </w:p>
    <w:p w:rsidR="00663A7B" w:rsidRPr="00280EF6" w:rsidRDefault="00663A7B" w:rsidP="00FA7566">
      <w:pPr>
        <w:tabs>
          <w:tab w:val="left" w:pos="1800"/>
          <w:tab w:val="left" w:pos="1980"/>
        </w:tabs>
        <w:ind w:left="1980" w:hanging="1980"/>
        <w:jc w:val="both"/>
        <w:rPr>
          <w:rFonts w:ascii="Arial" w:hAnsi="Arial" w:cs="Arial"/>
          <w:sz w:val="20"/>
          <w:szCs w:val="20"/>
        </w:rPr>
      </w:pPr>
      <w:r w:rsidRPr="00280EF6">
        <w:rPr>
          <w:rFonts w:ascii="Arial" w:hAnsi="Arial" w:cs="Arial"/>
          <w:sz w:val="20"/>
          <w:szCs w:val="20"/>
        </w:rPr>
        <w:t>Perihal</w:t>
      </w:r>
      <w:r w:rsidRPr="00280EF6">
        <w:rPr>
          <w:rFonts w:ascii="Arial" w:hAnsi="Arial" w:cs="Arial"/>
          <w:sz w:val="20"/>
          <w:szCs w:val="20"/>
        </w:rPr>
        <w:tab/>
        <w:t>:</w:t>
      </w:r>
      <w:r w:rsidRPr="00280EF6">
        <w:rPr>
          <w:rFonts w:ascii="Arial" w:hAnsi="Arial" w:cs="Arial"/>
          <w:sz w:val="20"/>
          <w:szCs w:val="20"/>
        </w:rPr>
        <w:tab/>
      </w:r>
      <w:r w:rsidR="00C6414D" w:rsidRPr="00280EF6">
        <w:rPr>
          <w:rFonts w:ascii="Arial" w:hAnsi="Arial" w:cs="Arial"/>
          <w:sz w:val="20"/>
          <w:szCs w:val="20"/>
        </w:rPr>
        <w:t>NotulenRapat</w:t>
      </w:r>
      <w:r w:rsidR="0029612A">
        <w:rPr>
          <w:rFonts w:ascii="Arial" w:hAnsi="Arial" w:cs="Arial"/>
          <w:sz w:val="20"/>
          <w:szCs w:val="20"/>
        </w:rPr>
        <w:t xml:space="preserve"> Web I-Act</w:t>
      </w:r>
    </w:p>
    <w:p w:rsidR="0069203C" w:rsidRPr="00280EF6" w:rsidRDefault="0069203C" w:rsidP="00FA7566">
      <w:pPr>
        <w:tabs>
          <w:tab w:val="left" w:pos="1800"/>
          <w:tab w:val="left" w:pos="1980"/>
        </w:tabs>
        <w:ind w:left="1980" w:hanging="1980"/>
        <w:jc w:val="both"/>
        <w:rPr>
          <w:rFonts w:ascii="Arial" w:hAnsi="Arial" w:cs="Arial"/>
          <w:sz w:val="20"/>
          <w:szCs w:val="20"/>
          <w:lang w:val="id-ID"/>
        </w:rPr>
      </w:pPr>
      <w:r w:rsidRPr="00280EF6">
        <w:rPr>
          <w:rFonts w:ascii="Arial" w:hAnsi="Arial" w:cs="Arial"/>
          <w:sz w:val="20"/>
          <w:szCs w:val="20"/>
        </w:rPr>
        <w:t>Tanggal</w:t>
      </w:r>
      <w:r w:rsidRPr="00280EF6">
        <w:rPr>
          <w:rFonts w:ascii="Arial" w:hAnsi="Arial" w:cs="Arial"/>
          <w:sz w:val="20"/>
          <w:szCs w:val="20"/>
        </w:rPr>
        <w:tab/>
        <w:t>:</w:t>
      </w:r>
      <w:r w:rsidRPr="00280EF6">
        <w:rPr>
          <w:rFonts w:ascii="Arial" w:hAnsi="Arial" w:cs="Arial"/>
          <w:sz w:val="20"/>
          <w:szCs w:val="20"/>
        </w:rPr>
        <w:tab/>
      </w:r>
      <w:r w:rsidR="0085152D">
        <w:rPr>
          <w:rFonts w:ascii="Arial" w:hAnsi="Arial" w:cs="Arial"/>
          <w:sz w:val="20"/>
          <w:szCs w:val="20"/>
        </w:rPr>
        <w:t>25 Mei</w:t>
      </w:r>
      <w:r w:rsidR="00456AEB" w:rsidRPr="00280EF6">
        <w:rPr>
          <w:rFonts w:ascii="Arial" w:hAnsi="Arial" w:cs="Arial"/>
          <w:sz w:val="20"/>
          <w:szCs w:val="20"/>
        </w:rPr>
        <w:t xml:space="preserve"> 2018</w:t>
      </w:r>
    </w:p>
    <w:p w:rsidR="00990AC4" w:rsidRPr="00280EF6" w:rsidRDefault="00990AC4" w:rsidP="00FA7566">
      <w:pPr>
        <w:tabs>
          <w:tab w:val="left" w:pos="1800"/>
          <w:tab w:val="left" w:pos="1980"/>
        </w:tabs>
        <w:ind w:left="1980" w:hanging="1980"/>
        <w:jc w:val="both"/>
        <w:rPr>
          <w:rFonts w:ascii="Arial" w:hAnsi="Arial" w:cs="Arial"/>
          <w:sz w:val="20"/>
          <w:szCs w:val="20"/>
        </w:rPr>
      </w:pPr>
      <w:r w:rsidRPr="00280EF6">
        <w:rPr>
          <w:rFonts w:ascii="Arial" w:hAnsi="Arial" w:cs="Arial"/>
          <w:sz w:val="20"/>
          <w:szCs w:val="20"/>
        </w:rPr>
        <w:t>Waktu</w:t>
      </w:r>
      <w:r w:rsidRPr="00280EF6">
        <w:rPr>
          <w:rFonts w:ascii="Arial" w:hAnsi="Arial" w:cs="Arial"/>
          <w:sz w:val="20"/>
          <w:szCs w:val="20"/>
        </w:rPr>
        <w:tab/>
        <w:t>:</w:t>
      </w:r>
      <w:r w:rsidRPr="00280EF6">
        <w:rPr>
          <w:rFonts w:ascii="Arial" w:hAnsi="Arial" w:cs="Arial"/>
          <w:sz w:val="20"/>
          <w:szCs w:val="20"/>
        </w:rPr>
        <w:tab/>
      </w:r>
      <w:r w:rsidR="00111453">
        <w:rPr>
          <w:rFonts w:ascii="Arial" w:hAnsi="Arial" w:cs="Arial"/>
          <w:sz w:val="20"/>
          <w:szCs w:val="20"/>
        </w:rPr>
        <w:t>14.45 -15.30</w:t>
      </w:r>
    </w:p>
    <w:p w:rsidR="00990AC4" w:rsidRPr="00280EF6" w:rsidRDefault="00990AC4" w:rsidP="00FA7566">
      <w:pPr>
        <w:tabs>
          <w:tab w:val="left" w:pos="1800"/>
          <w:tab w:val="left" w:pos="1980"/>
        </w:tabs>
        <w:ind w:left="1980" w:hanging="1980"/>
        <w:jc w:val="both"/>
        <w:rPr>
          <w:rFonts w:ascii="Arial" w:hAnsi="Arial" w:cs="Arial"/>
          <w:sz w:val="20"/>
          <w:szCs w:val="20"/>
        </w:rPr>
      </w:pPr>
      <w:r w:rsidRPr="00280EF6">
        <w:rPr>
          <w:rFonts w:ascii="Arial" w:hAnsi="Arial" w:cs="Arial"/>
          <w:sz w:val="20"/>
          <w:szCs w:val="20"/>
        </w:rPr>
        <w:t>Tempat</w:t>
      </w:r>
      <w:r w:rsidRPr="00280EF6">
        <w:rPr>
          <w:rFonts w:ascii="Arial" w:hAnsi="Arial" w:cs="Arial"/>
          <w:sz w:val="20"/>
          <w:szCs w:val="20"/>
        </w:rPr>
        <w:tab/>
        <w:t>:</w:t>
      </w:r>
      <w:r w:rsidRPr="00280EF6">
        <w:rPr>
          <w:rFonts w:ascii="Arial" w:hAnsi="Arial" w:cs="Arial"/>
          <w:sz w:val="20"/>
          <w:szCs w:val="20"/>
        </w:rPr>
        <w:tab/>
      </w:r>
      <w:r w:rsidR="004F1995">
        <w:rPr>
          <w:rFonts w:ascii="Arial" w:hAnsi="Arial" w:cs="Arial"/>
          <w:sz w:val="20"/>
          <w:szCs w:val="20"/>
        </w:rPr>
        <w:t>OPI</w:t>
      </w:r>
      <w:bookmarkStart w:id="0" w:name="_GoBack"/>
      <w:bookmarkEnd w:id="0"/>
    </w:p>
    <w:p w:rsidR="00990AC4" w:rsidRPr="00280EF6" w:rsidRDefault="00990AC4" w:rsidP="00FA7566">
      <w:pPr>
        <w:tabs>
          <w:tab w:val="left" w:pos="1800"/>
          <w:tab w:val="left" w:pos="1980"/>
        </w:tabs>
        <w:ind w:left="1980" w:hanging="1980"/>
        <w:jc w:val="both"/>
        <w:rPr>
          <w:rFonts w:ascii="Arial" w:hAnsi="Arial" w:cs="Arial"/>
          <w:sz w:val="20"/>
          <w:szCs w:val="20"/>
        </w:rPr>
      </w:pPr>
      <w:r w:rsidRPr="00280EF6">
        <w:rPr>
          <w:rFonts w:ascii="Arial" w:hAnsi="Arial" w:cs="Arial"/>
          <w:sz w:val="20"/>
          <w:szCs w:val="20"/>
        </w:rPr>
        <w:t>DaftarHadir</w:t>
      </w:r>
      <w:r w:rsidRPr="00280EF6">
        <w:rPr>
          <w:rFonts w:ascii="Arial" w:hAnsi="Arial" w:cs="Arial"/>
          <w:sz w:val="20"/>
          <w:szCs w:val="20"/>
        </w:rPr>
        <w:tab/>
        <w:t>:</w:t>
      </w:r>
      <w:r w:rsidRPr="00280EF6">
        <w:rPr>
          <w:rFonts w:ascii="Arial" w:hAnsi="Arial" w:cs="Arial"/>
          <w:sz w:val="20"/>
          <w:szCs w:val="20"/>
        </w:rPr>
        <w:tab/>
      </w:r>
    </w:p>
    <w:p w:rsidR="00990AC4" w:rsidRPr="00280EF6" w:rsidRDefault="00990AC4" w:rsidP="00FA7566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0"/>
        <w:gridCol w:w="3086"/>
        <w:gridCol w:w="3685"/>
        <w:gridCol w:w="1418"/>
        <w:gridCol w:w="850"/>
      </w:tblGrid>
      <w:tr w:rsidR="00A77320" w:rsidRPr="00280EF6" w:rsidTr="00336404">
        <w:trPr>
          <w:trHeight w:val="811"/>
          <w:tblHeader/>
        </w:trPr>
        <w:tc>
          <w:tcPr>
            <w:tcW w:w="60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24EB0" w:rsidRPr="00280EF6" w:rsidRDefault="00A24EB0" w:rsidP="00FA75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086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24EB0" w:rsidRPr="00280EF6" w:rsidRDefault="005877BB" w:rsidP="00FA75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Pokok / UraianP</w:t>
            </w:r>
            <w:r w:rsidR="00A24EB0"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embahasan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24EB0" w:rsidRPr="00280EF6" w:rsidRDefault="005877BB" w:rsidP="00FA75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RencanaTindakL</w:t>
            </w:r>
            <w:r w:rsidR="00A24EB0"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anjut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24EB0" w:rsidRPr="00280EF6" w:rsidRDefault="00293167" w:rsidP="00FA7566">
            <w:pPr>
              <w:ind w:left="-80" w:right="-66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PenanggungJawab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24EB0" w:rsidRPr="00280EF6" w:rsidRDefault="00A24EB0" w:rsidP="00FA7566">
            <w:pPr>
              <w:ind w:left="-80" w:right="-66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Target </w:t>
            </w:r>
            <w:r w:rsidR="00164F14"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Waktu</w:t>
            </w:r>
          </w:p>
        </w:tc>
      </w:tr>
      <w:tr w:rsidR="00AF231D" w:rsidRPr="00280EF6" w:rsidTr="00336404">
        <w:trPr>
          <w:trHeight w:val="393"/>
        </w:trPr>
        <w:tc>
          <w:tcPr>
            <w:tcW w:w="600" w:type="dxa"/>
          </w:tcPr>
          <w:p w:rsidR="00AF231D" w:rsidRPr="00280EF6" w:rsidRDefault="00E9117D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1.</w:t>
            </w:r>
          </w:p>
        </w:tc>
        <w:tc>
          <w:tcPr>
            <w:tcW w:w="3086" w:type="dxa"/>
          </w:tcPr>
          <w:p w:rsidR="0098687F" w:rsidRPr="00E9117D" w:rsidRDefault="00B11B90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RAM I-ACT</w:t>
            </w:r>
          </w:p>
        </w:tc>
        <w:tc>
          <w:tcPr>
            <w:tcW w:w="3685" w:type="dxa"/>
          </w:tcPr>
          <w:p w:rsidR="00E74B47" w:rsidRDefault="00B11B90" w:rsidP="00E74B47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Dibuatterkait RAM yang akanmengkalkulasisendiri</w:t>
            </w:r>
            <w:r w:rsidRPr="00B11B90">
              <w:rPr>
                <w:rFonts w:ascii="Arial" w:hAnsi="Arial" w:cs="Arial"/>
                <w:sz w:val="20"/>
                <w:szCs w:val="20"/>
                <w:lang w:val="en-AU"/>
              </w:rPr>
              <w:sym w:font="Wingdings" w:char="F0E0"/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>ditampilkan matrix seperti web top risk (Data RAM seperti RU VI)</w:t>
            </w:r>
          </w:p>
          <w:p w:rsidR="00B11B90" w:rsidRPr="00E74B47" w:rsidRDefault="00B11B90" w:rsidP="00E74B47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Di klinikkanke Erick terkait RAM</w:t>
            </w:r>
          </w:p>
        </w:tc>
        <w:tc>
          <w:tcPr>
            <w:tcW w:w="1418" w:type="dxa"/>
          </w:tcPr>
          <w:p w:rsidR="00750267" w:rsidRDefault="00B11B90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  <w:p w:rsidR="00B11B90" w:rsidRDefault="00B11B90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1B90" w:rsidRDefault="00B11B90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1B90" w:rsidRDefault="00B11B90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1B90" w:rsidRPr="00280EF6" w:rsidRDefault="00B11B90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Angger</w:t>
            </w:r>
          </w:p>
        </w:tc>
        <w:tc>
          <w:tcPr>
            <w:tcW w:w="850" w:type="dxa"/>
          </w:tcPr>
          <w:p w:rsidR="00E4355A" w:rsidRPr="00280EF6" w:rsidRDefault="00E4355A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</w:tr>
      <w:tr w:rsidR="00B20008" w:rsidRPr="00280EF6" w:rsidTr="00336404">
        <w:trPr>
          <w:trHeight w:val="393"/>
        </w:trPr>
        <w:tc>
          <w:tcPr>
            <w:tcW w:w="600" w:type="dxa"/>
          </w:tcPr>
          <w:p w:rsidR="00B20008" w:rsidRDefault="00B11B90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2.</w:t>
            </w:r>
          </w:p>
        </w:tc>
        <w:tc>
          <w:tcPr>
            <w:tcW w:w="3086" w:type="dxa"/>
          </w:tcPr>
          <w:p w:rsidR="00B20008" w:rsidRDefault="00B11B90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Pop Up</w:t>
            </w:r>
          </w:p>
        </w:tc>
        <w:tc>
          <w:tcPr>
            <w:tcW w:w="3685" w:type="dxa"/>
          </w:tcPr>
          <w:p w:rsidR="00B20008" w:rsidRDefault="00B11B90" w:rsidP="001D46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Ditambahkan pop up penjelasanfungsidari field,  padasetiap field yang harusdiisi</w:t>
            </w:r>
          </w:p>
        </w:tc>
        <w:tc>
          <w:tcPr>
            <w:tcW w:w="1418" w:type="dxa"/>
          </w:tcPr>
          <w:p w:rsidR="00B20008" w:rsidRDefault="00B11B90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B20008" w:rsidRPr="00215996" w:rsidRDefault="00215996" w:rsidP="00B41CE4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</w:tr>
      <w:tr w:rsidR="00336404" w:rsidRPr="00280EF6" w:rsidTr="00336404">
        <w:trPr>
          <w:trHeight w:val="393"/>
        </w:trPr>
        <w:tc>
          <w:tcPr>
            <w:tcW w:w="600" w:type="dxa"/>
          </w:tcPr>
          <w:p w:rsidR="00336404" w:rsidRDefault="00B11B90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3</w:t>
            </w:r>
          </w:p>
        </w:tc>
        <w:tc>
          <w:tcPr>
            <w:tcW w:w="3086" w:type="dxa"/>
          </w:tcPr>
          <w:p w:rsidR="00336404" w:rsidRDefault="00B11B90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Progress Bar</w:t>
            </w:r>
          </w:p>
        </w:tc>
        <w:tc>
          <w:tcPr>
            <w:tcW w:w="3685" w:type="dxa"/>
          </w:tcPr>
          <w:p w:rsidR="00B11B90" w:rsidRDefault="00B11B90" w:rsidP="001D46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Ditentukanpenilaian progress bar nya</w:t>
            </w:r>
          </w:p>
          <w:p w:rsidR="00B11B90" w:rsidRDefault="00B11B90" w:rsidP="001D46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Ditambahkan progress bar, </w:t>
            </w:r>
          </w:p>
          <w:p w:rsidR="00336404" w:rsidRDefault="00B11B90" w:rsidP="001D46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Warna di status dihilangkan</w:t>
            </w:r>
          </w:p>
          <w:p w:rsidR="00B11B90" w:rsidRDefault="00B11B90" w:rsidP="00B11B90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:rsidR="00B11B90" w:rsidRDefault="00B11B90" w:rsidP="00B11B90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Open : 0%</w:t>
            </w:r>
          </w:p>
          <w:p w:rsidR="00B11B90" w:rsidRDefault="00B11B90" w:rsidP="00B11B90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Waiting Approval : 50%</w:t>
            </w:r>
          </w:p>
          <w:p w:rsidR="00B11B90" w:rsidRDefault="00B11B90" w:rsidP="00B11B90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Closed : </w:t>
            </w:r>
            <w:r w:rsidR="00502E1F">
              <w:rPr>
                <w:rFonts w:ascii="Arial" w:hAnsi="Arial" w:cs="Arial"/>
                <w:sz w:val="20"/>
                <w:szCs w:val="20"/>
                <w:lang w:val="en-AU"/>
              </w:rPr>
              <w:t>100%</w:t>
            </w:r>
          </w:p>
          <w:p w:rsidR="00517651" w:rsidRDefault="00517651" w:rsidP="00B11B90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:rsidR="00517651" w:rsidRPr="00B11B90" w:rsidRDefault="00517651" w:rsidP="00B11B90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Jikadirejectbaliklagi 0%</w:t>
            </w:r>
          </w:p>
        </w:tc>
        <w:tc>
          <w:tcPr>
            <w:tcW w:w="1418" w:type="dxa"/>
          </w:tcPr>
          <w:p w:rsidR="00336404" w:rsidRDefault="00B11B90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Angger</w:t>
            </w:r>
          </w:p>
          <w:p w:rsidR="00B11B90" w:rsidRDefault="00B11B90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1B90" w:rsidRDefault="00B11B90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336404" w:rsidRPr="00215996" w:rsidRDefault="00215996" w:rsidP="00B41CE4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</w:tr>
      <w:tr w:rsidR="00E74B47" w:rsidRPr="00280EF6" w:rsidTr="00336404">
        <w:trPr>
          <w:trHeight w:val="393"/>
        </w:trPr>
        <w:tc>
          <w:tcPr>
            <w:tcW w:w="600" w:type="dxa"/>
          </w:tcPr>
          <w:p w:rsidR="00E74B47" w:rsidRDefault="00B11B90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4</w:t>
            </w:r>
          </w:p>
        </w:tc>
        <w:tc>
          <w:tcPr>
            <w:tcW w:w="3086" w:type="dxa"/>
          </w:tcPr>
          <w:p w:rsidR="00E74B47" w:rsidRDefault="001B46AC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Delegasi</w:t>
            </w:r>
          </w:p>
        </w:tc>
        <w:tc>
          <w:tcPr>
            <w:tcW w:w="3685" w:type="dxa"/>
          </w:tcPr>
          <w:p w:rsidR="00E74B47" w:rsidRDefault="001B46AC" w:rsidP="00F95BA3">
            <w:pPr>
              <w:pStyle w:val="ListParagraph"/>
              <w:numPr>
                <w:ilvl w:val="0"/>
                <w:numId w:val="6"/>
              </w:numPr>
              <w:shd w:val="clear" w:color="auto" w:fill="FFFF00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Delegasi / PIC dikuncikejabatan</w:t>
            </w:r>
          </w:p>
          <w:p w:rsidR="001B46AC" w:rsidRDefault="001B46AC" w:rsidP="001B46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3A70AC">
              <w:rPr>
                <w:rFonts w:ascii="Arial" w:hAnsi="Arial" w:cs="Arial"/>
                <w:sz w:val="20"/>
                <w:szCs w:val="20"/>
                <w:shd w:val="clear" w:color="auto" w:fill="B6DDE8" w:themeFill="accent5" w:themeFillTint="66"/>
                <w:lang w:val="en-AU"/>
              </w:rPr>
              <w:t>Dibuat menu delegasike all pekerja&amp;pekerja</w:t>
            </w:r>
          </w:p>
        </w:tc>
        <w:tc>
          <w:tcPr>
            <w:tcW w:w="1418" w:type="dxa"/>
          </w:tcPr>
          <w:p w:rsidR="00E74B47" w:rsidRDefault="001B46AC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E74B47" w:rsidRPr="003A70AC" w:rsidRDefault="006F578B" w:rsidP="00B41CE4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DONE</w:t>
            </w:r>
          </w:p>
        </w:tc>
      </w:tr>
      <w:tr w:rsidR="001B46AC" w:rsidRPr="00280EF6" w:rsidTr="007A3410">
        <w:trPr>
          <w:trHeight w:val="393"/>
        </w:trPr>
        <w:tc>
          <w:tcPr>
            <w:tcW w:w="600" w:type="dxa"/>
          </w:tcPr>
          <w:p w:rsidR="001B46AC" w:rsidRDefault="001B46AC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5</w:t>
            </w:r>
          </w:p>
        </w:tc>
        <w:tc>
          <w:tcPr>
            <w:tcW w:w="3086" w:type="dxa"/>
          </w:tcPr>
          <w:p w:rsidR="001B46AC" w:rsidRDefault="001B46AC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Menu PIC</w:t>
            </w:r>
          </w:p>
        </w:tc>
        <w:tc>
          <w:tcPr>
            <w:tcW w:w="3685" w:type="dxa"/>
            <w:shd w:val="clear" w:color="auto" w:fill="B6DDE8" w:themeFill="accent5" w:themeFillTint="66"/>
          </w:tcPr>
          <w:p w:rsidR="001B46AC" w:rsidRDefault="001B46AC" w:rsidP="001B46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Ditambahkan comment sebelummendelegasikan</w:t>
            </w:r>
          </w:p>
          <w:p w:rsidR="001B46AC" w:rsidRDefault="001B46AC" w:rsidP="001B46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Nama menu nya (Comment from </w:t>
            </w:r>
            <w:r w:rsidR="009644A2" w:rsidRPr="009644A2">
              <w:rPr>
                <w:rFonts w:ascii="Arial" w:hAnsi="Arial" w:cs="Arial"/>
                <w:b/>
                <w:sz w:val="20"/>
                <w:szCs w:val="20"/>
                <w:lang w:val="en-AU"/>
              </w:rPr>
              <w:t>Nama Orang</w:t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>)</w:t>
            </w:r>
          </w:p>
          <w:p w:rsidR="001B46AC" w:rsidRPr="001B46AC" w:rsidRDefault="001B46AC" w:rsidP="001B46AC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1418" w:type="dxa"/>
          </w:tcPr>
          <w:p w:rsidR="001B46AC" w:rsidRDefault="001B46AC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1B46AC" w:rsidRPr="00215996" w:rsidRDefault="006527C5" w:rsidP="00B41CE4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DONE</w:t>
            </w:r>
          </w:p>
        </w:tc>
      </w:tr>
      <w:tr w:rsidR="009644A2" w:rsidRPr="00280EF6" w:rsidTr="009C4142">
        <w:trPr>
          <w:trHeight w:val="393"/>
        </w:trPr>
        <w:tc>
          <w:tcPr>
            <w:tcW w:w="600" w:type="dxa"/>
          </w:tcPr>
          <w:p w:rsidR="009644A2" w:rsidRDefault="0085152D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6</w:t>
            </w:r>
          </w:p>
        </w:tc>
        <w:tc>
          <w:tcPr>
            <w:tcW w:w="3086" w:type="dxa"/>
          </w:tcPr>
          <w:p w:rsidR="009644A2" w:rsidRDefault="009644A2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Attachment</w:t>
            </w:r>
          </w:p>
        </w:tc>
        <w:tc>
          <w:tcPr>
            <w:tcW w:w="3685" w:type="dxa"/>
            <w:shd w:val="clear" w:color="auto" w:fill="B6DDE8" w:themeFill="accent5" w:themeFillTint="66"/>
          </w:tcPr>
          <w:p w:rsidR="009644A2" w:rsidRDefault="009644A2" w:rsidP="001B46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Dikasih field RAR</w:t>
            </w:r>
          </w:p>
        </w:tc>
        <w:tc>
          <w:tcPr>
            <w:tcW w:w="1418" w:type="dxa"/>
          </w:tcPr>
          <w:p w:rsidR="009644A2" w:rsidRDefault="008D276E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9644A2" w:rsidRPr="00215996" w:rsidRDefault="009C4142" w:rsidP="00B41CE4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DONE</w:t>
            </w:r>
          </w:p>
        </w:tc>
      </w:tr>
      <w:tr w:rsidR="008D276E" w:rsidRPr="00280EF6" w:rsidTr="000722F1">
        <w:trPr>
          <w:trHeight w:val="393"/>
        </w:trPr>
        <w:tc>
          <w:tcPr>
            <w:tcW w:w="600" w:type="dxa"/>
          </w:tcPr>
          <w:p w:rsidR="008D276E" w:rsidRDefault="0085152D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7</w:t>
            </w:r>
          </w:p>
        </w:tc>
        <w:tc>
          <w:tcPr>
            <w:tcW w:w="3086" w:type="dxa"/>
          </w:tcPr>
          <w:p w:rsidR="008D276E" w:rsidRDefault="008D276E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Menu PIC</w:t>
            </w:r>
          </w:p>
        </w:tc>
        <w:tc>
          <w:tcPr>
            <w:tcW w:w="3685" w:type="dxa"/>
            <w:shd w:val="clear" w:color="auto" w:fill="B6DDE8" w:themeFill="accent5" w:themeFillTint="66"/>
          </w:tcPr>
          <w:p w:rsidR="008D276E" w:rsidRDefault="008D276E" w:rsidP="001B46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Ditambahkankolomattachmentnya</w:t>
            </w:r>
          </w:p>
          <w:p w:rsidR="00BF7D5C" w:rsidRDefault="00BF7D5C" w:rsidP="001B46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Ditambahkannamakonseptor yang membuat</w:t>
            </w:r>
          </w:p>
        </w:tc>
        <w:tc>
          <w:tcPr>
            <w:tcW w:w="1418" w:type="dxa"/>
          </w:tcPr>
          <w:p w:rsidR="008D276E" w:rsidRDefault="008D276E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8D276E" w:rsidRPr="00915255" w:rsidRDefault="00915255" w:rsidP="00B41CE4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DONE</w:t>
            </w:r>
          </w:p>
        </w:tc>
      </w:tr>
      <w:tr w:rsidR="008D276E" w:rsidRPr="00280EF6" w:rsidTr="00BF724A">
        <w:trPr>
          <w:trHeight w:val="393"/>
        </w:trPr>
        <w:tc>
          <w:tcPr>
            <w:tcW w:w="600" w:type="dxa"/>
          </w:tcPr>
          <w:p w:rsidR="008D276E" w:rsidRDefault="0085152D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8</w:t>
            </w:r>
          </w:p>
        </w:tc>
        <w:tc>
          <w:tcPr>
            <w:tcW w:w="3086" w:type="dxa"/>
          </w:tcPr>
          <w:p w:rsidR="008D276E" w:rsidRDefault="008D276E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Menu Comment karena di reject</w:t>
            </w:r>
          </w:p>
        </w:tc>
        <w:tc>
          <w:tcPr>
            <w:tcW w:w="3685" w:type="dxa"/>
            <w:shd w:val="clear" w:color="auto" w:fill="B6DDE8" w:themeFill="accent5" w:themeFillTint="66"/>
          </w:tcPr>
          <w:p w:rsidR="008D276E" w:rsidRDefault="008D276E" w:rsidP="001B46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Ditambahkankolom attachment agar histori attachment terecord</w:t>
            </w:r>
          </w:p>
        </w:tc>
        <w:tc>
          <w:tcPr>
            <w:tcW w:w="1418" w:type="dxa"/>
          </w:tcPr>
          <w:p w:rsidR="008D276E" w:rsidRDefault="008D276E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8D276E" w:rsidRPr="000D5C0D" w:rsidRDefault="000D5C0D" w:rsidP="00B41CE4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DONE</w:t>
            </w:r>
          </w:p>
        </w:tc>
      </w:tr>
      <w:tr w:rsidR="0085152D" w:rsidRPr="00280EF6" w:rsidTr="00716A03">
        <w:trPr>
          <w:trHeight w:val="393"/>
        </w:trPr>
        <w:tc>
          <w:tcPr>
            <w:tcW w:w="600" w:type="dxa"/>
          </w:tcPr>
          <w:p w:rsidR="0085152D" w:rsidRDefault="00BF7D5C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9</w:t>
            </w:r>
          </w:p>
        </w:tc>
        <w:tc>
          <w:tcPr>
            <w:tcW w:w="3086" w:type="dxa"/>
          </w:tcPr>
          <w:p w:rsidR="0085152D" w:rsidRDefault="00BF7D5C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Konseptor</w:t>
            </w:r>
          </w:p>
        </w:tc>
        <w:tc>
          <w:tcPr>
            <w:tcW w:w="3685" w:type="dxa"/>
            <w:shd w:val="clear" w:color="auto" w:fill="B6DDE8" w:themeFill="accent5" w:themeFillTint="66"/>
          </w:tcPr>
          <w:p w:rsidR="0085152D" w:rsidRDefault="00BF7D5C" w:rsidP="001B46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Semuapekerja</w:t>
            </w:r>
          </w:p>
        </w:tc>
        <w:tc>
          <w:tcPr>
            <w:tcW w:w="1418" w:type="dxa"/>
          </w:tcPr>
          <w:p w:rsidR="0085152D" w:rsidRDefault="00BF7D5C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85152D" w:rsidRPr="00215996" w:rsidRDefault="00F8508C" w:rsidP="00B41CE4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DONE</w:t>
            </w:r>
          </w:p>
        </w:tc>
      </w:tr>
      <w:tr w:rsidR="00C37897" w:rsidRPr="00280EF6" w:rsidTr="00336404">
        <w:trPr>
          <w:trHeight w:val="393"/>
        </w:trPr>
        <w:tc>
          <w:tcPr>
            <w:tcW w:w="600" w:type="dxa"/>
          </w:tcPr>
          <w:p w:rsidR="00C37897" w:rsidRDefault="00C37897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10</w:t>
            </w:r>
          </w:p>
        </w:tc>
        <w:tc>
          <w:tcPr>
            <w:tcW w:w="3086" w:type="dxa"/>
          </w:tcPr>
          <w:p w:rsidR="00C37897" w:rsidRDefault="00C37897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Target waktubisadirevisi</w:t>
            </w:r>
          </w:p>
        </w:tc>
        <w:tc>
          <w:tcPr>
            <w:tcW w:w="3685" w:type="dxa"/>
          </w:tcPr>
          <w:p w:rsidR="00C37897" w:rsidRDefault="00C37897" w:rsidP="001B46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Ditambahkan menu pere</w:t>
            </w:r>
          </w:p>
        </w:tc>
        <w:tc>
          <w:tcPr>
            <w:tcW w:w="1418" w:type="dxa"/>
          </w:tcPr>
          <w:p w:rsidR="00C37897" w:rsidRDefault="00C37897" w:rsidP="00786D30">
            <w:pPr>
              <w:jc w:val="center"/>
            </w:pPr>
            <w:r w:rsidRPr="00556C72"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C37897" w:rsidRPr="00215996" w:rsidRDefault="00215996" w:rsidP="00B41CE4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</w:tr>
      <w:tr w:rsidR="00C37897" w:rsidRPr="00280EF6" w:rsidTr="00336404">
        <w:trPr>
          <w:trHeight w:val="393"/>
        </w:trPr>
        <w:tc>
          <w:tcPr>
            <w:tcW w:w="600" w:type="dxa"/>
          </w:tcPr>
          <w:p w:rsidR="00C37897" w:rsidRDefault="008F74FD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11</w:t>
            </w:r>
          </w:p>
        </w:tc>
        <w:tc>
          <w:tcPr>
            <w:tcW w:w="3086" w:type="dxa"/>
          </w:tcPr>
          <w:p w:rsidR="00C37897" w:rsidRDefault="00C37897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List Action</w:t>
            </w:r>
          </w:p>
        </w:tc>
        <w:tc>
          <w:tcPr>
            <w:tcW w:w="3685" w:type="dxa"/>
          </w:tcPr>
          <w:p w:rsidR="00C37897" w:rsidRDefault="00C37897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Ditambahkan filter untuk source </w:t>
            </w:r>
          </w:p>
        </w:tc>
        <w:tc>
          <w:tcPr>
            <w:tcW w:w="1418" w:type="dxa"/>
          </w:tcPr>
          <w:p w:rsidR="00C37897" w:rsidRDefault="00C37897" w:rsidP="00786D30">
            <w:pPr>
              <w:jc w:val="center"/>
            </w:pPr>
            <w:r w:rsidRPr="00556C72"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C37897" w:rsidRPr="00215996" w:rsidRDefault="00215996" w:rsidP="00B41CE4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</w:tr>
      <w:tr w:rsidR="00C37897" w:rsidRPr="00280EF6" w:rsidTr="00C36D9F">
        <w:trPr>
          <w:trHeight w:val="393"/>
        </w:trPr>
        <w:tc>
          <w:tcPr>
            <w:tcW w:w="600" w:type="dxa"/>
          </w:tcPr>
          <w:p w:rsidR="00C37897" w:rsidRDefault="008F74FD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12</w:t>
            </w:r>
          </w:p>
        </w:tc>
        <w:tc>
          <w:tcPr>
            <w:tcW w:w="3086" w:type="dxa"/>
          </w:tcPr>
          <w:p w:rsidR="00C37897" w:rsidRDefault="00C37897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No Notulen</w:t>
            </w:r>
          </w:p>
        </w:tc>
        <w:tc>
          <w:tcPr>
            <w:tcW w:w="3685" w:type="dxa"/>
            <w:shd w:val="clear" w:color="auto" w:fill="B6DDE8" w:themeFill="accent5" w:themeFillTint="66"/>
          </w:tcPr>
          <w:p w:rsidR="00C37897" w:rsidRDefault="00C37897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Diganti No registrasi</w:t>
            </w:r>
          </w:p>
        </w:tc>
        <w:tc>
          <w:tcPr>
            <w:tcW w:w="1418" w:type="dxa"/>
          </w:tcPr>
          <w:p w:rsidR="00C37897" w:rsidRDefault="00C37897" w:rsidP="00786D30">
            <w:pPr>
              <w:jc w:val="center"/>
            </w:pPr>
            <w:r w:rsidRPr="00556C72"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C37897" w:rsidRPr="00215996" w:rsidRDefault="00215996" w:rsidP="00B41CE4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DONE</w:t>
            </w:r>
          </w:p>
        </w:tc>
      </w:tr>
      <w:tr w:rsidR="008F74FD" w:rsidRPr="00280EF6" w:rsidTr="00F95BA3">
        <w:trPr>
          <w:trHeight w:val="418"/>
        </w:trPr>
        <w:tc>
          <w:tcPr>
            <w:tcW w:w="600" w:type="dxa"/>
          </w:tcPr>
          <w:p w:rsidR="008F74FD" w:rsidRDefault="00BF2157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13</w:t>
            </w:r>
          </w:p>
        </w:tc>
        <w:tc>
          <w:tcPr>
            <w:tcW w:w="3086" w:type="dxa"/>
          </w:tcPr>
          <w:p w:rsidR="008F74FD" w:rsidRDefault="008F74FD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Role</w:t>
            </w:r>
          </w:p>
        </w:tc>
        <w:tc>
          <w:tcPr>
            <w:tcW w:w="3685" w:type="dxa"/>
            <w:shd w:val="clear" w:color="auto" w:fill="92D050"/>
          </w:tcPr>
          <w:p w:rsidR="008F74FD" w:rsidRDefault="008F74FD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Super User :Bisamelakukanapasajatermasuk delete</w:t>
            </w:r>
            <w:r w:rsidR="00BF2157">
              <w:rPr>
                <w:rFonts w:ascii="Arial" w:hAnsi="Arial" w:cs="Arial"/>
                <w:sz w:val="20"/>
                <w:szCs w:val="20"/>
                <w:lang w:val="en-AU"/>
              </w:rPr>
              <w:t xml:space="preserve">. </w:t>
            </w:r>
            <w:r w:rsidR="00D14553">
              <w:rPr>
                <w:rFonts w:ascii="Arial" w:hAnsi="Arial" w:cs="Arial"/>
                <w:sz w:val="20"/>
                <w:szCs w:val="20"/>
                <w:lang w:val="en-AU"/>
              </w:rPr>
              <w:t>(OPI)</w:t>
            </w:r>
          </w:p>
          <w:p w:rsidR="008F74FD" w:rsidRDefault="00D14553" w:rsidP="00D1455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User</w:t>
            </w:r>
            <w:r w:rsidR="008F74FD">
              <w:rPr>
                <w:rFonts w:ascii="Arial" w:hAnsi="Arial" w:cs="Arial"/>
                <w:sz w:val="20"/>
                <w:szCs w:val="20"/>
                <w:lang w:val="en-AU"/>
              </w:rPr>
              <w:t xml:space="preserve"> : viewer all report, editing task list , create concept</w:t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( All Employee)</w:t>
            </w:r>
          </w:p>
        </w:tc>
        <w:tc>
          <w:tcPr>
            <w:tcW w:w="1418" w:type="dxa"/>
          </w:tcPr>
          <w:p w:rsidR="008F74FD" w:rsidRPr="00556C72" w:rsidRDefault="008F74FD" w:rsidP="0078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8F74FD" w:rsidRPr="00215996" w:rsidRDefault="00215996" w:rsidP="00B41CE4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</w:tr>
      <w:tr w:rsidR="00D14553" w:rsidRPr="00280EF6" w:rsidTr="000722F1">
        <w:trPr>
          <w:trHeight w:val="393"/>
        </w:trPr>
        <w:tc>
          <w:tcPr>
            <w:tcW w:w="600" w:type="dxa"/>
          </w:tcPr>
          <w:p w:rsidR="00D14553" w:rsidRDefault="007D7B04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lastRenderedPageBreak/>
              <w:t>14</w:t>
            </w:r>
          </w:p>
        </w:tc>
        <w:tc>
          <w:tcPr>
            <w:tcW w:w="3086" w:type="dxa"/>
          </w:tcPr>
          <w:p w:rsidR="00D14553" w:rsidRDefault="00D14553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Warna</w:t>
            </w:r>
          </w:p>
        </w:tc>
        <w:tc>
          <w:tcPr>
            <w:tcW w:w="3685" w:type="dxa"/>
            <w:shd w:val="clear" w:color="auto" w:fill="B6DDE8" w:themeFill="accent5" w:themeFillTint="66"/>
          </w:tcPr>
          <w:p w:rsidR="00D14553" w:rsidRDefault="00D14553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Diganti</w:t>
            </w:r>
            <w:r w:rsidR="007D7B04">
              <w:rPr>
                <w:rFonts w:ascii="Arial" w:hAnsi="Arial" w:cs="Arial"/>
                <w:sz w:val="20"/>
                <w:szCs w:val="20"/>
                <w:lang w:val="en-AU"/>
              </w:rPr>
              <w:t>Bertemabiru</w:t>
            </w:r>
          </w:p>
        </w:tc>
        <w:tc>
          <w:tcPr>
            <w:tcW w:w="1418" w:type="dxa"/>
          </w:tcPr>
          <w:p w:rsidR="00D14553" w:rsidRDefault="007D7B04" w:rsidP="0078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D14553" w:rsidRPr="00B404DC" w:rsidRDefault="00B404DC" w:rsidP="00B41CE4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DONE</w:t>
            </w:r>
          </w:p>
        </w:tc>
      </w:tr>
      <w:tr w:rsidR="00CA7A34" w:rsidRPr="00280EF6" w:rsidTr="00336404">
        <w:trPr>
          <w:trHeight w:val="393"/>
        </w:trPr>
        <w:tc>
          <w:tcPr>
            <w:tcW w:w="600" w:type="dxa"/>
          </w:tcPr>
          <w:p w:rsidR="00CA7A34" w:rsidRDefault="00CA7A34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15</w:t>
            </w:r>
          </w:p>
        </w:tc>
        <w:tc>
          <w:tcPr>
            <w:tcW w:w="3086" w:type="dxa"/>
          </w:tcPr>
          <w:p w:rsidR="00CA7A34" w:rsidRDefault="00CA7A34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PIC</w:t>
            </w:r>
          </w:p>
        </w:tc>
        <w:tc>
          <w:tcPr>
            <w:tcW w:w="3685" w:type="dxa"/>
          </w:tcPr>
          <w:p w:rsidR="00CA7A34" w:rsidRDefault="00CA7A34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Ditambahkan manager</w:t>
            </w:r>
          </w:p>
          <w:p w:rsidR="00CA7A34" w:rsidRPr="00CA7A34" w:rsidRDefault="00CA7A34" w:rsidP="00CA7A3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Searching namanyadibuat kaya ecor , yang lebihmudah</w:t>
            </w:r>
          </w:p>
        </w:tc>
        <w:tc>
          <w:tcPr>
            <w:tcW w:w="1418" w:type="dxa"/>
          </w:tcPr>
          <w:p w:rsidR="00CA7A34" w:rsidRDefault="00CA7A34" w:rsidP="0078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CA7A34" w:rsidRPr="00215996" w:rsidRDefault="00215996" w:rsidP="00B41CE4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</w:tr>
      <w:tr w:rsidR="00CA7A34" w:rsidRPr="00280EF6" w:rsidTr="00336404">
        <w:trPr>
          <w:trHeight w:val="393"/>
        </w:trPr>
        <w:tc>
          <w:tcPr>
            <w:tcW w:w="600" w:type="dxa"/>
          </w:tcPr>
          <w:p w:rsidR="00CA7A34" w:rsidRDefault="008C4079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16</w:t>
            </w:r>
          </w:p>
        </w:tc>
        <w:tc>
          <w:tcPr>
            <w:tcW w:w="3086" w:type="dxa"/>
          </w:tcPr>
          <w:p w:rsidR="00CA7A34" w:rsidRDefault="008C4079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PIC</w:t>
            </w:r>
          </w:p>
        </w:tc>
        <w:tc>
          <w:tcPr>
            <w:tcW w:w="3685" w:type="dxa"/>
          </w:tcPr>
          <w:p w:rsidR="00CA7A34" w:rsidRDefault="008C4079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Bisa di input beberapa PIC , bisadiinputbeberapadelegasi</w:t>
            </w:r>
          </w:p>
          <w:p w:rsidR="008C4079" w:rsidRDefault="008C4079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Yang closed bisasalahsatudaripekerja</w:t>
            </w:r>
          </w:p>
        </w:tc>
        <w:tc>
          <w:tcPr>
            <w:tcW w:w="1418" w:type="dxa"/>
          </w:tcPr>
          <w:p w:rsidR="00CA7A34" w:rsidRDefault="008C4079" w:rsidP="0078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CA7A34" w:rsidRPr="00215996" w:rsidRDefault="00CE6B00" w:rsidP="00B41CE4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On Progress</w:t>
            </w:r>
          </w:p>
        </w:tc>
      </w:tr>
      <w:tr w:rsidR="008C4079" w:rsidRPr="00280EF6" w:rsidTr="00B3241E">
        <w:trPr>
          <w:trHeight w:val="393"/>
        </w:trPr>
        <w:tc>
          <w:tcPr>
            <w:tcW w:w="600" w:type="dxa"/>
          </w:tcPr>
          <w:p w:rsidR="008C4079" w:rsidRDefault="008C4079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17</w:t>
            </w:r>
          </w:p>
        </w:tc>
        <w:tc>
          <w:tcPr>
            <w:tcW w:w="3086" w:type="dxa"/>
          </w:tcPr>
          <w:p w:rsidR="008C4079" w:rsidRDefault="008C4079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Tanggal</w:t>
            </w:r>
          </w:p>
        </w:tc>
        <w:tc>
          <w:tcPr>
            <w:tcW w:w="3685" w:type="dxa"/>
            <w:shd w:val="clear" w:color="auto" w:fill="B6DDE8" w:themeFill="accent5" w:themeFillTint="66"/>
          </w:tcPr>
          <w:p w:rsidR="008C4079" w:rsidRDefault="008C4079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Input Sendir</w:t>
            </w:r>
            <w:r w:rsidR="0023271D">
              <w:rPr>
                <w:rFonts w:ascii="Arial" w:hAnsi="Arial" w:cs="Arial"/>
                <w:sz w:val="20"/>
                <w:szCs w:val="20"/>
                <w:lang w:val="en-AU"/>
              </w:rPr>
              <w:t>i</w:t>
            </w:r>
          </w:p>
        </w:tc>
        <w:tc>
          <w:tcPr>
            <w:tcW w:w="1418" w:type="dxa"/>
          </w:tcPr>
          <w:p w:rsidR="008C4079" w:rsidRDefault="0023271D" w:rsidP="0078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8C4079" w:rsidRPr="00215996" w:rsidRDefault="00B3241E" w:rsidP="00B41CE4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DONE</w:t>
            </w:r>
          </w:p>
        </w:tc>
      </w:tr>
      <w:tr w:rsidR="0023271D" w:rsidRPr="00280EF6" w:rsidTr="00F8508C">
        <w:trPr>
          <w:trHeight w:val="393"/>
        </w:trPr>
        <w:tc>
          <w:tcPr>
            <w:tcW w:w="600" w:type="dxa"/>
          </w:tcPr>
          <w:p w:rsidR="0023271D" w:rsidRDefault="0023271D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18</w:t>
            </w:r>
          </w:p>
        </w:tc>
        <w:tc>
          <w:tcPr>
            <w:tcW w:w="3086" w:type="dxa"/>
          </w:tcPr>
          <w:p w:rsidR="0023271D" w:rsidRDefault="0023271D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Menu List Action</w:t>
            </w:r>
          </w:p>
        </w:tc>
        <w:tc>
          <w:tcPr>
            <w:tcW w:w="3685" w:type="dxa"/>
            <w:shd w:val="clear" w:color="auto" w:fill="B6DDE8" w:themeFill="accent5" w:themeFillTint="66"/>
          </w:tcPr>
          <w:p w:rsidR="0023271D" w:rsidRDefault="0023271D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Ditambahkan</w:t>
            </w:r>
            <w:r w:rsidR="007304B3">
              <w:rPr>
                <w:rFonts w:ascii="Arial" w:hAnsi="Arial" w:cs="Arial"/>
                <w:sz w:val="20"/>
                <w:szCs w:val="20"/>
                <w:lang w:val="en-AU"/>
              </w:rPr>
              <w:t>kolom</w:t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>No. ReferensiDokumen</w:t>
            </w:r>
          </w:p>
        </w:tc>
        <w:tc>
          <w:tcPr>
            <w:tcW w:w="1418" w:type="dxa"/>
          </w:tcPr>
          <w:p w:rsidR="0023271D" w:rsidRDefault="007304B3" w:rsidP="0078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23271D" w:rsidRPr="00215996" w:rsidRDefault="00215996" w:rsidP="00B41CE4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DONE</w:t>
            </w:r>
          </w:p>
        </w:tc>
      </w:tr>
      <w:tr w:rsidR="007304B3" w:rsidRPr="00280EF6" w:rsidTr="00336404">
        <w:trPr>
          <w:trHeight w:val="393"/>
        </w:trPr>
        <w:tc>
          <w:tcPr>
            <w:tcW w:w="600" w:type="dxa"/>
          </w:tcPr>
          <w:p w:rsidR="007304B3" w:rsidRDefault="007304B3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19</w:t>
            </w:r>
          </w:p>
        </w:tc>
        <w:tc>
          <w:tcPr>
            <w:tcW w:w="3086" w:type="dxa"/>
          </w:tcPr>
          <w:p w:rsidR="007304B3" w:rsidRDefault="007304B3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Menu List</w:t>
            </w:r>
          </w:p>
        </w:tc>
        <w:tc>
          <w:tcPr>
            <w:tcW w:w="3685" w:type="dxa"/>
          </w:tcPr>
          <w:p w:rsidR="007304B3" w:rsidRDefault="007304B3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Pada table ditambahkankolom search ditiapkolom</w:t>
            </w:r>
          </w:p>
        </w:tc>
        <w:tc>
          <w:tcPr>
            <w:tcW w:w="1418" w:type="dxa"/>
          </w:tcPr>
          <w:p w:rsidR="007304B3" w:rsidRDefault="007304B3" w:rsidP="0078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7304B3" w:rsidRPr="00215996" w:rsidRDefault="00215996" w:rsidP="00B41CE4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</w:tr>
      <w:tr w:rsidR="00E94032" w:rsidRPr="00280EF6" w:rsidTr="00336404">
        <w:trPr>
          <w:trHeight w:val="393"/>
        </w:trPr>
        <w:tc>
          <w:tcPr>
            <w:tcW w:w="600" w:type="dxa"/>
          </w:tcPr>
          <w:p w:rsidR="00E94032" w:rsidRDefault="00E94032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20</w:t>
            </w:r>
          </w:p>
        </w:tc>
        <w:tc>
          <w:tcPr>
            <w:tcW w:w="3086" w:type="dxa"/>
          </w:tcPr>
          <w:p w:rsidR="00E94032" w:rsidRDefault="00E94032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List Penomoran</w:t>
            </w:r>
          </w:p>
        </w:tc>
        <w:tc>
          <w:tcPr>
            <w:tcW w:w="3685" w:type="dxa"/>
          </w:tcPr>
          <w:p w:rsidR="00E94032" w:rsidRDefault="00E94032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Dibuat list nomor</w:t>
            </w:r>
          </w:p>
        </w:tc>
        <w:tc>
          <w:tcPr>
            <w:tcW w:w="1418" w:type="dxa"/>
          </w:tcPr>
          <w:p w:rsidR="00E94032" w:rsidRDefault="00E94032" w:rsidP="0078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Cita</w:t>
            </w:r>
          </w:p>
        </w:tc>
        <w:tc>
          <w:tcPr>
            <w:tcW w:w="850" w:type="dxa"/>
          </w:tcPr>
          <w:p w:rsidR="00E94032" w:rsidRDefault="00E94032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</w:tr>
      <w:tr w:rsidR="00E94032" w:rsidRPr="00280EF6" w:rsidTr="00336404">
        <w:trPr>
          <w:trHeight w:val="393"/>
        </w:trPr>
        <w:tc>
          <w:tcPr>
            <w:tcW w:w="600" w:type="dxa"/>
          </w:tcPr>
          <w:p w:rsidR="00E94032" w:rsidRDefault="00E94032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21</w:t>
            </w:r>
          </w:p>
        </w:tc>
        <w:tc>
          <w:tcPr>
            <w:tcW w:w="3086" w:type="dxa"/>
          </w:tcPr>
          <w:p w:rsidR="00E94032" w:rsidRDefault="00E94032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Saat print dibuatpilihan mana yang akandiprint</w:t>
            </w:r>
          </w:p>
        </w:tc>
        <w:tc>
          <w:tcPr>
            <w:tcW w:w="3685" w:type="dxa"/>
          </w:tcPr>
          <w:p w:rsidR="00E94032" w:rsidRDefault="00E94032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1418" w:type="dxa"/>
          </w:tcPr>
          <w:p w:rsidR="00E94032" w:rsidRDefault="00E94032" w:rsidP="0078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E94032" w:rsidRPr="00754DA8" w:rsidRDefault="00754DA8" w:rsidP="00B41CE4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</w:tr>
      <w:tr w:rsidR="00B20008" w:rsidRPr="00280EF6" w:rsidTr="00336404">
        <w:trPr>
          <w:trHeight w:val="393"/>
        </w:trPr>
        <w:tc>
          <w:tcPr>
            <w:tcW w:w="9639" w:type="dxa"/>
            <w:gridSpan w:val="5"/>
            <w:tcBorders>
              <w:bottom w:val="single" w:sz="4" w:space="0" w:color="auto"/>
            </w:tcBorders>
          </w:tcPr>
          <w:p w:rsidR="00B20008" w:rsidRPr="00280EF6" w:rsidRDefault="00B20008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4286708" cy="3714097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726" cy="371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1443" w:rsidRPr="00280EF6" w:rsidRDefault="00781AC2" w:rsidP="00D00FF6">
      <w:pPr>
        <w:tabs>
          <w:tab w:val="left" w:pos="585"/>
          <w:tab w:val="left" w:pos="6237"/>
        </w:tabs>
        <w:jc w:val="both"/>
        <w:rPr>
          <w:rFonts w:ascii="Arial" w:hAnsi="Arial" w:cs="Arial"/>
          <w:sz w:val="20"/>
          <w:szCs w:val="20"/>
          <w:lang w:val="en-AU"/>
        </w:rPr>
      </w:pPr>
      <w:r w:rsidRPr="00280EF6">
        <w:rPr>
          <w:rFonts w:ascii="Arial" w:hAnsi="Arial" w:cs="Arial"/>
          <w:sz w:val="20"/>
          <w:szCs w:val="20"/>
          <w:lang w:val="en-AU"/>
        </w:rPr>
        <w:tab/>
      </w:r>
    </w:p>
    <w:p w:rsidR="00990AC4" w:rsidRPr="00280EF6" w:rsidRDefault="00781AC2" w:rsidP="00FA7566">
      <w:pPr>
        <w:tabs>
          <w:tab w:val="left" w:pos="6237"/>
        </w:tabs>
        <w:jc w:val="both"/>
        <w:rPr>
          <w:rFonts w:ascii="Arial" w:hAnsi="Arial" w:cs="Arial"/>
          <w:sz w:val="20"/>
          <w:szCs w:val="20"/>
        </w:rPr>
      </w:pPr>
      <w:r w:rsidRPr="00280EF6">
        <w:rPr>
          <w:rFonts w:ascii="Arial" w:hAnsi="Arial" w:cs="Arial"/>
          <w:sz w:val="20"/>
          <w:szCs w:val="20"/>
          <w:lang w:val="en-AU"/>
        </w:rPr>
        <w:t>Tempat</w:t>
      </w:r>
      <w:r w:rsidR="0036663A" w:rsidRPr="00280EF6">
        <w:rPr>
          <w:rFonts w:ascii="Arial" w:hAnsi="Arial" w:cs="Arial"/>
          <w:sz w:val="20"/>
          <w:szCs w:val="20"/>
        </w:rPr>
        <w:t xml:space="preserve">,   </w:t>
      </w:r>
      <w:r w:rsidR="000878A5">
        <w:rPr>
          <w:rFonts w:ascii="Arial" w:hAnsi="Arial" w:cs="Arial"/>
          <w:sz w:val="20"/>
          <w:szCs w:val="20"/>
        </w:rPr>
        <w:t>25 Mei</w:t>
      </w:r>
      <w:r w:rsidR="00D00FF6">
        <w:rPr>
          <w:rFonts w:ascii="Arial" w:hAnsi="Arial" w:cs="Arial"/>
          <w:sz w:val="20"/>
          <w:szCs w:val="20"/>
        </w:rPr>
        <w:t xml:space="preserve"> 2018</w:t>
      </w:r>
      <w:r w:rsidRPr="00280EF6">
        <w:rPr>
          <w:rFonts w:ascii="Arial" w:hAnsi="Arial" w:cs="Arial"/>
          <w:sz w:val="20"/>
          <w:szCs w:val="20"/>
          <w:lang w:val="en-AU"/>
        </w:rPr>
        <w:tab/>
      </w:r>
      <w:r w:rsidR="00990AC4" w:rsidRPr="00280EF6">
        <w:rPr>
          <w:rFonts w:ascii="Arial" w:hAnsi="Arial" w:cs="Arial"/>
          <w:sz w:val="20"/>
          <w:szCs w:val="20"/>
        </w:rPr>
        <w:t>Mengetahui</w:t>
      </w:r>
    </w:p>
    <w:p w:rsidR="00990AC4" w:rsidRPr="00280EF6" w:rsidRDefault="006462A3" w:rsidP="00FA7566">
      <w:pPr>
        <w:tabs>
          <w:tab w:val="left" w:pos="6237"/>
        </w:tabs>
        <w:ind w:right="-328"/>
        <w:jc w:val="both"/>
        <w:rPr>
          <w:rFonts w:ascii="Arial" w:hAnsi="Arial" w:cs="Arial"/>
          <w:sz w:val="20"/>
          <w:szCs w:val="20"/>
          <w:lang w:val="id-ID"/>
        </w:rPr>
      </w:pPr>
      <w:r w:rsidRPr="00280EF6">
        <w:rPr>
          <w:rFonts w:ascii="Arial" w:hAnsi="Arial" w:cs="Arial"/>
          <w:sz w:val="20"/>
          <w:szCs w:val="20"/>
        </w:rPr>
        <w:t>Notulis</w:t>
      </w:r>
      <w:r w:rsidR="00990AC4" w:rsidRPr="00280EF6">
        <w:rPr>
          <w:rFonts w:ascii="Arial" w:hAnsi="Arial" w:cs="Arial"/>
          <w:sz w:val="20"/>
          <w:szCs w:val="20"/>
        </w:rPr>
        <w:t>,</w:t>
      </w:r>
      <w:r w:rsidR="00AC74B0" w:rsidRPr="00280EF6">
        <w:rPr>
          <w:rFonts w:ascii="Arial" w:hAnsi="Arial" w:cs="Arial"/>
          <w:sz w:val="20"/>
          <w:szCs w:val="20"/>
          <w:lang w:val="id-ID"/>
        </w:rPr>
        <w:tab/>
        <w:t>Pimpinan Rapat,</w:t>
      </w:r>
    </w:p>
    <w:p w:rsidR="00EC3A46" w:rsidRPr="00280EF6" w:rsidRDefault="00AC74B0" w:rsidP="00FA7566">
      <w:pPr>
        <w:tabs>
          <w:tab w:val="left" w:pos="6237"/>
        </w:tabs>
        <w:ind w:right="-427"/>
        <w:jc w:val="both"/>
        <w:rPr>
          <w:rFonts w:ascii="Arial" w:hAnsi="Arial" w:cs="Arial"/>
          <w:sz w:val="20"/>
          <w:szCs w:val="20"/>
        </w:rPr>
      </w:pPr>
      <w:r w:rsidRPr="00280EF6">
        <w:rPr>
          <w:rFonts w:ascii="Arial" w:hAnsi="Arial" w:cs="Arial"/>
          <w:sz w:val="20"/>
          <w:szCs w:val="20"/>
        </w:rPr>
        <w:tab/>
      </w:r>
      <w:r w:rsidR="00781AC2" w:rsidRPr="00280EF6">
        <w:rPr>
          <w:rFonts w:ascii="Arial" w:hAnsi="Arial" w:cs="Arial"/>
          <w:i/>
          <w:sz w:val="20"/>
          <w:szCs w:val="20"/>
        </w:rPr>
        <w:t>JabatanPimpinanRapat</w:t>
      </w:r>
      <w:r w:rsidR="00EC3A46" w:rsidRPr="00280EF6">
        <w:rPr>
          <w:rFonts w:ascii="Arial" w:hAnsi="Arial" w:cs="Arial"/>
          <w:sz w:val="20"/>
          <w:szCs w:val="20"/>
        </w:rPr>
        <w:t>,</w:t>
      </w:r>
    </w:p>
    <w:p w:rsidR="0025271A" w:rsidRPr="00421C49" w:rsidRDefault="00421C49" w:rsidP="00FA7566">
      <w:pPr>
        <w:tabs>
          <w:tab w:val="left" w:pos="6237"/>
        </w:tabs>
        <w:rPr>
          <w:rFonts w:ascii="Arial" w:hAnsi="Arial" w:cs="Arial"/>
          <w:b/>
          <w:bCs/>
          <w:sz w:val="20"/>
          <w:szCs w:val="20"/>
          <w:lang w:val="en-AU"/>
        </w:rPr>
      </w:pPr>
      <w:r>
        <w:rPr>
          <w:rFonts w:ascii="Arial" w:hAnsi="Arial" w:cs="Arial"/>
          <w:b/>
          <w:bCs/>
          <w:sz w:val="20"/>
          <w:szCs w:val="20"/>
          <w:lang w:val="en-AU"/>
        </w:rPr>
        <w:t>NimasMayangsari</w:t>
      </w:r>
    </w:p>
    <w:p w:rsidR="00FD1255" w:rsidRPr="00421C49" w:rsidRDefault="00E253D5" w:rsidP="00FA7566">
      <w:pPr>
        <w:tabs>
          <w:tab w:val="left" w:pos="6237"/>
        </w:tabs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b/>
          <w:bCs/>
          <w:sz w:val="20"/>
          <w:szCs w:val="20"/>
          <w:lang w:val="id-ID"/>
        </w:rPr>
        <w:tab/>
      </w:r>
      <w:r w:rsidR="004F1995">
        <w:rPr>
          <w:rFonts w:ascii="Arial" w:hAnsi="Arial" w:cs="Arial"/>
          <w:b/>
          <w:bCs/>
          <w:sz w:val="20"/>
          <w:szCs w:val="20"/>
          <w:lang w:val="en-AU"/>
        </w:rPr>
        <w:t>AnggerMaheswara S</w:t>
      </w:r>
    </w:p>
    <w:sectPr w:rsidR="00FD1255" w:rsidRPr="00421C49" w:rsidSect="007C14EC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928" w:right="1418" w:bottom="1418" w:left="1418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76F" w:rsidRDefault="006F676F">
      <w:r>
        <w:separator/>
      </w:r>
    </w:p>
  </w:endnote>
  <w:endnote w:type="continuationSeparator" w:id="1">
    <w:p w:rsidR="006F676F" w:rsidRDefault="006F67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Arial"/>
    <w:charset w:val="00"/>
    <w:family w:val="swiss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08C" w:rsidRDefault="00F8508C" w:rsidP="00C03282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08C" w:rsidRDefault="00F8508C" w:rsidP="00C03282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76F" w:rsidRDefault="006F676F">
      <w:r>
        <w:separator/>
      </w:r>
    </w:p>
  </w:footnote>
  <w:footnote w:type="continuationSeparator" w:id="1">
    <w:p w:rsidR="006F676F" w:rsidRDefault="006F67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08C" w:rsidRPr="006462A3" w:rsidRDefault="00F8508C" w:rsidP="00803828">
    <w:pPr>
      <w:pStyle w:val="Header"/>
      <w:tabs>
        <w:tab w:val="left" w:pos="720"/>
      </w:tabs>
      <w:jc w:val="center"/>
      <w:rPr>
        <w:rStyle w:val="PageNumber"/>
        <w:rFonts w:ascii="Arial" w:hAnsi="Arial" w:cs="Arial"/>
      </w:rPr>
    </w:pPr>
  </w:p>
  <w:p w:rsidR="00F8508C" w:rsidRPr="006462A3" w:rsidRDefault="00F8508C" w:rsidP="00803828">
    <w:pPr>
      <w:pStyle w:val="Header"/>
      <w:tabs>
        <w:tab w:val="left" w:pos="720"/>
      </w:tabs>
      <w:jc w:val="center"/>
      <w:rPr>
        <w:rStyle w:val="PageNumber"/>
        <w:rFonts w:ascii="Arial" w:hAnsi="Arial" w:cs="Arial"/>
      </w:rPr>
    </w:pPr>
  </w:p>
  <w:p w:rsidR="00F8508C" w:rsidRPr="006462A3" w:rsidRDefault="00F8508C" w:rsidP="00803828">
    <w:pPr>
      <w:pStyle w:val="Header"/>
      <w:tabs>
        <w:tab w:val="left" w:pos="720"/>
      </w:tabs>
      <w:jc w:val="center"/>
      <w:rPr>
        <w:rStyle w:val="PageNumber"/>
        <w:rFonts w:ascii="Arial" w:hAnsi="Arial" w:cs="Arial"/>
      </w:rPr>
    </w:pPr>
  </w:p>
  <w:p w:rsidR="00F8508C" w:rsidRDefault="00F8508C">
    <w:pPr>
      <w:pStyle w:val="Header"/>
      <w:rPr>
        <w:rFonts w:ascii="Futura Bk BT" w:hAnsi="Futura Bk BT" w:cs="Arial"/>
        <w:sz w:val="22"/>
      </w:rPr>
    </w:pPr>
    <w:r>
      <w:rPr>
        <w:rFonts w:ascii="Arial" w:hAnsi="Arial" w:cs="Arial"/>
        <w:noProof/>
        <w:lang w:val="id-ID" w:eastAsia="id-ID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4425051</wp:posOffset>
          </wp:positionH>
          <wp:positionV relativeFrom="page">
            <wp:posOffset>540385</wp:posOffset>
          </wp:positionV>
          <wp:extent cx="1647825" cy="38481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384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F8508C" w:rsidRDefault="00F8508C">
    <w:pPr>
      <w:pStyle w:val="Header"/>
      <w:rPr>
        <w:rFonts w:ascii="Futura Bk BT" w:hAnsi="Futura Bk BT" w:cs="Arial"/>
        <w:sz w:val="22"/>
      </w:rPr>
    </w:pPr>
  </w:p>
  <w:p w:rsidR="00F8508C" w:rsidRPr="00254992" w:rsidRDefault="00F8508C">
    <w:pPr>
      <w:pStyle w:val="Header"/>
      <w:rPr>
        <w:rFonts w:ascii="Futura Bk BT" w:hAnsi="Futura Bk BT" w:cs="Arial"/>
        <w:sz w:val="22"/>
        <w:lang w:val="id-ID"/>
      </w:rPr>
    </w:pPr>
    <w:r w:rsidRPr="00AD359E">
      <w:rPr>
        <w:rFonts w:ascii="Futura Bk BT" w:hAnsi="Futura Bk BT" w:cs="Arial"/>
        <w:sz w:val="22"/>
      </w:rPr>
      <w:t>No.NR-</w:t>
    </w:r>
    <w:r>
      <w:rPr>
        <w:rFonts w:ascii="Futura Bk BT" w:hAnsi="Futura Bk BT" w:cs="Arial"/>
        <w:sz w:val="22"/>
        <w:lang w:val="en-US"/>
      </w:rPr>
      <w:t>027</w:t>
    </w:r>
    <w:r w:rsidRPr="00AD359E">
      <w:rPr>
        <w:rFonts w:ascii="Futura Bk BT" w:hAnsi="Futura Bk BT" w:cs="Arial"/>
        <w:sz w:val="22"/>
      </w:rPr>
      <w:t>/</w:t>
    </w:r>
    <w:r>
      <w:rPr>
        <w:rFonts w:ascii="Futura Bk BT" w:hAnsi="Futura Bk BT" w:cs="Arial"/>
        <w:sz w:val="22"/>
      </w:rPr>
      <w:t>E16</w:t>
    </w:r>
    <w:r>
      <w:rPr>
        <w:rFonts w:ascii="Futura Bk BT" w:hAnsi="Futura Bk BT" w:cs="Arial"/>
        <w:sz w:val="22"/>
        <w:lang w:val="id-ID"/>
      </w:rPr>
      <w:t>0</w:t>
    </w:r>
    <w:r w:rsidRPr="00AD359E">
      <w:rPr>
        <w:rFonts w:ascii="Futura Bk BT" w:hAnsi="Futura Bk BT" w:cs="Arial"/>
        <w:sz w:val="22"/>
      </w:rPr>
      <w:t>00/201</w:t>
    </w:r>
    <w:r>
      <w:rPr>
        <w:rFonts w:ascii="Futura Bk BT" w:hAnsi="Futura Bk BT" w:cs="Arial"/>
        <w:sz w:val="22"/>
        <w:lang w:val="id-ID"/>
      </w:rPr>
      <w:t>7</w:t>
    </w:r>
    <w:r w:rsidRPr="00AD359E">
      <w:rPr>
        <w:rFonts w:ascii="Futura Bk BT" w:hAnsi="Futura Bk BT" w:cs="Arial"/>
        <w:sz w:val="22"/>
      </w:rPr>
      <w:t>-S</w:t>
    </w:r>
    <w:r>
      <w:rPr>
        <w:rFonts w:ascii="Futura Bk BT" w:hAnsi="Futura Bk BT" w:cs="Arial"/>
        <w:sz w:val="22"/>
      </w:rPr>
      <w:t>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08C" w:rsidRDefault="00F8508C">
    <w:pPr>
      <w:pStyle w:val="Header"/>
    </w:pPr>
    <w:r w:rsidRPr="009C22CF">
      <w:rPr>
        <w:noProof/>
        <w:lang w:val="en-AU"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-2.4pt;margin-top:45.4pt;width:194.6pt;height:18.4pt;z-index:251656704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" filled="f" stroked="f">
          <v:textbox style="mso-fit-shape-to-text:t" inset="0,0,0,0">
            <w:txbxContent>
              <w:p w:rsidR="00F8508C" w:rsidRPr="00AD359E" w:rsidRDefault="00F8508C" w:rsidP="00A06341">
                <w:pPr>
                  <w:jc w:val="both"/>
                  <w:rPr>
                    <w:rFonts w:ascii="Futura Bk BT" w:hAnsi="Futura Bk BT" w:cs="Arial"/>
                    <w:b/>
                    <w:sz w:val="32"/>
                    <w:szCs w:val="32"/>
                  </w:rPr>
                </w:pPr>
                <w:r w:rsidRPr="00AD359E">
                  <w:rPr>
                    <w:rFonts w:ascii="Futura Bk BT" w:hAnsi="Futura Bk BT" w:cs="Arial"/>
                    <w:b/>
                    <w:sz w:val="32"/>
                    <w:szCs w:val="32"/>
                  </w:rPr>
                  <w:t>NOTULEN RAPAT</w:t>
                </w:r>
              </w:p>
            </w:txbxContent>
          </v:textbox>
          <w10:wrap anchorx="margin" anchory="page"/>
        </v:shape>
      </w:pict>
    </w:r>
  </w:p>
  <w:p w:rsidR="00F8508C" w:rsidRPr="005E5F82" w:rsidRDefault="00F8508C" w:rsidP="005E5F82">
    <w:pPr>
      <w:spacing w:line="276" w:lineRule="auto"/>
      <w:rPr>
        <w:rFonts w:ascii="Arial" w:hAnsi="Arial" w:cs="Arial"/>
        <w:b/>
        <w:sz w:val="22"/>
        <w:szCs w:val="22"/>
        <w:lang w:val="pl-PL"/>
      </w:rPr>
    </w:pPr>
  </w:p>
  <w:p w:rsidR="00F8508C" w:rsidRDefault="00F8508C" w:rsidP="005E5F82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4471035</wp:posOffset>
          </wp:positionH>
          <wp:positionV relativeFrom="page">
            <wp:posOffset>422275</wp:posOffset>
          </wp:positionV>
          <wp:extent cx="1860550" cy="433705"/>
          <wp:effectExtent l="0" t="0" r="635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0550" cy="433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167EB"/>
    <w:multiLevelType w:val="hybridMultilevel"/>
    <w:tmpl w:val="CD769F88"/>
    <w:lvl w:ilvl="0" w:tplc="0C09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1">
    <w:nsid w:val="46502699"/>
    <w:multiLevelType w:val="hybridMultilevel"/>
    <w:tmpl w:val="C9C887B4"/>
    <w:lvl w:ilvl="0" w:tplc="0C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">
    <w:nsid w:val="4CAB0DA3"/>
    <w:multiLevelType w:val="hybridMultilevel"/>
    <w:tmpl w:val="3F3070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C5A77"/>
    <w:multiLevelType w:val="hybridMultilevel"/>
    <w:tmpl w:val="B1825BD0"/>
    <w:lvl w:ilvl="0" w:tplc="166A57F4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55" w:hanging="360"/>
      </w:pPr>
    </w:lvl>
    <w:lvl w:ilvl="2" w:tplc="0C09001B" w:tentative="1">
      <w:start w:val="1"/>
      <w:numFmt w:val="lowerRoman"/>
      <w:lvlText w:val="%3."/>
      <w:lvlJc w:val="right"/>
      <w:pPr>
        <w:ind w:left="1975" w:hanging="180"/>
      </w:pPr>
    </w:lvl>
    <w:lvl w:ilvl="3" w:tplc="0C09000F" w:tentative="1">
      <w:start w:val="1"/>
      <w:numFmt w:val="decimal"/>
      <w:lvlText w:val="%4."/>
      <w:lvlJc w:val="left"/>
      <w:pPr>
        <w:ind w:left="2695" w:hanging="360"/>
      </w:pPr>
    </w:lvl>
    <w:lvl w:ilvl="4" w:tplc="0C090019" w:tentative="1">
      <w:start w:val="1"/>
      <w:numFmt w:val="lowerLetter"/>
      <w:lvlText w:val="%5."/>
      <w:lvlJc w:val="left"/>
      <w:pPr>
        <w:ind w:left="3415" w:hanging="360"/>
      </w:pPr>
    </w:lvl>
    <w:lvl w:ilvl="5" w:tplc="0C09001B" w:tentative="1">
      <w:start w:val="1"/>
      <w:numFmt w:val="lowerRoman"/>
      <w:lvlText w:val="%6."/>
      <w:lvlJc w:val="right"/>
      <w:pPr>
        <w:ind w:left="4135" w:hanging="180"/>
      </w:pPr>
    </w:lvl>
    <w:lvl w:ilvl="6" w:tplc="0C09000F" w:tentative="1">
      <w:start w:val="1"/>
      <w:numFmt w:val="decimal"/>
      <w:lvlText w:val="%7."/>
      <w:lvlJc w:val="left"/>
      <w:pPr>
        <w:ind w:left="4855" w:hanging="360"/>
      </w:pPr>
    </w:lvl>
    <w:lvl w:ilvl="7" w:tplc="0C090019" w:tentative="1">
      <w:start w:val="1"/>
      <w:numFmt w:val="lowerLetter"/>
      <w:lvlText w:val="%8."/>
      <w:lvlJc w:val="left"/>
      <w:pPr>
        <w:ind w:left="5575" w:hanging="360"/>
      </w:pPr>
    </w:lvl>
    <w:lvl w:ilvl="8" w:tplc="0C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4">
    <w:nsid w:val="713010A6"/>
    <w:multiLevelType w:val="hybridMultilevel"/>
    <w:tmpl w:val="AFCA6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724B9"/>
    <w:multiLevelType w:val="hybridMultilevel"/>
    <w:tmpl w:val="89307F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attachedTemplate r:id="rId1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4AF7"/>
    <w:rsid w:val="0000039A"/>
    <w:rsid w:val="00000DF7"/>
    <w:rsid w:val="00001EC8"/>
    <w:rsid w:val="00003575"/>
    <w:rsid w:val="00004FC8"/>
    <w:rsid w:val="000072AA"/>
    <w:rsid w:val="000077E6"/>
    <w:rsid w:val="000118EB"/>
    <w:rsid w:val="000121F9"/>
    <w:rsid w:val="00013265"/>
    <w:rsid w:val="00013D7D"/>
    <w:rsid w:val="00021289"/>
    <w:rsid w:val="000226B7"/>
    <w:rsid w:val="00023CC7"/>
    <w:rsid w:val="00024993"/>
    <w:rsid w:val="000254D3"/>
    <w:rsid w:val="0003192B"/>
    <w:rsid w:val="000327A5"/>
    <w:rsid w:val="00032BFD"/>
    <w:rsid w:val="00033221"/>
    <w:rsid w:val="0003479C"/>
    <w:rsid w:val="00035DF0"/>
    <w:rsid w:val="000366F0"/>
    <w:rsid w:val="000404B5"/>
    <w:rsid w:val="000411D6"/>
    <w:rsid w:val="00041876"/>
    <w:rsid w:val="00041FEF"/>
    <w:rsid w:val="00045A77"/>
    <w:rsid w:val="00046335"/>
    <w:rsid w:val="00050ACA"/>
    <w:rsid w:val="00051E0E"/>
    <w:rsid w:val="0006159F"/>
    <w:rsid w:val="00061877"/>
    <w:rsid w:val="00063E46"/>
    <w:rsid w:val="00064DA8"/>
    <w:rsid w:val="00066CA3"/>
    <w:rsid w:val="0006758D"/>
    <w:rsid w:val="00067EB5"/>
    <w:rsid w:val="000709E3"/>
    <w:rsid w:val="00071990"/>
    <w:rsid w:val="000722F1"/>
    <w:rsid w:val="0007482A"/>
    <w:rsid w:val="000771C9"/>
    <w:rsid w:val="00077309"/>
    <w:rsid w:val="00080905"/>
    <w:rsid w:val="00081121"/>
    <w:rsid w:val="00082E27"/>
    <w:rsid w:val="0008678F"/>
    <w:rsid w:val="000878A5"/>
    <w:rsid w:val="00090828"/>
    <w:rsid w:val="00090B24"/>
    <w:rsid w:val="000926B5"/>
    <w:rsid w:val="000A0449"/>
    <w:rsid w:val="000A476A"/>
    <w:rsid w:val="000A480D"/>
    <w:rsid w:val="000B421C"/>
    <w:rsid w:val="000B4E34"/>
    <w:rsid w:val="000B5561"/>
    <w:rsid w:val="000C0368"/>
    <w:rsid w:val="000C2644"/>
    <w:rsid w:val="000C3164"/>
    <w:rsid w:val="000C34D1"/>
    <w:rsid w:val="000C3748"/>
    <w:rsid w:val="000C4EC3"/>
    <w:rsid w:val="000C517A"/>
    <w:rsid w:val="000C530B"/>
    <w:rsid w:val="000C57FC"/>
    <w:rsid w:val="000C79A1"/>
    <w:rsid w:val="000D143D"/>
    <w:rsid w:val="000D2FF8"/>
    <w:rsid w:val="000D3662"/>
    <w:rsid w:val="000D502A"/>
    <w:rsid w:val="000D5C0D"/>
    <w:rsid w:val="000D6DC8"/>
    <w:rsid w:val="000E03C2"/>
    <w:rsid w:val="000E31F2"/>
    <w:rsid w:val="000E518B"/>
    <w:rsid w:val="000E668D"/>
    <w:rsid w:val="000E7541"/>
    <w:rsid w:val="000F26C9"/>
    <w:rsid w:val="000F5B69"/>
    <w:rsid w:val="000F6097"/>
    <w:rsid w:val="000F60F1"/>
    <w:rsid w:val="000F7AB0"/>
    <w:rsid w:val="001026A8"/>
    <w:rsid w:val="00103CEE"/>
    <w:rsid w:val="00111453"/>
    <w:rsid w:val="00113654"/>
    <w:rsid w:val="00114500"/>
    <w:rsid w:val="00114F8A"/>
    <w:rsid w:val="00115804"/>
    <w:rsid w:val="00117350"/>
    <w:rsid w:val="001222ED"/>
    <w:rsid w:val="00124185"/>
    <w:rsid w:val="00130127"/>
    <w:rsid w:val="0013509E"/>
    <w:rsid w:val="00136CF0"/>
    <w:rsid w:val="001378B7"/>
    <w:rsid w:val="00142A28"/>
    <w:rsid w:val="0015153B"/>
    <w:rsid w:val="00152514"/>
    <w:rsid w:val="001568A1"/>
    <w:rsid w:val="00156AC1"/>
    <w:rsid w:val="001573B1"/>
    <w:rsid w:val="00157630"/>
    <w:rsid w:val="00163893"/>
    <w:rsid w:val="00164F14"/>
    <w:rsid w:val="001662E2"/>
    <w:rsid w:val="00171D0F"/>
    <w:rsid w:val="00174FA1"/>
    <w:rsid w:val="001758E2"/>
    <w:rsid w:val="00175EA6"/>
    <w:rsid w:val="001764AC"/>
    <w:rsid w:val="00177F8B"/>
    <w:rsid w:val="00180D39"/>
    <w:rsid w:val="00182F22"/>
    <w:rsid w:val="0018321D"/>
    <w:rsid w:val="00186F1A"/>
    <w:rsid w:val="00191A48"/>
    <w:rsid w:val="00193C87"/>
    <w:rsid w:val="001A03CC"/>
    <w:rsid w:val="001A23A0"/>
    <w:rsid w:val="001A2647"/>
    <w:rsid w:val="001A2764"/>
    <w:rsid w:val="001A6365"/>
    <w:rsid w:val="001A75E4"/>
    <w:rsid w:val="001B07FF"/>
    <w:rsid w:val="001B46AC"/>
    <w:rsid w:val="001B4B5B"/>
    <w:rsid w:val="001C04CF"/>
    <w:rsid w:val="001C19B6"/>
    <w:rsid w:val="001C1F8D"/>
    <w:rsid w:val="001C219B"/>
    <w:rsid w:val="001C28FE"/>
    <w:rsid w:val="001C4603"/>
    <w:rsid w:val="001C6AF7"/>
    <w:rsid w:val="001C7E7E"/>
    <w:rsid w:val="001D09F1"/>
    <w:rsid w:val="001D3E0D"/>
    <w:rsid w:val="001D4662"/>
    <w:rsid w:val="001D6958"/>
    <w:rsid w:val="001D7014"/>
    <w:rsid w:val="001D77A1"/>
    <w:rsid w:val="001E1B56"/>
    <w:rsid w:val="001E21E1"/>
    <w:rsid w:val="001E5141"/>
    <w:rsid w:val="001E640D"/>
    <w:rsid w:val="001E64F7"/>
    <w:rsid w:val="001E7BEB"/>
    <w:rsid w:val="001F1781"/>
    <w:rsid w:val="001F367C"/>
    <w:rsid w:val="001F7561"/>
    <w:rsid w:val="00200442"/>
    <w:rsid w:val="00200691"/>
    <w:rsid w:val="00200C53"/>
    <w:rsid w:val="002010C4"/>
    <w:rsid w:val="00202908"/>
    <w:rsid w:val="00207AB0"/>
    <w:rsid w:val="00210CE0"/>
    <w:rsid w:val="0021143D"/>
    <w:rsid w:val="00211DF6"/>
    <w:rsid w:val="002157AF"/>
    <w:rsid w:val="002158EF"/>
    <w:rsid w:val="00215996"/>
    <w:rsid w:val="00215F41"/>
    <w:rsid w:val="002167F9"/>
    <w:rsid w:val="00221443"/>
    <w:rsid w:val="00222305"/>
    <w:rsid w:val="00222A13"/>
    <w:rsid w:val="0022424A"/>
    <w:rsid w:val="00225741"/>
    <w:rsid w:val="0023056B"/>
    <w:rsid w:val="00230B08"/>
    <w:rsid w:val="0023271D"/>
    <w:rsid w:val="002340EF"/>
    <w:rsid w:val="00234CD3"/>
    <w:rsid w:val="00235767"/>
    <w:rsid w:val="00236277"/>
    <w:rsid w:val="00240376"/>
    <w:rsid w:val="0024038A"/>
    <w:rsid w:val="00240711"/>
    <w:rsid w:val="0024082E"/>
    <w:rsid w:val="002446E3"/>
    <w:rsid w:val="00251AC6"/>
    <w:rsid w:val="00251D68"/>
    <w:rsid w:val="00251FEB"/>
    <w:rsid w:val="0025271A"/>
    <w:rsid w:val="00254992"/>
    <w:rsid w:val="00256B80"/>
    <w:rsid w:val="00257353"/>
    <w:rsid w:val="002577BC"/>
    <w:rsid w:val="00257A16"/>
    <w:rsid w:val="002621B2"/>
    <w:rsid w:val="00263D16"/>
    <w:rsid w:val="00270071"/>
    <w:rsid w:val="002708EC"/>
    <w:rsid w:val="00271373"/>
    <w:rsid w:val="00271A26"/>
    <w:rsid w:val="002737CC"/>
    <w:rsid w:val="002742AD"/>
    <w:rsid w:val="00274CF0"/>
    <w:rsid w:val="00275E35"/>
    <w:rsid w:val="00275FB2"/>
    <w:rsid w:val="002767F0"/>
    <w:rsid w:val="00276B89"/>
    <w:rsid w:val="00280EF6"/>
    <w:rsid w:val="0028387D"/>
    <w:rsid w:val="0028741D"/>
    <w:rsid w:val="00290AA2"/>
    <w:rsid w:val="0029106E"/>
    <w:rsid w:val="00291613"/>
    <w:rsid w:val="00292038"/>
    <w:rsid w:val="00292D9E"/>
    <w:rsid w:val="00293167"/>
    <w:rsid w:val="00293D2C"/>
    <w:rsid w:val="0029514B"/>
    <w:rsid w:val="0029612A"/>
    <w:rsid w:val="002A7BAB"/>
    <w:rsid w:val="002B242C"/>
    <w:rsid w:val="002B29AC"/>
    <w:rsid w:val="002B38F0"/>
    <w:rsid w:val="002B4FC7"/>
    <w:rsid w:val="002B7433"/>
    <w:rsid w:val="002C0543"/>
    <w:rsid w:val="002C1163"/>
    <w:rsid w:val="002C11F4"/>
    <w:rsid w:val="002C2694"/>
    <w:rsid w:val="002C4DAB"/>
    <w:rsid w:val="002C6954"/>
    <w:rsid w:val="002D1710"/>
    <w:rsid w:val="002D6A35"/>
    <w:rsid w:val="002E026D"/>
    <w:rsid w:val="002E07DC"/>
    <w:rsid w:val="002E07EC"/>
    <w:rsid w:val="002E5B06"/>
    <w:rsid w:val="002E733F"/>
    <w:rsid w:val="002F1324"/>
    <w:rsid w:val="002F510A"/>
    <w:rsid w:val="002F5AE9"/>
    <w:rsid w:val="00300CC8"/>
    <w:rsid w:val="00301D99"/>
    <w:rsid w:val="00304657"/>
    <w:rsid w:val="003071A9"/>
    <w:rsid w:val="003076F6"/>
    <w:rsid w:val="00310500"/>
    <w:rsid w:val="0031223A"/>
    <w:rsid w:val="00313F12"/>
    <w:rsid w:val="00314491"/>
    <w:rsid w:val="00314D73"/>
    <w:rsid w:val="003160DE"/>
    <w:rsid w:val="0032049F"/>
    <w:rsid w:val="00323D8F"/>
    <w:rsid w:val="003255EC"/>
    <w:rsid w:val="0032623C"/>
    <w:rsid w:val="00326869"/>
    <w:rsid w:val="003319A5"/>
    <w:rsid w:val="00332946"/>
    <w:rsid w:val="00335B74"/>
    <w:rsid w:val="00336404"/>
    <w:rsid w:val="0034192F"/>
    <w:rsid w:val="0034202A"/>
    <w:rsid w:val="003423DF"/>
    <w:rsid w:val="003446CA"/>
    <w:rsid w:val="003450B2"/>
    <w:rsid w:val="0034511B"/>
    <w:rsid w:val="00346DF8"/>
    <w:rsid w:val="0035100D"/>
    <w:rsid w:val="00351A57"/>
    <w:rsid w:val="00351ADC"/>
    <w:rsid w:val="00352C09"/>
    <w:rsid w:val="00354D4D"/>
    <w:rsid w:val="00357E64"/>
    <w:rsid w:val="003605F3"/>
    <w:rsid w:val="00361BD8"/>
    <w:rsid w:val="003629BD"/>
    <w:rsid w:val="003632CD"/>
    <w:rsid w:val="0036663A"/>
    <w:rsid w:val="00367893"/>
    <w:rsid w:val="00370E64"/>
    <w:rsid w:val="00380430"/>
    <w:rsid w:val="00380B0D"/>
    <w:rsid w:val="00385152"/>
    <w:rsid w:val="00385C8E"/>
    <w:rsid w:val="00390932"/>
    <w:rsid w:val="003926A0"/>
    <w:rsid w:val="003934EA"/>
    <w:rsid w:val="00397820"/>
    <w:rsid w:val="00397BE0"/>
    <w:rsid w:val="003A0047"/>
    <w:rsid w:val="003A0904"/>
    <w:rsid w:val="003A0A10"/>
    <w:rsid w:val="003A1826"/>
    <w:rsid w:val="003A262A"/>
    <w:rsid w:val="003A34A9"/>
    <w:rsid w:val="003A47F9"/>
    <w:rsid w:val="003A54BE"/>
    <w:rsid w:val="003A70AC"/>
    <w:rsid w:val="003A74C3"/>
    <w:rsid w:val="003A7AAE"/>
    <w:rsid w:val="003B4AD9"/>
    <w:rsid w:val="003B53BA"/>
    <w:rsid w:val="003B6B56"/>
    <w:rsid w:val="003B7AD2"/>
    <w:rsid w:val="003C0925"/>
    <w:rsid w:val="003C12CA"/>
    <w:rsid w:val="003C41FB"/>
    <w:rsid w:val="003D0DBA"/>
    <w:rsid w:val="003D2245"/>
    <w:rsid w:val="003D7FA1"/>
    <w:rsid w:val="003E1ECA"/>
    <w:rsid w:val="003E3CE0"/>
    <w:rsid w:val="003E403B"/>
    <w:rsid w:val="003E4150"/>
    <w:rsid w:val="003E4D8C"/>
    <w:rsid w:val="003E5CF0"/>
    <w:rsid w:val="003E6BB2"/>
    <w:rsid w:val="003F069C"/>
    <w:rsid w:val="003F3A0C"/>
    <w:rsid w:val="003F4538"/>
    <w:rsid w:val="003F47C0"/>
    <w:rsid w:val="003F5818"/>
    <w:rsid w:val="0040019D"/>
    <w:rsid w:val="00400C38"/>
    <w:rsid w:val="004062FF"/>
    <w:rsid w:val="00407260"/>
    <w:rsid w:val="0041205E"/>
    <w:rsid w:val="00413468"/>
    <w:rsid w:val="00414942"/>
    <w:rsid w:val="0041518A"/>
    <w:rsid w:val="00421C49"/>
    <w:rsid w:val="00422C1C"/>
    <w:rsid w:val="00424FED"/>
    <w:rsid w:val="004319D1"/>
    <w:rsid w:val="00432EB8"/>
    <w:rsid w:val="004408DD"/>
    <w:rsid w:val="00440F39"/>
    <w:rsid w:val="004418B5"/>
    <w:rsid w:val="00442519"/>
    <w:rsid w:val="004437B2"/>
    <w:rsid w:val="004449AB"/>
    <w:rsid w:val="00445A84"/>
    <w:rsid w:val="00446DD6"/>
    <w:rsid w:val="00446E10"/>
    <w:rsid w:val="00450901"/>
    <w:rsid w:val="00450C13"/>
    <w:rsid w:val="00452565"/>
    <w:rsid w:val="00454FD6"/>
    <w:rsid w:val="0045592A"/>
    <w:rsid w:val="00456AEB"/>
    <w:rsid w:val="00457627"/>
    <w:rsid w:val="00457FB6"/>
    <w:rsid w:val="00463EA8"/>
    <w:rsid w:val="00464B03"/>
    <w:rsid w:val="0046772A"/>
    <w:rsid w:val="00474559"/>
    <w:rsid w:val="00481375"/>
    <w:rsid w:val="00481704"/>
    <w:rsid w:val="004838D5"/>
    <w:rsid w:val="004922A5"/>
    <w:rsid w:val="00494ED2"/>
    <w:rsid w:val="00495C9C"/>
    <w:rsid w:val="00497E38"/>
    <w:rsid w:val="004A13F8"/>
    <w:rsid w:val="004A3E89"/>
    <w:rsid w:val="004A45C2"/>
    <w:rsid w:val="004A5ED9"/>
    <w:rsid w:val="004A64AF"/>
    <w:rsid w:val="004B2C75"/>
    <w:rsid w:val="004B3AB9"/>
    <w:rsid w:val="004B3DD1"/>
    <w:rsid w:val="004B475B"/>
    <w:rsid w:val="004B62B3"/>
    <w:rsid w:val="004C0A0F"/>
    <w:rsid w:val="004C1215"/>
    <w:rsid w:val="004C1864"/>
    <w:rsid w:val="004C3C8A"/>
    <w:rsid w:val="004C465E"/>
    <w:rsid w:val="004C51C8"/>
    <w:rsid w:val="004C6F2C"/>
    <w:rsid w:val="004D0C46"/>
    <w:rsid w:val="004D0D3C"/>
    <w:rsid w:val="004D355E"/>
    <w:rsid w:val="004D3B2E"/>
    <w:rsid w:val="004D5588"/>
    <w:rsid w:val="004D6A0C"/>
    <w:rsid w:val="004D6EF0"/>
    <w:rsid w:val="004E209B"/>
    <w:rsid w:val="004E4D7F"/>
    <w:rsid w:val="004E5511"/>
    <w:rsid w:val="004F12AD"/>
    <w:rsid w:val="004F1995"/>
    <w:rsid w:val="004F2F9F"/>
    <w:rsid w:val="004F4F36"/>
    <w:rsid w:val="004F65A6"/>
    <w:rsid w:val="004F71C9"/>
    <w:rsid w:val="0050252C"/>
    <w:rsid w:val="00502E1F"/>
    <w:rsid w:val="0050372E"/>
    <w:rsid w:val="00505ECA"/>
    <w:rsid w:val="005061FD"/>
    <w:rsid w:val="00510105"/>
    <w:rsid w:val="00510BE5"/>
    <w:rsid w:val="005136B8"/>
    <w:rsid w:val="00514D27"/>
    <w:rsid w:val="00515F75"/>
    <w:rsid w:val="00517651"/>
    <w:rsid w:val="00517CF8"/>
    <w:rsid w:val="00520E4E"/>
    <w:rsid w:val="00524E48"/>
    <w:rsid w:val="00526A2E"/>
    <w:rsid w:val="00530614"/>
    <w:rsid w:val="00531728"/>
    <w:rsid w:val="005346A2"/>
    <w:rsid w:val="00535BCC"/>
    <w:rsid w:val="00540957"/>
    <w:rsid w:val="00540B88"/>
    <w:rsid w:val="00540F2B"/>
    <w:rsid w:val="0054142D"/>
    <w:rsid w:val="005428C6"/>
    <w:rsid w:val="00542E5E"/>
    <w:rsid w:val="00547CCE"/>
    <w:rsid w:val="0055187A"/>
    <w:rsid w:val="00553C86"/>
    <w:rsid w:val="00553EDD"/>
    <w:rsid w:val="005556A5"/>
    <w:rsid w:val="0055620A"/>
    <w:rsid w:val="00562AFE"/>
    <w:rsid w:val="00564A18"/>
    <w:rsid w:val="00566497"/>
    <w:rsid w:val="005700FB"/>
    <w:rsid w:val="00570933"/>
    <w:rsid w:val="00570B68"/>
    <w:rsid w:val="00570DCC"/>
    <w:rsid w:val="00570EF8"/>
    <w:rsid w:val="0057139E"/>
    <w:rsid w:val="005729EE"/>
    <w:rsid w:val="00575D44"/>
    <w:rsid w:val="005779FF"/>
    <w:rsid w:val="00577F85"/>
    <w:rsid w:val="00583D49"/>
    <w:rsid w:val="005877BB"/>
    <w:rsid w:val="00591400"/>
    <w:rsid w:val="00592C32"/>
    <w:rsid w:val="00593846"/>
    <w:rsid w:val="00594AD1"/>
    <w:rsid w:val="00596493"/>
    <w:rsid w:val="005A0B78"/>
    <w:rsid w:val="005A2C24"/>
    <w:rsid w:val="005A450A"/>
    <w:rsid w:val="005A4754"/>
    <w:rsid w:val="005A5471"/>
    <w:rsid w:val="005A5AAD"/>
    <w:rsid w:val="005B10D7"/>
    <w:rsid w:val="005B3D65"/>
    <w:rsid w:val="005C1678"/>
    <w:rsid w:val="005C2897"/>
    <w:rsid w:val="005C2C52"/>
    <w:rsid w:val="005C437A"/>
    <w:rsid w:val="005C74C4"/>
    <w:rsid w:val="005D14CE"/>
    <w:rsid w:val="005D1DB5"/>
    <w:rsid w:val="005D43B9"/>
    <w:rsid w:val="005E0A40"/>
    <w:rsid w:val="005E3C69"/>
    <w:rsid w:val="005E5F82"/>
    <w:rsid w:val="005E6706"/>
    <w:rsid w:val="005E79A0"/>
    <w:rsid w:val="005F16A5"/>
    <w:rsid w:val="005F1AAB"/>
    <w:rsid w:val="005F1FB3"/>
    <w:rsid w:val="005F3BE0"/>
    <w:rsid w:val="005F4430"/>
    <w:rsid w:val="005F4A6F"/>
    <w:rsid w:val="005F521D"/>
    <w:rsid w:val="005F576E"/>
    <w:rsid w:val="005F57C1"/>
    <w:rsid w:val="005F7072"/>
    <w:rsid w:val="00604A68"/>
    <w:rsid w:val="00604FDD"/>
    <w:rsid w:val="00607816"/>
    <w:rsid w:val="00612670"/>
    <w:rsid w:val="0061272D"/>
    <w:rsid w:val="00613665"/>
    <w:rsid w:val="006157E5"/>
    <w:rsid w:val="00616A68"/>
    <w:rsid w:val="00617465"/>
    <w:rsid w:val="00622A2E"/>
    <w:rsid w:val="00623CA3"/>
    <w:rsid w:val="00627037"/>
    <w:rsid w:val="00631395"/>
    <w:rsid w:val="00631C9C"/>
    <w:rsid w:val="00637113"/>
    <w:rsid w:val="00642B1B"/>
    <w:rsid w:val="00643BA6"/>
    <w:rsid w:val="00645F98"/>
    <w:rsid w:val="006462A3"/>
    <w:rsid w:val="00646599"/>
    <w:rsid w:val="00647B88"/>
    <w:rsid w:val="00651DA0"/>
    <w:rsid w:val="006527C5"/>
    <w:rsid w:val="00656DCD"/>
    <w:rsid w:val="00657E4A"/>
    <w:rsid w:val="00663A7B"/>
    <w:rsid w:val="006649D5"/>
    <w:rsid w:val="0066687C"/>
    <w:rsid w:val="00667703"/>
    <w:rsid w:val="006702CE"/>
    <w:rsid w:val="006729E4"/>
    <w:rsid w:val="00675AAB"/>
    <w:rsid w:val="00676114"/>
    <w:rsid w:val="006773F6"/>
    <w:rsid w:val="006858B6"/>
    <w:rsid w:val="006871B5"/>
    <w:rsid w:val="00690F47"/>
    <w:rsid w:val="0069203C"/>
    <w:rsid w:val="0069384D"/>
    <w:rsid w:val="0069540E"/>
    <w:rsid w:val="006959E9"/>
    <w:rsid w:val="00697639"/>
    <w:rsid w:val="006A0624"/>
    <w:rsid w:val="006A0978"/>
    <w:rsid w:val="006A0FC3"/>
    <w:rsid w:val="006A135C"/>
    <w:rsid w:val="006A1EDA"/>
    <w:rsid w:val="006A2150"/>
    <w:rsid w:val="006A3B34"/>
    <w:rsid w:val="006A4921"/>
    <w:rsid w:val="006B05CE"/>
    <w:rsid w:val="006B2FC9"/>
    <w:rsid w:val="006B4434"/>
    <w:rsid w:val="006B746F"/>
    <w:rsid w:val="006B7E9C"/>
    <w:rsid w:val="006C19C9"/>
    <w:rsid w:val="006C22D5"/>
    <w:rsid w:val="006C2B7A"/>
    <w:rsid w:val="006D1450"/>
    <w:rsid w:val="006D1984"/>
    <w:rsid w:val="006D3AA3"/>
    <w:rsid w:val="006D3F46"/>
    <w:rsid w:val="006D517E"/>
    <w:rsid w:val="006D6624"/>
    <w:rsid w:val="006E1ED2"/>
    <w:rsid w:val="006E22C7"/>
    <w:rsid w:val="006E2C4D"/>
    <w:rsid w:val="006E44B6"/>
    <w:rsid w:val="006E650E"/>
    <w:rsid w:val="006E688C"/>
    <w:rsid w:val="006E71E0"/>
    <w:rsid w:val="006F0C29"/>
    <w:rsid w:val="006F1CE1"/>
    <w:rsid w:val="006F2BD9"/>
    <w:rsid w:val="006F578B"/>
    <w:rsid w:val="006F676F"/>
    <w:rsid w:val="006F6C00"/>
    <w:rsid w:val="00700225"/>
    <w:rsid w:val="00700953"/>
    <w:rsid w:val="00703F05"/>
    <w:rsid w:val="00705FDC"/>
    <w:rsid w:val="00712814"/>
    <w:rsid w:val="007146F5"/>
    <w:rsid w:val="0071587F"/>
    <w:rsid w:val="00716A03"/>
    <w:rsid w:val="00720DFB"/>
    <w:rsid w:val="007224E6"/>
    <w:rsid w:val="0072261C"/>
    <w:rsid w:val="0072524C"/>
    <w:rsid w:val="00725C55"/>
    <w:rsid w:val="007266C4"/>
    <w:rsid w:val="00726C54"/>
    <w:rsid w:val="00727293"/>
    <w:rsid w:val="007304B3"/>
    <w:rsid w:val="0073074C"/>
    <w:rsid w:val="00732541"/>
    <w:rsid w:val="00733863"/>
    <w:rsid w:val="00737376"/>
    <w:rsid w:val="00737D36"/>
    <w:rsid w:val="00737D77"/>
    <w:rsid w:val="00740388"/>
    <w:rsid w:val="0074276E"/>
    <w:rsid w:val="0074547F"/>
    <w:rsid w:val="00747C4A"/>
    <w:rsid w:val="00750267"/>
    <w:rsid w:val="007502AE"/>
    <w:rsid w:val="00751170"/>
    <w:rsid w:val="0075340C"/>
    <w:rsid w:val="00754645"/>
    <w:rsid w:val="00754B45"/>
    <w:rsid w:val="00754DA8"/>
    <w:rsid w:val="0075557C"/>
    <w:rsid w:val="00761DDB"/>
    <w:rsid w:val="00770283"/>
    <w:rsid w:val="007702C9"/>
    <w:rsid w:val="00770563"/>
    <w:rsid w:val="007722B6"/>
    <w:rsid w:val="00772648"/>
    <w:rsid w:val="00773EC4"/>
    <w:rsid w:val="00775A21"/>
    <w:rsid w:val="00775B55"/>
    <w:rsid w:val="00775EF0"/>
    <w:rsid w:val="00780148"/>
    <w:rsid w:val="00781AC2"/>
    <w:rsid w:val="00781E09"/>
    <w:rsid w:val="00784B88"/>
    <w:rsid w:val="0078519C"/>
    <w:rsid w:val="00786BBE"/>
    <w:rsid w:val="00786D30"/>
    <w:rsid w:val="0078758D"/>
    <w:rsid w:val="0079020B"/>
    <w:rsid w:val="00791131"/>
    <w:rsid w:val="00792AB7"/>
    <w:rsid w:val="00792D68"/>
    <w:rsid w:val="00796B38"/>
    <w:rsid w:val="007A1026"/>
    <w:rsid w:val="007A3410"/>
    <w:rsid w:val="007A4B53"/>
    <w:rsid w:val="007A6246"/>
    <w:rsid w:val="007A7E43"/>
    <w:rsid w:val="007B0563"/>
    <w:rsid w:val="007B2705"/>
    <w:rsid w:val="007B2AF9"/>
    <w:rsid w:val="007B30B4"/>
    <w:rsid w:val="007B3768"/>
    <w:rsid w:val="007B4333"/>
    <w:rsid w:val="007B441C"/>
    <w:rsid w:val="007B4CDB"/>
    <w:rsid w:val="007B585C"/>
    <w:rsid w:val="007B6A40"/>
    <w:rsid w:val="007C09A8"/>
    <w:rsid w:val="007C14EC"/>
    <w:rsid w:val="007C1BA8"/>
    <w:rsid w:val="007C54B0"/>
    <w:rsid w:val="007C6FD2"/>
    <w:rsid w:val="007D1739"/>
    <w:rsid w:val="007D2CBC"/>
    <w:rsid w:val="007D2D18"/>
    <w:rsid w:val="007D54A4"/>
    <w:rsid w:val="007D61B4"/>
    <w:rsid w:val="007D7B04"/>
    <w:rsid w:val="007E03C4"/>
    <w:rsid w:val="007E384D"/>
    <w:rsid w:val="007E441F"/>
    <w:rsid w:val="007E4805"/>
    <w:rsid w:val="007E5D0C"/>
    <w:rsid w:val="007E611B"/>
    <w:rsid w:val="007E64F3"/>
    <w:rsid w:val="007F20D5"/>
    <w:rsid w:val="007F39E7"/>
    <w:rsid w:val="008004AD"/>
    <w:rsid w:val="00803828"/>
    <w:rsid w:val="0080520C"/>
    <w:rsid w:val="0081047A"/>
    <w:rsid w:val="0081093B"/>
    <w:rsid w:val="00810EBE"/>
    <w:rsid w:val="00811619"/>
    <w:rsid w:val="0081389F"/>
    <w:rsid w:val="00816190"/>
    <w:rsid w:val="00820F4B"/>
    <w:rsid w:val="0082472A"/>
    <w:rsid w:val="008305A8"/>
    <w:rsid w:val="00831B65"/>
    <w:rsid w:val="00832D36"/>
    <w:rsid w:val="00833347"/>
    <w:rsid w:val="00833A50"/>
    <w:rsid w:val="008341FD"/>
    <w:rsid w:val="00836DF2"/>
    <w:rsid w:val="00837BF4"/>
    <w:rsid w:val="0084182D"/>
    <w:rsid w:val="00843341"/>
    <w:rsid w:val="00843872"/>
    <w:rsid w:val="008439E0"/>
    <w:rsid w:val="008504BC"/>
    <w:rsid w:val="0085152D"/>
    <w:rsid w:val="00851F1A"/>
    <w:rsid w:val="00852D73"/>
    <w:rsid w:val="00853F7E"/>
    <w:rsid w:val="00856506"/>
    <w:rsid w:val="00861680"/>
    <w:rsid w:val="00862FCB"/>
    <w:rsid w:val="00864071"/>
    <w:rsid w:val="0086625B"/>
    <w:rsid w:val="00866D11"/>
    <w:rsid w:val="0086711A"/>
    <w:rsid w:val="008673F4"/>
    <w:rsid w:val="0087063C"/>
    <w:rsid w:val="008722B5"/>
    <w:rsid w:val="00873C28"/>
    <w:rsid w:val="00875D28"/>
    <w:rsid w:val="00880219"/>
    <w:rsid w:val="008829BE"/>
    <w:rsid w:val="00884713"/>
    <w:rsid w:val="00884B01"/>
    <w:rsid w:val="0088504D"/>
    <w:rsid w:val="008872BB"/>
    <w:rsid w:val="00890CC8"/>
    <w:rsid w:val="00890E3E"/>
    <w:rsid w:val="008922EE"/>
    <w:rsid w:val="00895C2C"/>
    <w:rsid w:val="008973D5"/>
    <w:rsid w:val="008977F3"/>
    <w:rsid w:val="008A017A"/>
    <w:rsid w:val="008A03B5"/>
    <w:rsid w:val="008A78D3"/>
    <w:rsid w:val="008A7C4D"/>
    <w:rsid w:val="008B072E"/>
    <w:rsid w:val="008B0AA5"/>
    <w:rsid w:val="008B478E"/>
    <w:rsid w:val="008B4A0A"/>
    <w:rsid w:val="008B6218"/>
    <w:rsid w:val="008C0D14"/>
    <w:rsid w:val="008C26B9"/>
    <w:rsid w:val="008C270B"/>
    <w:rsid w:val="008C4079"/>
    <w:rsid w:val="008C4667"/>
    <w:rsid w:val="008C4E19"/>
    <w:rsid w:val="008D2084"/>
    <w:rsid w:val="008D276E"/>
    <w:rsid w:val="008D537B"/>
    <w:rsid w:val="008E152F"/>
    <w:rsid w:val="008E20FE"/>
    <w:rsid w:val="008E3D2B"/>
    <w:rsid w:val="008E5BFA"/>
    <w:rsid w:val="008E5E20"/>
    <w:rsid w:val="008F1324"/>
    <w:rsid w:val="008F239A"/>
    <w:rsid w:val="008F5DC8"/>
    <w:rsid w:val="008F74FD"/>
    <w:rsid w:val="008F7BD2"/>
    <w:rsid w:val="009031C2"/>
    <w:rsid w:val="0090327F"/>
    <w:rsid w:val="00905371"/>
    <w:rsid w:val="00906819"/>
    <w:rsid w:val="0091109D"/>
    <w:rsid w:val="00911BDE"/>
    <w:rsid w:val="00912DCC"/>
    <w:rsid w:val="00913285"/>
    <w:rsid w:val="009145B3"/>
    <w:rsid w:val="00915255"/>
    <w:rsid w:val="009156ED"/>
    <w:rsid w:val="00915D84"/>
    <w:rsid w:val="0091703A"/>
    <w:rsid w:val="0091779C"/>
    <w:rsid w:val="00921A1C"/>
    <w:rsid w:val="00926294"/>
    <w:rsid w:val="00926E57"/>
    <w:rsid w:val="00926F40"/>
    <w:rsid w:val="009325F6"/>
    <w:rsid w:val="00932EF6"/>
    <w:rsid w:val="0093389A"/>
    <w:rsid w:val="00933903"/>
    <w:rsid w:val="0093418B"/>
    <w:rsid w:val="00935C61"/>
    <w:rsid w:val="00936C34"/>
    <w:rsid w:val="00940028"/>
    <w:rsid w:val="009467A6"/>
    <w:rsid w:val="00950AD9"/>
    <w:rsid w:val="00951539"/>
    <w:rsid w:val="00951963"/>
    <w:rsid w:val="00951CB6"/>
    <w:rsid w:val="00957295"/>
    <w:rsid w:val="009579F2"/>
    <w:rsid w:val="009600D6"/>
    <w:rsid w:val="009604B5"/>
    <w:rsid w:val="0096378A"/>
    <w:rsid w:val="00963C56"/>
    <w:rsid w:val="009644A2"/>
    <w:rsid w:val="009653E7"/>
    <w:rsid w:val="00966027"/>
    <w:rsid w:val="009661E4"/>
    <w:rsid w:val="009667BA"/>
    <w:rsid w:val="00966FC0"/>
    <w:rsid w:val="0096725D"/>
    <w:rsid w:val="00967368"/>
    <w:rsid w:val="00967B2A"/>
    <w:rsid w:val="00970912"/>
    <w:rsid w:val="009711EE"/>
    <w:rsid w:val="00972F89"/>
    <w:rsid w:val="0097306E"/>
    <w:rsid w:val="00975AFC"/>
    <w:rsid w:val="00975BE1"/>
    <w:rsid w:val="0097607B"/>
    <w:rsid w:val="00980C7F"/>
    <w:rsid w:val="00981C5C"/>
    <w:rsid w:val="00983D2F"/>
    <w:rsid w:val="00985B86"/>
    <w:rsid w:val="0098687F"/>
    <w:rsid w:val="00990AC4"/>
    <w:rsid w:val="00990B62"/>
    <w:rsid w:val="00990DBE"/>
    <w:rsid w:val="00991B5D"/>
    <w:rsid w:val="00993936"/>
    <w:rsid w:val="0099404A"/>
    <w:rsid w:val="0099499E"/>
    <w:rsid w:val="00996F8A"/>
    <w:rsid w:val="009971F2"/>
    <w:rsid w:val="009A3183"/>
    <w:rsid w:val="009A6AFB"/>
    <w:rsid w:val="009B0777"/>
    <w:rsid w:val="009B3046"/>
    <w:rsid w:val="009B45FA"/>
    <w:rsid w:val="009B56B4"/>
    <w:rsid w:val="009B579A"/>
    <w:rsid w:val="009B746C"/>
    <w:rsid w:val="009C1E01"/>
    <w:rsid w:val="009C22CF"/>
    <w:rsid w:val="009C25DF"/>
    <w:rsid w:val="009C4142"/>
    <w:rsid w:val="009C4DA0"/>
    <w:rsid w:val="009C675E"/>
    <w:rsid w:val="009C7DC9"/>
    <w:rsid w:val="009D0EDC"/>
    <w:rsid w:val="009D195A"/>
    <w:rsid w:val="009D19E0"/>
    <w:rsid w:val="009D52EB"/>
    <w:rsid w:val="009D5805"/>
    <w:rsid w:val="009D6396"/>
    <w:rsid w:val="009D6711"/>
    <w:rsid w:val="009D7C33"/>
    <w:rsid w:val="009E05B4"/>
    <w:rsid w:val="009E0C98"/>
    <w:rsid w:val="009E0CC4"/>
    <w:rsid w:val="009E1D2E"/>
    <w:rsid w:val="009E3A4B"/>
    <w:rsid w:val="009E4AF9"/>
    <w:rsid w:val="009E512F"/>
    <w:rsid w:val="009E51BC"/>
    <w:rsid w:val="009F38BB"/>
    <w:rsid w:val="009F46D6"/>
    <w:rsid w:val="009F4A15"/>
    <w:rsid w:val="009F4F41"/>
    <w:rsid w:val="009F4F64"/>
    <w:rsid w:val="009F7E8B"/>
    <w:rsid w:val="00A01848"/>
    <w:rsid w:val="00A01F55"/>
    <w:rsid w:val="00A04B82"/>
    <w:rsid w:val="00A06341"/>
    <w:rsid w:val="00A07604"/>
    <w:rsid w:val="00A07BC1"/>
    <w:rsid w:val="00A111F4"/>
    <w:rsid w:val="00A11835"/>
    <w:rsid w:val="00A13E92"/>
    <w:rsid w:val="00A1499B"/>
    <w:rsid w:val="00A168C3"/>
    <w:rsid w:val="00A20B03"/>
    <w:rsid w:val="00A20EF1"/>
    <w:rsid w:val="00A21FED"/>
    <w:rsid w:val="00A246B8"/>
    <w:rsid w:val="00A24EB0"/>
    <w:rsid w:val="00A250D5"/>
    <w:rsid w:val="00A26789"/>
    <w:rsid w:val="00A30F0D"/>
    <w:rsid w:val="00A31D9F"/>
    <w:rsid w:val="00A32EFD"/>
    <w:rsid w:val="00A36D59"/>
    <w:rsid w:val="00A4010E"/>
    <w:rsid w:val="00A4189F"/>
    <w:rsid w:val="00A4562F"/>
    <w:rsid w:val="00A460AE"/>
    <w:rsid w:val="00A51F16"/>
    <w:rsid w:val="00A52C87"/>
    <w:rsid w:val="00A56D5B"/>
    <w:rsid w:val="00A62A70"/>
    <w:rsid w:val="00A65045"/>
    <w:rsid w:val="00A6633F"/>
    <w:rsid w:val="00A66D2B"/>
    <w:rsid w:val="00A717DA"/>
    <w:rsid w:val="00A71B89"/>
    <w:rsid w:val="00A72802"/>
    <w:rsid w:val="00A750CC"/>
    <w:rsid w:val="00A7583A"/>
    <w:rsid w:val="00A77320"/>
    <w:rsid w:val="00A81CA5"/>
    <w:rsid w:val="00A8217B"/>
    <w:rsid w:val="00A83383"/>
    <w:rsid w:val="00A8384D"/>
    <w:rsid w:val="00A83A5F"/>
    <w:rsid w:val="00A84465"/>
    <w:rsid w:val="00A90E86"/>
    <w:rsid w:val="00A92806"/>
    <w:rsid w:val="00A94673"/>
    <w:rsid w:val="00A95346"/>
    <w:rsid w:val="00A96088"/>
    <w:rsid w:val="00A974A7"/>
    <w:rsid w:val="00AA0851"/>
    <w:rsid w:val="00AA0F4C"/>
    <w:rsid w:val="00AA1E41"/>
    <w:rsid w:val="00AA504A"/>
    <w:rsid w:val="00AA6269"/>
    <w:rsid w:val="00AA6E92"/>
    <w:rsid w:val="00AB0FB1"/>
    <w:rsid w:val="00AB2337"/>
    <w:rsid w:val="00AB40AD"/>
    <w:rsid w:val="00AB4576"/>
    <w:rsid w:val="00AB4A79"/>
    <w:rsid w:val="00AB4C2C"/>
    <w:rsid w:val="00AB5376"/>
    <w:rsid w:val="00AB6085"/>
    <w:rsid w:val="00AC0ACC"/>
    <w:rsid w:val="00AC12B3"/>
    <w:rsid w:val="00AC52D1"/>
    <w:rsid w:val="00AC6629"/>
    <w:rsid w:val="00AC74B0"/>
    <w:rsid w:val="00AD0EA9"/>
    <w:rsid w:val="00AD28C5"/>
    <w:rsid w:val="00AD359E"/>
    <w:rsid w:val="00AD4302"/>
    <w:rsid w:val="00AD6CF3"/>
    <w:rsid w:val="00AE0143"/>
    <w:rsid w:val="00AE1DF5"/>
    <w:rsid w:val="00AE2FB4"/>
    <w:rsid w:val="00AE33DE"/>
    <w:rsid w:val="00AE4AF7"/>
    <w:rsid w:val="00AE5B43"/>
    <w:rsid w:val="00AF231D"/>
    <w:rsid w:val="00AF3652"/>
    <w:rsid w:val="00AF5070"/>
    <w:rsid w:val="00AF7DDA"/>
    <w:rsid w:val="00B0427E"/>
    <w:rsid w:val="00B058C5"/>
    <w:rsid w:val="00B05C29"/>
    <w:rsid w:val="00B06CC4"/>
    <w:rsid w:val="00B11457"/>
    <w:rsid w:val="00B11B90"/>
    <w:rsid w:val="00B15D24"/>
    <w:rsid w:val="00B161AD"/>
    <w:rsid w:val="00B17F34"/>
    <w:rsid w:val="00B20008"/>
    <w:rsid w:val="00B21D52"/>
    <w:rsid w:val="00B23363"/>
    <w:rsid w:val="00B244DE"/>
    <w:rsid w:val="00B26CED"/>
    <w:rsid w:val="00B3231E"/>
    <w:rsid w:val="00B3241E"/>
    <w:rsid w:val="00B35FAA"/>
    <w:rsid w:val="00B36F16"/>
    <w:rsid w:val="00B3748B"/>
    <w:rsid w:val="00B37E18"/>
    <w:rsid w:val="00B40185"/>
    <w:rsid w:val="00B401CE"/>
    <w:rsid w:val="00B404DC"/>
    <w:rsid w:val="00B41272"/>
    <w:rsid w:val="00B41CE4"/>
    <w:rsid w:val="00B428A6"/>
    <w:rsid w:val="00B44926"/>
    <w:rsid w:val="00B5010A"/>
    <w:rsid w:val="00B525A4"/>
    <w:rsid w:val="00B52BE8"/>
    <w:rsid w:val="00B56757"/>
    <w:rsid w:val="00B56DEC"/>
    <w:rsid w:val="00B57D33"/>
    <w:rsid w:val="00B660C8"/>
    <w:rsid w:val="00B67AC9"/>
    <w:rsid w:val="00B7372F"/>
    <w:rsid w:val="00B74BB6"/>
    <w:rsid w:val="00B75BBE"/>
    <w:rsid w:val="00B80A55"/>
    <w:rsid w:val="00B8266B"/>
    <w:rsid w:val="00B83FAB"/>
    <w:rsid w:val="00B8406F"/>
    <w:rsid w:val="00B8517C"/>
    <w:rsid w:val="00B900D6"/>
    <w:rsid w:val="00B90DAA"/>
    <w:rsid w:val="00B91CFF"/>
    <w:rsid w:val="00B935F2"/>
    <w:rsid w:val="00B93C7D"/>
    <w:rsid w:val="00B94541"/>
    <w:rsid w:val="00B94FDA"/>
    <w:rsid w:val="00BA1CE5"/>
    <w:rsid w:val="00BA2C93"/>
    <w:rsid w:val="00BA359F"/>
    <w:rsid w:val="00BA4BF6"/>
    <w:rsid w:val="00BA545D"/>
    <w:rsid w:val="00BB05E7"/>
    <w:rsid w:val="00BB0694"/>
    <w:rsid w:val="00BB2306"/>
    <w:rsid w:val="00BB374F"/>
    <w:rsid w:val="00BB7D90"/>
    <w:rsid w:val="00BB7F90"/>
    <w:rsid w:val="00BC2003"/>
    <w:rsid w:val="00BC3A9C"/>
    <w:rsid w:val="00BC448B"/>
    <w:rsid w:val="00BC61D6"/>
    <w:rsid w:val="00BC7CF1"/>
    <w:rsid w:val="00BD160E"/>
    <w:rsid w:val="00BD2E2F"/>
    <w:rsid w:val="00BD4863"/>
    <w:rsid w:val="00BD4AE8"/>
    <w:rsid w:val="00BE2EFC"/>
    <w:rsid w:val="00BE5A6A"/>
    <w:rsid w:val="00BF2157"/>
    <w:rsid w:val="00BF3B0F"/>
    <w:rsid w:val="00BF42A5"/>
    <w:rsid w:val="00BF4A58"/>
    <w:rsid w:val="00BF724A"/>
    <w:rsid w:val="00BF75FA"/>
    <w:rsid w:val="00BF7D5C"/>
    <w:rsid w:val="00C01B8D"/>
    <w:rsid w:val="00C03282"/>
    <w:rsid w:val="00C03FE1"/>
    <w:rsid w:val="00C04E60"/>
    <w:rsid w:val="00C05950"/>
    <w:rsid w:val="00C06F96"/>
    <w:rsid w:val="00C111FE"/>
    <w:rsid w:val="00C13853"/>
    <w:rsid w:val="00C1401E"/>
    <w:rsid w:val="00C148F6"/>
    <w:rsid w:val="00C14998"/>
    <w:rsid w:val="00C1580B"/>
    <w:rsid w:val="00C15ABF"/>
    <w:rsid w:val="00C166F2"/>
    <w:rsid w:val="00C207E8"/>
    <w:rsid w:val="00C20B09"/>
    <w:rsid w:val="00C268A3"/>
    <w:rsid w:val="00C3302D"/>
    <w:rsid w:val="00C330A6"/>
    <w:rsid w:val="00C33D06"/>
    <w:rsid w:val="00C34F88"/>
    <w:rsid w:val="00C355A1"/>
    <w:rsid w:val="00C36D9F"/>
    <w:rsid w:val="00C37897"/>
    <w:rsid w:val="00C44E28"/>
    <w:rsid w:val="00C45E4D"/>
    <w:rsid w:val="00C46F49"/>
    <w:rsid w:val="00C53D22"/>
    <w:rsid w:val="00C56803"/>
    <w:rsid w:val="00C61720"/>
    <w:rsid w:val="00C61A73"/>
    <w:rsid w:val="00C61B42"/>
    <w:rsid w:val="00C6414D"/>
    <w:rsid w:val="00C658C2"/>
    <w:rsid w:val="00C73174"/>
    <w:rsid w:val="00C76425"/>
    <w:rsid w:val="00C8172E"/>
    <w:rsid w:val="00C82B61"/>
    <w:rsid w:val="00C9100A"/>
    <w:rsid w:val="00C913B8"/>
    <w:rsid w:val="00C92185"/>
    <w:rsid w:val="00C9379A"/>
    <w:rsid w:val="00C93FE8"/>
    <w:rsid w:val="00C94DD7"/>
    <w:rsid w:val="00C95B47"/>
    <w:rsid w:val="00C95D2F"/>
    <w:rsid w:val="00C97421"/>
    <w:rsid w:val="00C97B3C"/>
    <w:rsid w:val="00CA133C"/>
    <w:rsid w:val="00CA19BF"/>
    <w:rsid w:val="00CA3B0E"/>
    <w:rsid w:val="00CA4220"/>
    <w:rsid w:val="00CA5446"/>
    <w:rsid w:val="00CA6572"/>
    <w:rsid w:val="00CA6F33"/>
    <w:rsid w:val="00CA6F3A"/>
    <w:rsid w:val="00CA730B"/>
    <w:rsid w:val="00CA7A34"/>
    <w:rsid w:val="00CB5236"/>
    <w:rsid w:val="00CB564B"/>
    <w:rsid w:val="00CB5D5F"/>
    <w:rsid w:val="00CC074F"/>
    <w:rsid w:val="00CC0BB9"/>
    <w:rsid w:val="00CC2BA9"/>
    <w:rsid w:val="00CC63DE"/>
    <w:rsid w:val="00CC708E"/>
    <w:rsid w:val="00CD223D"/>
    <w:rsid w:val="00CD2325"/>
    <w:rsid w:val="00CD31E2"/>
    <w:rsid w:val="00CD39E1"/>
    <w:rsid w:val="00CD5C43"/>
    <w:rsid w:val="00CD6B15"/>
    <w:rsid w:val="00CE077F"/>
    <w:rsid w:val="00CE6932"/>
    <w:rsid w:val="00CE6B00"/>
    <w:rsid w:val="00CF101D"/>
    <w:rsid w:val="00CF23DE"/>
    <w:rsid w:val="00CF4087"/>
    <w:rsid w:val="00CF4885"/>
    <w:rsid w:val="00CF568F"/>
    <w:rsid w:val="00CF6677"/>
    <w:rsid w:val="00D00FF6"/>
    <w:rsid w:val="00D032EF"/>
    <w:rsid w:val="00D06E55"/>
    <w:rsid w:val="00D071C8"/>
    <w:rsid w:val="00D0737B"/>
    <w:rsid w:val="00D10111"/>
    <w:rsid w:val="00D11D34"/>
    <w:rsid w:val="00D134AD"/>
    <w:rsid w:val="00D136E9"/>
    <w:rsid w:val="00D13F01"/>
    <w:rsid w:val="00D14553"/>
    <w:rsid w:val="00D1732C"/>
    <w:rsid w:val="00D173E8"/>
    <w:rsid w:val="00D22D1A"/>
    <w:rsid w:val="00D2600A"/>
    <w:rsid w:val="00D3343B"/>
    <w:rsid w:val="00D33F8A"/>
    <w:rsid w:val="00D34E93"/>
    <w:rsid w:val="00D34F79"/>
    <w:rsid w:val="00D35790"/>
    <w:rsid w:val="00D37C91"/>
    <w:rsid w:val="00D4240B"/>
    <w:rsid w:val="00D429AA"/>
    <w:rsid w:val="00D44737"/>
    <w:rsid w:val="00D4633F"/>
    <w:rsid w:val="00D465A9"/>
    <w:rsid w:val="00D46EF2"/>
    <w:rsid w:val="00D560C4"/>
    <w:rsid w:val="00D611DF"/>
    <w:rsid w:val="00D6220B"/>
    <w:rsid w:val="00D64C1C"/>
    <w:rsid w:val="00D65C24"/>
    <w:rsid w:val="00D705F5"/>
    <w:rsid w:val="00D74B65"/>
    <w:rsid w:val="00D74DE5"/>
    <w:rsid w:val="00D75364"/>
    <w:rsid w:val="00D75566"/>
    <w:rsid w:val="00D77BAC"/>
    <w:rsid w:val="00D82CC5"/>
    <w:rsid w:val="00D830D9"/>
    <w:rsid w:val="00D84D21"/>
    <w:rsid w:val="00D860B8"/>
    <w:rsid w:val="00D873B3"/>
    <w:rsid w:val="00D874AA"/>
    <w:rsid w:val="00D91A40"/>
    <w:rsid w:val="00D91BE2"/>
    <w:rsid w:val="00D92307"/>
    <w:rsid w:val="00D93826"/>
    <w:rsid w:val="00D93B42"/>
    <w:rsid w:val="00D93CD8"/>
    <w:rsid w:val="00D97E92"/>
    <w:rsid w:val="00DA095E"/>
    <w:rsid w:val="00DA1893"/>
    <w:rsid w:val="00DA2EB1"/>
    <w:rsid w:val="00DA3A9B"/>
    <w:rsid w:val="00DA5587"/>
    <w:rsid w:val="00DB1154"/>
    <w:rsid w:val="00DB1976"/>
    <w:rsid w:val="00DB2381"/>
    <w:rsid w:val="00DB64F6"/>
    <w:rsid w:val="00DB66F0"/>
    <w:rsid w:val="00DB6D31"/>
    <w:rsid w:val="00DC09E9"/>
    <w:rsid w:val="00DC18D2"/>
    <w:rsid w:val="00DC2628"/>
    <w:rsid w:val="00DC2FBC"/>
    <w:rsid w:val="00DC785B"/>
    <w:rsid w:val="00DD0C63"/>
    <w:rsid w:val="00DD0D0A"/>
    <w:rsid w:val="00DD61B9"/>
    <w:rsid w:val="00DD62BB"/>
    <w:rsid w:val="00DD6418"/>
    <w:rsid w:val="00DD7C1F"/>
    <w:rsid w:val="00DE03E6"/>
    <w:rsid w:val="00DE40BB"/>
    <w:rsid w:val="00DE4925"/>
    <w:rsid w:val="00DE4CCE"/>
    <w:rsid w:val="00DF299A"/>
    <w:rsid w:val="00DF376C"/>
    <w:rsid w:val="00DF3FBE"/>
    <w:rsid w:val="00DF4578"/>
    <w:rsid w:val="00DF7F15"/>
    <w:rsid w:val="00E0536E"/>
    <w:rsid w:val="00E05F07"/>
    <w:rsid w:val="00E06473"/>
    <w:rsid w:val="00E11B68"/>
    <w:rsid w:val="00E12D3F"/>
    <w:rsid w:val="00E13917"/>
    <w:rsid w:val="00E17377"/>
    <w:rsid w:val="00E20C66"/>
    <w:rsid w:val="00E246E7"/>
    <w:rsid w:val="00E24DD2"/>
    <w:rsid w:val="00E253D5"/>
    <w:rsid w:val="00E27EB9"/>
    <w:rsid w:val="00E301DB"/>
    <w:rsid w:val="00E3162F"/>
    <w:rsid w:val="00E37DF8"/>
    <w:rsid w:val="00E40067"/>
    <w:rsid w:val="00E42A94"/>
    <w:rsid w:val="00E430A4"/>
    <w:rsid w:val="00E4355A"/>
    <w:rsid w:val="00E510BC"/>
    <w:rsid w:val="00E531F1"/>
    <w:rsid w:val="00E55E1C"/>
    <w:rsid w:val="00E57C79"/>
    <w:rsid w:val="00E57D27"/>
    <w:rsid w:val="00E62654"/>
    <w:rsid w:val="00E62CA1"/>
    <w:rsid w:val="00E66C65"/>
    <w:rsid w:val="00E67E9E"/>
    <w:rsid w:val="00E71B95"/>
    <w:rsid w:val="00E7430F"/>
    <w:rsid w:val="00E74540"/>
    <w:rsid w:val="00E74999"/>
    <w:rsid w:val="00E74B47"/>
    <w:rsid w:val="00E7507F"/>
    <w:rsid w:val="00E76996"/>
    <w:rsid w:val="00E81F5D"/>
    <w:rsid w:val="00E82B48"/>
    <w:rsid w:val="00E82CB5"/>
    <w:rsid w:val="00E83715"/>
    <w:rsid w:val="00E8583F"/>
    <w:rsid w:val="00E8689F"/>
    <w:rsid w:val="00E906E4"/>
    <w:rsid w:val="00E9117D"/>
    <w:rsid w:val="00E9127B"/>
    <w:rsid w:val="00E9214D"/>
    <w:rsid w:val="00E93412"/>
    <w:rsid w:val="00E94032"/>
    <w:rsid w:val="00E95563"/>
    <w:rsid w:val="00E956DA"/>
    <w:rsid w:val="00E96C4A"/>
    <w:rsid w:val="00E96F6A"/>
    <w:rsid w:val="00E97B53"/>
    <w:rsid w:val="00EA15FE"/>
    <w:rsid w:val="00EA2309"/>
    <w:rsid w:val="00EA2737"/>
    <w:rsid w:val="00EA2F9A"/>
    <w:rsid w:val="00EB0580"/>
    <w:rsid w:val="00EB09EF"/>
    <w:rsid w:val="00EB364A"/>
    <w:rsid w:val="00EB5162"/>
    <w:rsid w:val="00EB6A35"/>
    <w:rsid w:val="00EB7541"/>
    <w:rsid w:val="00EC0930"/>
    <w:rsid w:val="00EC160F"/>
    <w:rsid w:val="00EC2615"/>
    <w:rsid w:val="00EC37FE"/>
    <w:rsid w:val="00EC3A46"/>
    <w:rsid w:val="00EC48DD"/>
    <w:rsid w:val="00EC57CF"/>
    <w:rsid w:val="00EC659F"/>
    <w:rsid w:val="00EC78E5"/>
    <w:rsid w:val="00ED0C3C"/>
    <w:rsid w:val="00ED1EC2"/>
    <w:rsid w:val="00ED59CF"/>
    <w:rsid w:val="00ED6366"/>
    <w:rsid w:val="00EE5CE2"/>
    <w:rsid w:val="00EE6158"/>
    <w:rsid w:val="00EE63AE"/>
    <w:rsid w:val="00EE692D"/>
    <w:rsid w:val="00EE6A7D"/>
    <w:rsid w:val="00EF23F7"/>
    <w:rsid w:val="00EF35DD"/>
    <w:rsid w:val="00EF3DA2"/>
    <w:rsid w:val="00EF3E86"/>
    <w:rsid w:val="00EF79A8"/>
    <w:rsid w:val="00EF7ADD"/>
    <w:rsid w:val="00F00B7E"/>
    <w:rsid w:val="00F00DA6"/>
    <w:rsid w:val="00F00E7B"/>
    <w:rsid w:val="00F016DE"/>
    <w:rsid w:val="00F0258B"/>
    <w:rsid w:val="00F0261D"/>
    <w:rsid w:val="00F02A5B"/>
    <w:rsid w:val="00F02EF8"/>
    <w:rsid w:val="00F031A2"/>
    <w:rsid w:val="00F04253"/>
    <w:rsid w:val="00F0493F"/>
    <w:rsid w:val="00F04BF4"/>
    <w:rsid w:val="00F05EAE"/>
    <w:rsid w:val="00F12D76"/>
    <w:rsid w:val="00F131AF"/>
    <w:rsid w:val="00F13C39"/>
    <w:rsid w:val="00F157EE"/>
    <w:rsid w:val="00F2133D"/>
    <w:rsid w:val="00F22018"/>
    <w:rsid w:val="00F237A9"/>
    <w:rsid w:val="00F251A0"/>
    <w:rsid w:val="00F265D6"/>
    <w:rsid w:val="00F32512"/>
    <w:rsid w:val="00F32678"/>
    <w:rsid w:val="00F35F17"/>
    <w:rsid w:val="00F3647E"/>
    <w:rsid w:val="00F370FA"/>
    <w:rsid w:val="00F413BE"/>
    <w:rsid w:val="00F42F9C"/>
    <w:rsid w:val="00F43AC9"/>
    <w:rsid w:val="00F47C0E"/>
    <w:rsid w:val="00F50E30"/>
    <w:rsid w:val="00F527FD"/>
    <w:rsid w:val="00F52A48"/>
    <w:rsid w:val="00F55A28"/>
    <w:rsid w:val="00F56425"/>
    <w:rsid w:val="00F614AF"/>
    <w:rsid w:val="00F61C4B"/>
    <w:rsid w:val="00F66918"/>
    <w:rsid w:val="00F66F64"/>
    <w:rsid w:val="00F7128D"/>
    <w:rsid w:val="00F7472F"/>
    <w:rsid w:val="00F75BFB"/>
    <w:rsid w:val="00F76BE9"/>
    <w:rsid w:val="00F76C93"/>
    <w:rsid w:val="00F81863"/>
    <w:rsid w:val="00F82649"/>
    <w:rsid w:val="00F8270B"/>
    <w:rsid w:val="00F8277B"/>
    <w:rsid w:val="00F8508C"/>
    <w:rsid w:val="00F85437"/>
    <w:rsid w:val="00F85814"/>
    <w:rsid w:val="00F92891"/>
    <w:rsid w:val="00F928E2"/>
    <w:rsid w:val="00F93D0D"/>
    <w:rsid w:val="00F9412C"/>
    <w:rsid w:val="00F95BA3"/>
    <w:rsid w:val="00FA1BDA"/>
    <w:rsid w:val="00FA6D36"/>
    <w:rsid w:val="00FA6E40"/>
    <w:rsid w:val="00FA6F13"/>
    <w:rsid w:val="00FA732E"/>
    <w:rsid w:val="00FA7566"/>
    <w:rsid w:val="00FB0253"/>
    <w:rsid w:val="00FB041D"/>
    <w:rsid w:val="00FB5A24"/>
    <w:rsid w:val="00FB5C07"/>
    <w:rsid w:val="00FB6933"/>
    <w:rsid w:val="00FC1A89"/>
    <w:rsid w:val="00FC4E58"/>
    <w:rsid w:val="00FC6F78"/>
    <w:rsid w:val="00FD1255"/>
    <w:rsid w:val="00FD12EE"/>
    <w:rsid w:val="00FD62C7"/>
    <w:rsid w:val="00FD6E86"/>
    <w:rsid w:val="00FD720D"/>
    <w:rsid w:val="00FE0144"/>
    <w:rsid w:val="00FE08EA"/>
    <w:rsid w:val="00FE5449"/>
    <w:rsid w:val="00FE6448"/>
    <w:rsid w:val="00FE64D2"/>
    <w:rsid w:val="00FE6BD4"/>
    <w:rsid w:val="00FF2116"/>
    <w:rsid w:val="00FF45C4"/>
    <w:rsid w:val="00FF4E2B"/>
    <w:rsid w:val="00FF57B3"/>
    <w:rsid w:val="00FF5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2FB4"/>
    <w:rPr>
      <w:sz w:val="24"/>
      <w:szCs w:val="24"/>
      <w:lang w:val="en-GB"/>
    </w:rPr>
  </w:style>
  <w:style w:type="paragraph" w:styleId="Heading3">
    <w:name w:val="heading 3"/>
    <w:basedOn w:val="Normal"/>
    <w:next w:val="Normal"/>
    <w:qFormat/>
    <w:rsid w:val="00AE2FB4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AE2FB4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2F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2FB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E2FB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AE2FB4"/>
  </w:style>
  <w:style w:type="paragraph" w:styleId="BlockText">
    <w:name w:val="Block Text"/>
    <w:basedOn w:val="Normal"/>
    <w:rsid w:val="00AE2FB4"/>
    <w:pPr>
      <w:ind w:left="720" w:right="-900"/>
      <w:jc w:val="both"/>
    </w:pPr>
    <w:rPr>
      <w:rFonts w:ascii="Arial" w:hAnsi="Arial"/>
      <w:sz w:val="22"/>
      <w:szCs w:val="20"/>
    </w:rPr>
  </w:style>
  <w:style w:type="paragraph" w:styleId="BodyText">
    <w:name w:val="Body Text"/>
    <w:basedOn w:val="Normal"/>
    <w:rsid w:val="00AE2FB4"/>
    <w:pPr>
      <w:spacing w:before="240"/>
      <w:ind w:right="21"/>
      <w:jc w:val="both"/>
    </w:pPr>
    <w:rPr>
      <w:rFonts w:ascii="Arial" w:hAnsi="Arial" w:cs="Arial"/>
    </w:rPr>
  </w:style>
  <w:style w:type="character" w:styleId="CommentReference">
    <w:name w:val="annotation reference"/>
    <w:basedOn w:val="DefaultParagraphFont"/>
    <w:semiHidden/>
    <w:rsid w:val="00AE2FB4"/>
    <w:rPr>
      <w:sz w:val="16"/>
      <w:szCs w:val="16"/>
    </w:rPr>
  </w:style>
  <w:style w:type="paragraph" w:styleId="CommentText">
    <w:name w:val="annotation text"/>
    <w:basedOn w:val="Normal"/>
    <w:semiHidden/>
    <w:rsid w:val="00AE2FB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E2FB4"/>
    <w:rPr>
      <w:b/>
      <w:bCs/>
    </w:rPr>
  </w:style>
  <w:style w:type="paragraph" w:styleId="FootnoteText">
    <w:name w:val="footnote text"/>
    <w:basedOn w:val="Normal"/>
    <w:semiHidden/>
    <w:rsid w:val="00AE2FB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17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E64"/>
    <w:rPr>
      <w:strike w:val="0"/>
      <w:dstrike w:val="0"/>
      <w:color w:val="B41423"/>
      <w:u w:val="none"/>
      <w:effect w:val="none"/>
      <w:shd w:val="clear" w:color="auto" w:fill="auto"/>
    </w:rPr>
  </w:style>
  <w:style w:type="table" w:styleId="TableGrid">
    <w:name w:val="Table Grid"/>
    <w:basedOn w:val="TableNormal"/>
    <w:rsid w:val="00810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2FB4"/>
    <w:rPr>
      <w:sz w:val="24"/>
      <w:szCs w:val="24"/>
      <w:lang w:val="en-GB"/>
    </w:rPr>
  </w:style>
  <w:style w:type="paragraph" w:styleId="Heading3">
    <w:name w:val="heading 3"/>
    <w:basedOn w:val="Normal"/>
    <w:next w:val="Normal"/>
    <w:qFormat/>
    <w:rsid w:val="00AE2FB4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AE2FB4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2F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2FB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E2FB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AE2FB4"/>
  </w:style>
  <w:style w:type="paragraph" w:styleId="BlockText">
    <w:name w:val="Block Text"/>
    <w:basedOn w:val="Normal"/>
    <w:rsid w:val="00AE2FB4"/>
    <w:pPr>
      <w:ind w:left="720" w:right="-900"/>
      <w:jc w:val="both"/>
    </w:pPr>
    <w:rPr>
      <w:rFonts w:ascii="Arial" w:hAnsi="Arial"/>
      <w:sz w:val="22"/>
      <w:szCs w:val="20"/>
    </w:rPr>
  </w:style>
  <w:style w:type="paragraph" w:styleId="BodyText">
    <w:name w:val="Body Text"/>
    <w:basedOn w:val="Normal"/>
    <w:rsid w:val="00AE2FB4"/>
    <w:pPr>
      <w:spacing w:before="240"/>
      <w:ind w:right="21"/>
      <w:jc w:val="both"/>
    </w:pPr>
    <w:rPr>
      <w:rFonts w:ascii="Arial" w:hAnsi="Arial" w:cs="Arial"/>
    </w:rPr>
  </w:style>
  <w:style w:type="character" w:styleId="CommentReference">
    <w:name w:val="annotation reference"/>
    <w:basedOn w:val="DefaultParagraphFont"/>
    <w:semiHidden/>
    <w:rsid w:val="00AE2FB4"/>
    <w:rPr>
      <w:sz w:val="16"/>
      <w:szCs w:val="16"/>
    </w:rPr>
  </w:style>
  <w:style w:type="paragraph" w:styleId="CommentText">
    <w:name w:val="annotation text"/>
    <w:basedOn w:val="Normal"/>
    <w:semiHidden/>
    <w:rsid w:val="00AE2FB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E2FB4"/>
    <w:rPr>
      <w:b/>
      <w:bCs/>
    </w:rPr>
  </w:style>
  <w:style w:type="paragraph" w:styleId="FootnoteText">
    <w:name w:val="footnote text"/>
    <w:basedOn w:val="Normal"/>
    <w:semiHidden/>
    <w:rsid w:val="00AE2FB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17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E64"/>
    <w:rPr>
      <w:strike w:val="0"/>
      <w:dstrike w:val="0"/>
      <w:color w:val="B41423"/>
      <w:u w:val="none"/>
      <w:effect w:val="none"/>
      <w:shd w:val="clear" w:color="auto" w:fill="auto"/>
    </w:rPr>
  </w:style>
  <w:style w:type="table" w:styleId="TableGrid">
    <w:name w:val="Table Grid"/>
    <w:basedOn w:val="TableNormal"/>
    <w:rsid w:val="00810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2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504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34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345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2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20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1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4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54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82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4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2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23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1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79267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426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688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95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263781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590508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9359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4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0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2099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99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29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1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3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588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537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5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6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4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3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6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3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787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16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2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2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I\AppData\Local\Microsoft\Windows\Temporary%20Internet%20Files\Content.Outlook\9YWDJ5RZ\NOTULEN%20RAPAT%2003%20November%20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D7336-7927-4CA5-941D-BA1EC8393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 RAPAT 03 November 2016.dotx</Template>
  <TotalTime>1144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…………………………………………</vt:lpstr>
    </vt:vector>
  </TitlesOfParts>
  <Company>ptn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…………………………………………</dc:title>
  <dc:creator>Nana Kanan</dc:creator>
  <cp:lastModifiedBy>lenovo</cp:lastModifiedBy>
  <cp:revision>29</cp:revision>
  <cp:lastPrinted>2017-06-13T06:11:00Z</cp:lastPrinted>
  <dcterms:created xsi:type="dcterms:W3CDTF">2018-05-25T02:49:00Z</dcterms:created>
  <dcterms:modified xsi:type="dcterms:W3CDTF">2018-06-04T03:24:00Z</dcterms:modified>
</cp:coreProperties>
</file>