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B0" w:rsidRPr="00280EF6" w:rsidRDefault="0069203C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b/>
          <w:sz w:val="20"/>
          <w:szCs w:val="20"/>
          <w:lang w:val="id-ID"/>
        </w:rPr>
      </w:pPr>
      <w:r w:rsidRPr="00280EF6">
        <w:rPr>
          <w:rFonts w:ascii="Arial" w:hAnsi="Arial" w:cs="Arial"/>
          <w:sz w:val="20"/>
          <w:szCs w:val="20"/>
        </w:rPr>
        <w:t>No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5E5F82" w:rsidRPr="00280EF6">
        <w:rPr>
          <w:rFonts w:ascii="Arial" w:hAnsi="Arial" w:cs="Arial"/>
          <w:sz w:val="20"/>
          <w:szCs w:val="20"/>
        </w:rPr>
        <w:t>NR-</w:t>
      </w:r>
      <w:r w:rsidR="004F1995">
        <w:rPr>
          <w:rFonts w:ascii="Arial" w:hAnsi="Arial" w:cs="Arial"/>
          <w:i/>
          <w:sz w:val="20"/>
          <w:szCs w:val="20"/>
        </w:rPr>
        <w:t xml:space="preserve">     </w:t>
      </w:r>
      <w:r w:rsidR="005E5F82" w:rsidRPr="00280EF6">
        <w:rPr>
          <w:rFonts w:ascii="Arial" w:hAnsi="Arial" w:cs="Arial"/>
          <w:sz w:val="20"/>
          <w:szCs w:val="20"/>
        </w:rPr>
        <w:t>/</w:t>
      </w:r>
      <w:r w:rsidR="00D00FF6">
        <w:rPr>
          <w:rFonts w:ascii="Arial" w:hAnsi="Arial" w:cs="Arial"/>
          <w:i/>
          <w:sz w:val="20"/>
          <w:szCs w:val="20"/>
        </w:rPr>
        <w:t>E1</w:t>
      </w:r>
      <w:r w:rsidR="004F1995">
        <w:rPr>
          <w:rFonts w:ascii="Arial" w:hAnsi="Arial" w:cs="Arial"/>
          <w:i/>
          <w:sz w:val="20"/>
          <w:szCs w:val="20"/>
        </w:rPr>
        <w:t>6600</w:t>
      </w:r>
      <w:r w:rsidR="005E5F82" w:rsidRPr="00280EF6">
        <w:rPr>
          <w:rFonts w:ascii="Arial" w:hAnsi="Arial" w:cs="Arial"/>
          <w:sz w:val="20"/>
          <w:szCs w:val="20"/>
        </w:rPr>
        <w:t>/</w:t>
      </w:r>
      <w:r w:rsidR="00D00FF6">
        <w:rPr>
          <w:rFonts w:ascii="Arial" w:hAnsi="Arial" w:cs="Arial"/>
          <w:i/>
          <w:sz w:val="20"/>
          <w:szCs w:val="20"/>
        </w:rPr>
        <w:t>2018</w:t>
      </w:r>
      <w:r w:rsidR="005E5F82" w:rsidRPr="00280EF6">
        <w:rPr>
          <w:rFonts w:ascii="Arial" w:hAnsi="Arial" w:cs="Arial"/>
          <w:sz w:val="20"/>
          <w:szCs w:val="20"/>
        </w:rPr>
        <w:t>/-S0</w:t>
      </w:r>
    </w:p>
    <w:p w:rsidR="00663A7B" w:rsidRPr="00280EF6" w:rsidRDefault="00663A7B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Perihal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proofErr w:type="spellStart"/>
      <w:r w:rsidR="00C6414D" w:rsidRPr="00280EF6">
        <w:rPr>
          <w:rFonts w:ascii="Arial" w:hAnsi="Arial" w:cs="Arial"/>
          <w:sz w:val="20"/>
          <w:szCs w:val="20"/>
        </w:rPr>
        <w:t>Notulen</w:t>
      </w:r>
      <w:proofErr w:type="spellEnd"/>
      <w:r w:rsidR="00C6414D" w:rsidRPr="00280E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414D" w:rsidRPr="00280EF6">
        <w:rPr>
          <w:rFonts w:ascii="Arial" w:hAnsi="Arial" w:cs="Arial"/>
          <w:sz w:val="20"/>
          <w:szCs w:val="20"/>
        </w:rPr>
        <w:t>Rapat</w:t>
      </w:r>
      <w:proofErr w:type="spellEnd"/>
      <w:r w:rsidR="0029612A">
        <w:rPr>
          <w:rFonts w:ascii="Arial" w:hAnsi="Arial" w:cs="Arial"/>
          <w:sz w:val="20"/>
          <w:szCs w:val="20"/>
        </w:rPr>
        <w:t xml:space="preserve"> Web I-Act</w:t>
      </w:r>
      <w:r w:rsidR="00C6414D" w:rsidRPr="00280EF6">
        <w:rPr>
          <w:rFonts w:ascii="Arial" w:hAnsi="Arial" w:cs="Arial"/>
          <w:sz w:val="20"/>
          <w:szCs w:val="20"/>
        </w:rPr>
        <w:t xml:space="preserve"> </w:t>
      </w:r>
    </w:p>
    <w:p w:rsidR="0069203C" w:rsidRPr="00280EF6" w:rsidRDefault="0069203C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  <w:lang w:val="id-ID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Tanggal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DD52AA">
        <w:rPr>
          <w:rFonts w:ascii="Arial" w:hAnsi="Arial" w:cs="Arial"/>
          <w:sz w:val="20"/>
          <w:szCs w:val="20"/>
        </w:rPr>
        <w:t xml:space="preserve">4 </w:t>
      </w:r>
      <w:proofErr w:type="spellStart"/>
      <w:r w:rsidR="00DD52AA">
        <w:rPr>
          <w:rFonts w:ascii="Arial" w:hAnsi="Arial" w:cs="Arial"/>
          <w:sz w:val="20"/>
          <w:szCs w:val="20"/>
        </w:rPr>
        <w:t>Juni</w:t>
      </w:r>
      <w:proofErr w:type="spellEnd"/>
      <w:r w:rsidR="00456AEB" w:rsidRPr="00280EF6">
        <w:rPr>
          <w:rFonts w:ascii="Arial" w:hAnsi="Arial" w:cs="Arial"/>
          <w:sz w:val="20"/>
          <w:szCs w:val="20"/>
        </w:rPr>
        <w:t xml:space="preserve"> 2018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Waktu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DD52AA">
        <w:rPr>
          <w:rFonts w:ascii="Arial" w:hAnsi="Arial" w:cs="Arial"/>
          <w:sz w:val="20"/>
          <w:szCs w:val="20"/>
        </w:rPr>
        <w:t>09.00-15.00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Tempat</w:t>
      </w:r>
      <w:proofErr w:type="spellEnd"/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  <w:r w:rsidR="004F1995">
        <w:rPr>
          <w:rFonts w:ascii="Arial" w:hAnsi="Arial" w:cs="Arial"/>
          <w:sz w:val="20"/>
          <w:szCs w:val="20"/>
        </w:rPr>
        <w:t>OPI</w:t>
      </w:r>
    </w:p>
    <w:p w:rsidR="00990AC4" w:rsidRPr="00280EF6" w:rsidRDefault="00990AC4" w:rsidP="00FA7566">
      <w:pPr>
        <w:tabs>
          <w:tab w:val="left" w:pos="1800"/>
          <w:tab w:val="left" w:pos="1980"/>
        </w:tabs>
        <w:ind w:left="1980" w:hanging="1980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Daftar</w:t>
      </w:r>
      <w:proofErr w:type="spellEnd"/>
      <w:r w:rsidRPr="00280E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0EF6">
        <w:rPr>
          <w:rFonts w:ascii="Arial" w:hAnsi="Arial" w:cs="Arial"/>
          <w:sz w:val="20"/>
          <w:szCs w:val="20"/>
        </w:rPr>
        <w:t>Hadir</w:t>
      </w:r>
      <w:proofErr w:type="spellEnd"/>
      <w:r w:rsidRPr="00280EF6">
        <w:rPr>
          <w:rFonts w:ascii="Arial" w:hAnsi="Arial" w:cs="Arial"/>
          <w:sz w:val="20"/>
          <w:szCs w:val="20"/>
        </w:rPr>
        <w:t xml:space="preserve"> </w:t>
      </w:r>
      <w:r w:rsidRPr="00280EF6">
        <w:rPr>
          <w:rFonts w:ascii="Arial" w:hAnsi="Arial" w:cs="Arial"/>
          <w:sz w:val="20"/>
          <w:szCs w:val="20"/>
        </w:rPr>
        <w:tab/>
        <w:t>:</w:t>
      </w:r>
      <w:r w:rsidRPr="00280EF6">
        <w:rPr>
          <w:rFonts w:ascii="Arial" w:hAnsi="Arial" w:cs="Arial"/>
          <w:sz w:val="20"/>
          <w:szCs w:val="20"/>
        </w:rPr>
        <w:tab/>
      </w:r>
    </w:p>
    <w:p w:rsidR="00990AC4" w:rsidRPr="00280EF6" w:rsidRDefault="00990AC4" w:rsidP="00FA7566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086"/>
        <w:gridCol w:w="3685"/>
        <w:gridCol w:w="1418"/>
        <w:gridCol w:w="850"/>
      </w:tblGrid>
      <w:tr w:rsidR="00A77320" w:rsidRPr="00280EF6" w:rsidTr="00336404">
        <w:trPr>
          <w:trHeight w:val="811"/>
          <w:tblHeader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A24EB0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8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5877BB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Pokok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Uraian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embahasan</w:t>
            </w:r>
            <w:proofErr w:type="spell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5877BB" w:rsidP="00FA75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Rencana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Tindak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L</w:t>
            </w:r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anjut</w:t>
            </w:r>
            <w:proofErr w:type="spellEnd"/>
            <w:r w:rsidR="00A24EB0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293167" w:rsidP="00FA7566">
            <w:pPr>
              <w:ind w:left="-80" w:right="-6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Penanggung</w:t>
            </w:r>
            <w:proofErr w:type="spellEnd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Jawab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A24EB0" w:rsidRPr="00280EF6" w:rsidRDefault="00A24EB0" w:rsidP="00FA7566">
            <w:pPr>
              <w:ind w:left="-80" w:right="-66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0E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Target </w:t>
            </w:r>
            <w:proofErr w:type="spellStart"/>
            <w:r w:rsidR="00164F14" w:rsidRPr="00280EF6">
              <w:rPr>
                <w:rFonts w:ascii="Arial" w:hAnsi="Arial" w:cs="Arial"/>
                <w:b/>
                <w:bCs/>
                <w:sz w:val="20"/>
                <w:szCs w:val="20"/>
              </w:rPr>
              <w:t>Waktu</w:t>
            </w:r>
            <w:proofErr w:type="spellEnd"/>
          </w:p>
        </w:tc>
      </w:tr>
      <w:tr w:rsidR="00AF231D" w:rsidRPr="00280EF6" w:rsidTr="00336404">
        <w:trPr>
          <w:trHeight w:val="393"/>
        </w:trPr>
        <w:tc>
          <w:tcPr>
            <w:tcW w:w="600" w:type="dxa"/>
          </w:tcPr>
          <w:p w:rsidR="00AF231D" w:rsidRPr="00280EF6" w:rsidRDefault="00E9117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1.</w:t>
            </w:r>
          </w:p>
        </w:tc>
        <w:tc>
          <w:tcPr>
            <w:tcW w:w="3086" w:type="dxa"/>
          </w:tcPr>
          <w:p w:rsidR="0098687F" w:rsidRPr="00E9117D" w:rsidRDefault="00B11B90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RAM I-ACT</w:t>
            </w:r>
          </w:p>
        </w:tc>
        <w:tc>
          <w:tcPr>
            <w:tcW w:w="3685" w:type="dxa"/>
          </w:tcPr>
          <w:p w:rsidR="00E74B47" w:rsidRDefault="00B11B90" w:rsidP="00E74B47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terkait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RAM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mengkalkulasi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sendiri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r w:rsidRPr="00B11B90">
              <w:rPr>
                <w:rFonts w:ascii="Arial" w:hAnsi="Arial" w:cs="Arial"/>
                <w:sz w:val="20"/>
                <w:szCs w:val="20"/>
                <w:lang w:val="en-AU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ditampilkan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matrix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seperti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web top risk (Data RAM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seperti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RU VI)</w:t>
            </w:r>
            <w:bookmarkStart w:id="0" w:name="_GoBack"/>
            <w:bookmarkEnd w:id="0"/>
          </w:p>
          <w:p w:rsidR="00B11B90" w:rsidRPr="00E74B47" w:rsidRDefault="00B11B90" w:rsidP="00E74B47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klinikkan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Erick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terkait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RAM</w:t>
            </w:r>
          </w:p>
        </w:tc>
        <w:tc>
          <w:tcPr>
            <w:tcW w:w="1418" w:type="dxa"/>
          </w:tcPr>
          <w:p w:rsidR="00750267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1B90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1B90" w:rsidRPr="00280EF6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Angger</w:t>
            </w:r>
            <w:proofErr w:type="spellEnd"/>
          </w:p>
        </w:tc>
        <w:tc>
          <w:tcPr>
            <w:tcW w:w="850" w:type="dxa"/>
          </w:tcPr>
          <w:p w:rsidR="00E4355A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8 Jun</w:t>
            </w:r>
          </w:p>
          <w:p w:rsidR="00C92235" w:rsidRPr="00280EF6" w:rsidRDefault="00C92235" w:rsidP="00C92235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B20008" w:rsidRPr="00280EF6" w:rsidTr="00336404">
        <w:trPr>
          <w:trHeight w:val="393"/>
        </w:trPr>
        <w:tc>
          <w:tcPr>
            <w:tcW w:w="600" w:type="dxa"/>
          </w:tcPr>
          <w:p w:rsidR="00B20008" w:rsidRDefault="00B11B90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2.</w:t>
            </w:r>
          </w:p>
        </w:tc>
        <w:tc>
          <w:tcPr>
            <w:tcW w:w="3086" w:type="dxa"/>
          </w:tcPr>
          <w:p w:rsidR="00B20008" w:rsidRDefault="00B11B90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Pop Up</w:t>
            </w:r>
          </w:p>
        </w:tc>
        <w:tc>
          <w:tcPr>
            <w:tcW w:w="3685" w:type="dxa"/>
          </w:tcPr>
          <w:p w:rsidR="00B20008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pop up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penjelasan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field,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field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diisi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1418" w:type="dxa"/>
          </w:tcPr>
          <w:p w:rsidR="00B20008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B20008" w:rsidRPr="00280EF6" w:rsidRDefault="00B20008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336404" w:rsidRPr="00280EF6" w:rsidTr="00336404">
        <w:trPr>
          <w:trHeight w:val="393"/>
        </w:trPr>
        <w:tc>
          <w:tcPr>
            <w:tcW w:w="600" w:type="dxa"/>
          </w:tcPr>
          <w:p w:rsidR="00336404" w:rsidRPr="00C92235" w:rsidRDefault="00B11B90" w:rsidP="00FA7566">
            <w:pPr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3</w:t>
            </w:r>
          </w:p>
        </w:tc>
        <w:tc>
          <w:tcPr>
            <w:tcW w:w="3086" w:type="dxa"/>
          </w:tcPr>
          <w:p w:rsidR="00336404" w:rsidRPr="00C92235" w:rsidRDefault="00B11B90" w:rsidP="00796B38">
            <w:pPr>
              <w:tabs>
                <w:tab w:val="left" w:pos="940"/>
              </w:tabs>
              <w:rPr>
                <w:rFonts w:ascii="Arial" w:hAnsi="Arial" w:cs="Arial"/>
                <w:bCs/>
                <w:color w:val="FF0000"/>
                <w:sz w:val="20"/>
                <w:szCs w:val="20"/>
                <w:lang w:val="en-AU"/>
              </w:rPr>
            </w:pPr>
            <w:r w:rsidRPr="00C92235">
              <w:rPr>
                <w:rFonts w:ascii="Arial" w:hAnsi="Arial" w:cs="Arial"/>
                <w:bCs/>
                <w:color w:val="FF0000"/>
                <w:sz w:val="20"/>
                <w:szCs w:val="20"/>
                <w:lang w:val="en-AU"/>
              </w:rPr>
              <w:t>Progress Bar</w:t>
            </w:r>
          </w:p>
        </w:tc>
        <w:tc>
          <w:tcPr>
            <w:tcW w:w="3685" w:type="dxa"/>
          </w:tcPr>
          <w:p w:rsidR="00B11B90" w:rsidRPr="00C92235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Ditentukan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penilaian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progress bar </w:t>
            </w: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nya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</w:t>
            </w:r>
          </w:p>
          <w:p w:rsidR="00B11B90" w:rsidRPr="00C92235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Ditambahkan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progress bar, </w:t>
            </w:r>
          </w:p>
          <w:p w:rsidR="00336404" w:rsidRPr="00C92235" w:rsidRDefault="00B11B90" w:rsidP="001D4662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Warna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di status </w:t>
            </w: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dihilangkan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</w:t>
            </w:r>
          </w:p>
          <w:p w:rsidR="00B11B90" w:rsidRPr="00C92235" w:rsidRDefault="00B11B90" w:rsidP="00B11B90">
            <w:pPr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</w:p>
          <w:p w:rsidR="00B11B90" w:rsidRPr="00C92235" w:rsidRDefault="00B11B90" w:rsidP="00B11B90">
            <w:pPr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Open : 0%</w:t>
            </w:r>
          </w:p>
          <w:p w:rsidR="00B11B90" w:rsidRPr="00C92235" w:rsidRDefault="00B11B90" w:rsidP="00B11B90">
            <w:pPr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Waiting Approval : 50%</w:t>
            </w:r>
          </w:p>
          <w:p w:rsidR="00B11B90" w:rsidRPr="00C92235" w:rsidRDefault="00B11B90" w:rsidP="00B11B90">
            <w:pPr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Closed : </w:t>
            </w:r>
            <w:r w:rsidR="00502E1F"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100%</w:t>
            </w:r>
          </w:p>
          <w:p w:rsidR="00517651" w:rsidRPr="00C92235" w:rsidRDefault="00517651" w:rsidP="00B11B90">
            <w:pPr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</w:p>
          <w:p w:rsidR="00517651" w:rsidRPr="00C92235" w:rsidRDefault="00517651" w:rsidP="00B11B90">
            <w:pPr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Jika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direject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balik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>lagi</w:t>
            </w:r>
            <w:proofErr w:type="spellEnd"/>
            <w:r w:rsidRPr="00C92235"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  <w:t xml:space="preserve"> 0%</w:t>
            </w:r>
          </w:p>
        </w:tc>
        <w:tc>
          <w:tcPr>
            <w:tcW w:w="1418" w:type="dxa"/>
          </w:tcPr>
          <w:p w:rsidR="00336404" w:rsidRPr="00C92235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C92235">
              <w:rPr>
                <w:rFonts w:ascii="Arial" w:hAnsi="Arial" w:cs="Arial"/>
                <w:color w:val="FF0000"/>
                <w:sz w:val="20"/>
                <w:szCs w:val="20"/>
              </w:rPr>
              <w:t>Angger</w:t>
            </w:r>
            <w:proofErr w:type="spellEnd"/>
          </w:p>
          <w:p w:rsidR="00B11B90" w:rsidRPr="00C92235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B11B90" w:rsidRPr="00C92235" w:rsidRDefault="00B11B90" w:rsidP="00E11B6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92235">
              <w:rPr>
                <w:rFonts w:ascii="Arial" w:hAnsi="Arial" w:cs="Arial"/>
                <w:color w:val="FF0000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336404" w:rsidRPr="00C92235" w:rsidRDefault="00336404" w:rsidP="00B41CE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n-AU"/>
              </w:rPr>
            </w:pPr>
          </w:p>
        </w:tc>
      </w:tr>
      <w:tr w:rsidR="00E74B47" w:rsidRPr="00280EF6" w:rsidTr="00336404">
        <w:trPr>
          <w:trHeight w:val="393"/>
        </w:trPr>
        <w:tc>
          <w:tcPr>
            <w:tcW w:w="600" w:type="dxa"/>
          </w:tcPr>
          <w:p w:rsidR="00E74B47" w:rsidRDefault="00B11B90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4</w:t>
            </w:r>
          </w:p>
        </w:tc>
        <w:tc>
          <w:tcPr>
            <w:tcW w:w="3086" w:type="dxa"/>
          </w:tcPr>
          <w:p w:rsidR="00E74B47" w:rsidRDefault="001B46AC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Delegasi</w:t>
            </w:r>
            <w:proofErr w:type="spellEnd"/>
          </w:p>
          <w:p w:rsidR="007F2B31" w:rsidRDefault="007F2B31" w:rsidP="007F2B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Delegasi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/ PIC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dikunci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</w:p>
          <w:p w:rsidR="007F2B31" w:rsidRDefault="007F2B31" w:rsidP="007F2B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delegasi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all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pekerja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pekerja</w:t>
            </w:r>
            <w:proofErr w:type="spellEnd"/>
          </w:p>
          <w:p w:rsidR="007F2B31" w:rsidRDefault="007F2B31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3685" w:type="dxa"/>
          </w:tcPr>
          <w:p w:rsidR="003043A9" w:rsidRDefault="003043A9" w:rsidP="007F2B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 w:rsidRPr="007F2B31">
              <w:rPr>
                <w:rFonts w:ascii="Arial" w:hAnsi="Arial" w:cs="Arial"/>
                <w:sz w:val="20"/>
                <w:szCs w:val="20"/>
                <w:lang w:val="en-AU"/>
              </w:rPr>
              <w:t>Dibikin</w:t>
            </w:r>
            <w:proofErr w:type="spellEnd"/>
            <w:r w:rsidRPr="007F2B31">
              <w:rPr>
                <w:rFonts w:ascii="Arial" w:hAnsi="Arial" w:cs="Arial"/>
                <w:sz w:val="20"/>
                <w:szCs w:val="20"/>
                <w:lang w:val="en-AU"/>
              </w:rPr>
              <w:t xml:space="preserve"> master </w:t>
            </w:r>
            <w:proofErr w:type="spellStart"/>
            <w:r w:rsidRPr="007F2B31">
              <w:rPr>
                <w:rFonts w:ascii="Arial" w:hAnsi="Arial" w:cs="Arial"/>
                <w:sz w:val="20"/>
                <w:szCs w:val="20"/>
                <w:lang w:val="en-AU"/>
              </w:rPr>
              <w:t>jabatan</w:t>
            </w:r>
            <w:proofErr w:type="spellEnd"/>
            <w:r w:rsidRPr="007F2B31">
              <w:rPr>
                <w:rFonts w:ascii="Arial" w:hAnsi="Arial" w:cs="Arial"/>
                <w:sz w:val="20"/>
                <w:szCs w:val="20"/>
                <w:lang w:val="en-AU"/>
              </w:rPr>
              <w:t xml:space="preserve"> based on Id Post di web user management</w:t>
            </w:r>
          </w:p>
          <w:p w:rsidR="007F2B31" w:rsidRPr="007F2B31" w:rsidRDefault="007F2B31" w:rsidP="007F2B3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jabatan</w:t>
            </w:r>
            <w:proofErr w:type="spellEnd"/>
          </w:p>
        </w:tc>
        <w:tc>
          <w:tcPr>
            <w:tcW w:w="1418" w:type="dxa"/>
          </w:tcPr>
          <w:p w:rsidR="00E74B47" w:rsidRDefault="001B46AC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92235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8 Jun</w:t>
            </w:r>
          </w:p>
          <w:p w:rsidR="00C92235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  <w:p w:rsidR="00E74B47" w:rsidRDefault="007F2B31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01C082" wp14:editId="54432E51">
                      <wp:simplePos x="0" y="0"/>
                      <wp:positionH relativeFrom="column">
                        <wp:posOffset>127356</wp:posOffset>
                      </wp:positionH>
                      <wp:positionV relativeFrom="paragraph">
                        <wp:posOffset>76962</wp:posOffset>
                      </wp:positionV>
                      <wp:extent cx="102413" cy="95098"/>
                      <wp:effectExtent l="0" t="0" r="12065" b="1968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10.05pt;margin-top:6.05pt;width:8.0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" fillcolor="red" strokecolor="#243f60 [1604]" strokeweight="2pt"/>
                  </w:pict>
                </mc:Fallback>
              </mc:AlternateContent>
            </w:r>
          </w:p>
        </w:tc>
      </w:tr>
      <w:tr w:rsidR="007F2B31" w:rsidRPr="00280EF6" w:rsidTr="00336404">
        <w:trPr>
          <w:trHeight w:val="393"/>
        </w:trPr>
        <w:tc>
          <w:tcPr>
            <w:tcW w:w="600" w:type="dxa"/>
          </w:tcPr>
          <w:p w:rsidR="007F2B31" w:rsidRDefault="007F2B31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3086" w:type="dxa"/>
          </w:tcPr>
          <w:p w:rsidR="007F2B31" w:rsidRDefault="007F2B31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3685" w:type="dxa"/>
          </w:tcPr>
          <w:p w:rsidR="007F2B31" w:rsidRDefault="007F2B31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dummy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webnya</w:t>
            </w:r>
            <w:proofErr w:type="spellEnd"/>
          </w:p>
        </w:tc>
        <w:tc>
          <w:tcPr>
            <w:tcW w:w="1418" w:type="dxa"/>
          </w:tcPr>
          <w:p w:rsidR="007F2B31" w:rsidRDefault="007F2B31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7F2B31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11A6E1" wp14:editId="253BDEFB">
                      <wp:simplePos x="0" y="0"/>
                      <wp:positionH relativeFrom="column">
                        <wp:posOffset>132055</wp:posOffset>
                      </wp:positionH>
                      <wp:positionV relativeFrom="paragraph">
                        <wp:posOffset>74092</wp:posOffset>
                      </wp:positionV>
                      <wp:extent cx="102413" cy="95098"/>
                      <wp:effectExtent l="0" t="0" r="12065" b="1968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2" o:spid="_x0000_s1026" style="position:absolute;margin-left:10.4pt;margin-top:5.85pt;width:8.05pt;height: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" fillcolor="#0070c0" strokecolor="#243f60 [1604]" strokeweight="2pt"/>
                  </w:pict>
                </mc:Fallback>
              </mc:AlternateContent>
            </w:r>
          </w:p>
        </w:tc>
      </w:tr>
      <w:tr w:rsidR="001B46AC" w:rsidRPr="00280EF6" w:rsidTr="00336404">
        <w:trPr>
          <w:trHeight w:val="393"/>
        </w:trPr>
        <w:tc>
          <w:tcPr>
            <w:tcW w:w="600" w:type="dxa"/>
          </w:tcPr>
          <w:p w:rsidR="001B46AC" w:rsidRDefault="001B46AC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5</w:t>
            </w:r>
          </w:p>
        </w:tc>
        <w:tc>
          <w:tcPr>
            <w:tcW w:w="3086" w:type="dxa"/>
          </w:tcPr>
          <w:p w:rsidR="001B46AC" w:rsidRDefault="001B46AC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PIC</w:t>
            </w:r>
          </w:p>
        </w:tc>
        <w:tc>
          <w:tcPr>
            <w:tcW w:w="3685" w:type="dxa"/>
          </w:tcPr>
          <w:p w:rsidR="001B46AC" w:rsidRDefault="001B46A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comment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mendelegasikan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</w:p>
          <w:p w:rsidR="001B46AC" w:rsidRPr="001B46AC" w:rsidRDefault="001B46AC" w:rsidP="00504D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(Comment from </w:t>
            </w:r>
            <w:proofErr w:type="spellStart"/>
            <w:r w:rsidR="009644A2" w:rsidRPr="009644A2">
              <w:rPr>
                <w:rFonts w:ascii="Arial" w:hAnsi="Arial" w:cs="Arial"/>
                <w:b/>
                <w:sz w:val="20"/>
                <w:szCs w:val="20"/>
                <w:lang w:val="en-AU"/>
              </w:rPr>
              <w:t>Nama</w:t>
            </w:r>
            <w:proofErr w:type="spellEnd"/>
            <w:r w:rsidR="009644A2" w:rsidRPr="009644A2">
              <w:rPr>
                <w:rFonts w:ascii="Arial" w:hAnsi="Arial" w:cs="Arial"/>
                <w:b/>
                <w:sz w:val="20"/>
                <w:szCs w:val="20"/>
                <w:lang w:val="en-AU"/>
              </w:rPr>
              <w:t xml:space="preserve"> Orang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)</w:t>
            </w:r>
          </w:p>
        </w:tc>
        <w:tc>
          <w:tcPr>
            <w:tcW w:w="1418" w:type="dxa"/>
          </w:tcPr>
          <w:p w:rsidR="001B46AC" w:rsidRDefault="001B46AC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1B46AC" w:rsidRDefault="00504DB2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E9F4CD" wp14:editId="3261343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148869</wp:posOffset>
                      </wp:positionV>
                      <wp:extent cx="102413" cy="95098"/>
                      <wp:effectExtent l="0" t="0" r="12065" b="1968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0" o:spid="_x0000_s1026" style="position:absolute;margin-left:13.95pt;margin-top:11.7pt;width:8.0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" fillcolor="#0070c0" strokecolor="#243f60 [1604]" strokeweight="2pt"/>
                  </w:pict>
                </mc:Fallback>
              </mc:AlternateContent>
            </w:r>
          </w:p>
        </w:tc>
      </w:tr>
      <w:tr w:rsidR="009644A2" w:rsidRPr="00280EF6" w:rsidTr="00336404">
        <w:trPr>
          <w:trHeight w:val="393"/>
        </w:trPr>
        <w:tc>
          <w:tcPr>
            <w:tcW w:w="600" w:type="dxa"/>
          </w:tcPr>
          <w:p w:rsidR="009644A2" w:rsidRDefault="0085152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6</w:t>
            </w:r>
          </w:p>
        </w:tc>
        <w:tc>
          <w:tcPr>
            <w:tcW w:w="3086" w:type="dxa"/>
          </w:tcPr>
          <w:p w:rsidR="009644A2" w:rsidRDefault="009644A2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Attachment</w:t>
            </w:r>
          </w:p>
        </w:tc>
        <w:tc>
          <w:tcPr>
            <w:tcW w:w="3685" w:type="dxa"/>
          </w:tcPr>
          <w:p w:rsidR="009644A2" w:rsidRDefault="009644A2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Dikasih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field RAR</w:t>
            </w:r>
            <w:r w:rsidR="0097549B">
              <w:rPr>
                <w:rFonts w:ascii="Arial" w:hAnsi="Arial" w:cs="Arial"/>
                <w:sz w:val="20"/>
                <w:szCs w:val="20"/>
                <w:lang w:val="en-AU"/>
              </w:rPr>
              <w:t xml:space="preserve"> &amp; zip</w:t>
            </w:r>
          </w:p>
          <w:p w:rsidR="0097549B" w:rsidRDefault="0097549B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Attachment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mandatory</w:t>
            </w:r>
          </w:p>
        </w:tc>
        <w:tc>
          <w:tcPr>
            <w:tcW w:w="1418" w:type="dxa"/>
          </w:tcPr>
          <w:p w:rsidR="009644A2" w:rsidRDefault="008D276E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9644A2" w:rsidRDefault="0097549B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D79F5A" wp14:editId="69090BAC">
                      <wp:simplePos x="0" y="0"/>
                      <wp:positionH relativeFrom="column">
                        <wp:posOffset>175565</wp:posOffset>
                      </wp:positionH>
                      <wp:positionV relativeFrom="paragraph">
                        <wp:posOffset>59055</wp:posOffset>
                      </wp:positionV>
                      <wp:extent cx="102413" cy="95098"/>
                      <wp:effectExtent l="0" t="0" r="12065" b="1968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1" o:spid="_x0000_s1026" style="position:absolute;margin-left:13.8pt;margin-top:4.65pt;width:8.0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" fillcolor="#0070c0" strokecolor="#243f60 [1604]" strokeweight="2pt"/>
                  </w:pict>
                </mc:Fallback>
              </mc:AlternateContent>
            </w:r>
          </w:p>
        </w:tc>
      </w:tr>
      <w:tr w:rsidR="008D276E" w:rsidRPr="00280EF6" w:rsidTr="00336404">
        <w:trPr>
          <w:trHeight w:val="393"/>
        </w:trPr>
        <w:tc>
          <w:tcPr>
            <w:tcW w:w="600" w:type="dxa"/>
          </w:tcPr>
          <w:p w:rsidR="008D276E" w:rsidRDefault="0085152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7</w:t>
            </w:r>
          </w:p>
        </w:tc>
        <w:tc>
          <w:tcPr>
            <w:tcW w:w="3086" w:type="dxa"/>
          </w:tcPr>
          <w:p w:rsidR="008D276E" w:rsidRDefault="008D276E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PIC</w:t>
            </w:r>
          </w:p>
        </w:tc>
        <w:tc>
          <w:tcPr>
            <w:tcW w:w="3685" w:type="dxa"/>
          </w:tcPr>
          <w:p w:rsidR="008D276E" w:rsidRDefault="008D276E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kolom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attachmentnya</w:t>
            </w:r>
            <w:proofErr w:type="spellEnd"/>
          </w:p>
          <w:p w:rsidR="00BF7D5C" w:rsidRDefault="00BF7D5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konseptor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membuat</w:t>
            </w:r>
            <w:proofErr w:type="spellEnd"/>
          </w:p>
        </w:tc>
        <w:tc>
          <w:tcPr>
            <w:tcW w:w="1418" w:type="dxa"/>
          </w:tcPr>
          <w:p w:rsidR="008D276E" w:rsidRDefault="008D276E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D276E" w:rsidRDefault="001A73BA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40629E" wp14:editId="611418B2">
                      <wp:simplePos x="0" y="0"/>
                      <wp:positionH relativeFrom="column">
                        <wp:posOffset>159410</wp:posOffset>
                      </wp:positionH>
                      <wp:positionV relativeFrom="paragraph">
                        <wp:posOffset>144576</wp:posOffset>
                      </wp:positionV>
                      <wp:extent cx="102413" cy="95098"/>
                      <wp:effectExtent l="0" t="0" r="12065" b="1968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" o:spid="_x0000_s1026" style="position:absolute;margin-left:12.55pt;margin-top:11.4pt;width:8.0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" fillcolor="#0070c0" strokecolor="#243f60 [1604]" strokeweight="2pt"/>
                  </w:pict>
                </mc:Fallback>
              </mc:AlternateContent>
            </w:r>
          </w:p>
        </w:tc>
      </w:tr>
      <w:tr w:rsidR="008D276E" w:rsidRPr="00280EF6" w:rsidTr="00336404">
        <w:trPr>
          <w:trHeight w:val="393"/>
        </w:trPr>
        <w:tc>
          <w:tcPr>
            <w:tcW w:w="600" w:type="dxa"/>
          </w:tcPr>
          <w:p w:rsidR="008D276E" w:rsidRDefault="0085152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8</w:t>
            </w:r>
          </w:p>
        </w:tc>
        <w:tc>
          <w:tcPr>
            <w:tcW w:w="3086" w:type="dxa"/>
          </w:tcPr>
          <w:p w:rsidR="008D276E" w:rsidRDefault="008D276E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Menu Comment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karena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di reject</w:t>
            </w:r>
          </w:p>
        </w:tc>
        <w:tc>
          <w:tcPr>
            <w:tcW w:w="3685" w:type="dxa"/>
          </w:tcPr>
          <w:p w:rsidR="008D276E" w:rsidRDefault="008D276E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kolom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attachment agar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histori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attachment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terecord</w:t>
            </w:r>
            <w:proofErr w:type="spellEnd"/>
          </w:p>
        </w:tc>
        <w:tc>
          <w:tcPr>
            <w:tcW w:w="1418" w:type="dxa"/>
          </w:tcPr>
          <w:p w:rsidR="008D276E" w:rsidRDefault="008D276E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D276E" w:rsidRDefault="005C0F9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0A619E" wp14:editId="1A4FA931">
                      <wp:simplePos x="0" y="0"/>
                      <wp:positionH relativeFrom="column">
                        <wp:posOffset>143535</wp:posOffset>
                      </wp:positionH>
                      <wp:positionV relativeFrom="paragraph">
                        <wp:posOffset>105816</wp:posOffset>
                      </wp:positionV>
                      <wp:extent cx="102413" cy="95098"/>
                      <wp:effectExtent l="0" t="0" r="12065" b="1968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4" o:spid="_x0000_s1026" style="position:absolute;margin-left:11.3pt;margin-top:8.35pt;width:8.0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" fillcolor="#0070c0" strokecolor="#243f60 [1604]" strokeweight="2pt"/>
                  </w:pict>
                </mc:Fallback>
              </mc:AlternateContent>
            </w:r>
          </w:p>
        </w:tc>
      </w:tr>
      <w:tr w:rsidR="0085152D" w:rsidRPr="00280EF6" w:rsidTr="00336404">
        <w:trPr>
          <w:trHeight w:val="393"/>
        </w:trPr>
        <w:tc>
          <w:tcPr>
            <w:tcW w:w="600" w:type="dxa"/>
          </w:tcPr>
          <w:p w:rsidR="0085152D" w:rsidRDefault="00BF7D5C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9</w:t>
            </w:r>
          </w:p>
        </w:tc>
        <w:tc>
          <w:tcPr>
            <w:tcW w:w="3086" w:type="dxa"/>
          </w:tcPr>
          <w:p w:rsidR="0085152D" w:rsidRDefault="00BF7D5C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Konseptor</w:t>
            </w:r>
            <w:proofErr w:type="spellEnd"/>
          </w:p>
        </w:tc>
        <w:tc>
          <w:tcPr>
            <w:tcW w:w="3685" w:type="dxa"/>
          </w:tcPr>
          <w:p w:rsidR="0085152D" w:rsidRDefault="00BF7D5C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pekerja</w:t>
            </w:r>
            <w:proofErr w:type="spellEnd"/>
          </w:p>
        </w:tc>
        <w:tc>
          <w:tcPr>
            <w:tcW w:w="1418" w:type="dxa"/>
          </w:tcPr>
          <w:p w:rsidR="0085152D" w:rsidRDefault="00BF7D5C" w:rsidP="00E11B68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5152D" w:rsidRDefault="005C0F9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B59F98" wp14:editId="38B85B5E">
                      <wp:simplePos x="0" y="0"/>
                      <wp:positionH relativeFrom="column">
                        <wp:posOffset>134976</wp:posOffset>
                      </wp:positionH>
                      <wp:positionV relativeFrom="paragraph">
                        <wp:posOffset>81813</wp:posOffset>
                      </wp:positionV>
                      <wp:extent cx="102413" cy="95098"/>
                      <wp:effectExtent l="0" t="0" r="12065" b="1968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5" o:spid="_x0000_s1026" style="position:absolute;margin-left:10.65pt;margin-top:6.45pt;width:8.05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" fillcolor="#0070c0" strokecolor="#243f60 [1604]" strokeweight="2pt"/>
                  </w:pict>
                </mc:Fallback>
              </mc:AlternateContent>
            </w:r>
          </w:p>
        </w:tc>
      </w:tr>
      <w:tr w:rsidR="00C37897" w:rsidRPr="00280EF6" w:rsidTr="00336404">
        <w:trPr>
          <w:trHeight w:val="393"/>
        </w:trPr>
        <w:tc>
          <w:tcPr>
            <w:tcW w:w="600" w:type="dxa"/>
          </w:tcPr>
          <w:p w:rsidR="00C37897" w:rsidRDefault="00C37897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10</w:t>
            </w:r>
          </w:p>
        </w:tc>
        <w:tc>
          <w:tcPr>
            <w:tcW w:w="3086" w:type="dxa"/>
          </w:tcPr>
          <w:p w:rsidR="00C37897" w:rsidRDefault="00C3789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Target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waktu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bisa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direvisi</w:t>
            </w:r>
            <w:proofErr w:type="spellEnd"/>
          </w:p>
        </w:tc>
        <w:tc>
          <w:tcPr>
            <w:tcW w:w="3685" w:type="dxa"/>
          </w:tcPr>
          <w:p w:rsidR="00C37897" w:rsidRDefault="00C37897" w:rsidP="001B46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pere</w:t>
            </w:r>
            <w:proofErr w:type="spellEnd"/>
          </w:p>
        </w:tc>
        <w:tc>
          <w:tcPr>
            <w:tcW w:w="1418" w:type="dxa"/>
          </w:tcPr>
          <w:p w:rsidR="00C37897" w:rsidRDefault="00C37897" w:rsidP="00786D30">
            <w:pPr>
              <w:jc w:val="center"/>
            </w:pPr>
            <w:r w:rsidRPr="00556C72"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37897" w:rsidRDefault="00C37897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C37897" w:rsidRPr="00280EF6" w:rsidTr="00336404">
        <w:trPr>
          <w:trHeight w:val="393"/>
        </w:trPr>
        <w:tc>
          <w:tcPr>
            <w:tcW w:w="600" w:type="dxa"/>
          </w:tcPr>
          <w:p w:rsidR="00C37897" w:rsidRDefault="008F74F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11</w:t>
            </w:r>
          </w:p>
        </w:tc>
        <w:tc>
          <w:tcPr>
            <w:tcW w:w="3086" w:type="dxa"/>
          </w:tcPr>
          <w:p w:rsidR="00C37897" w:rsidRDefault="00C3789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List Action</w:t>
            </w:r>
          </w:p>
        </w:tc>
        <w:tc>
          <w:tcPr>
            <w:tcW w:w="3685" w:type="dxa"/>
          </w:tcPr>
          <w:p w:rsidR="00C37897" w:rsidRDefault="00C37897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filter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source </w:t>
            </w:r>
          </w:p>
          <w:p w:rsidR="00E0674F" w:rsidRDefault="00E0674F" w:rsidP="00E0674F">
            <w:pPr>
              <w:pStyle w:val="ListParagraph"/>
              <w:ind w:left="53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- range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bulan</w:t>
            </w:r>
            <w:proofErr w:type="spellEnd"/>
          </w:p>
          <w:p w:rsidR="00E0674F" w:rsidRDefault="00E0674F" w:rsidP="00E0674F">
            <w:pPr>
              <w:pStyle w:val="ListParagraph"/>
              <w:ind w:left="53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- status</w:t>
            </w:r>
          </w:p>
          <w:p w:rsidR="00E0674F" w:rsidRPr="00E0674F" w:rsidRDefault="00E0674F" w:rsidP="00E0674F">
            <w:pPr>
              <w:pStyle w:val="ListParagraph"/>
              <w:ind w:left="535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- master data</w:t>
            </w:r>
          </w:p>
        </w:tc>
        <w:tc>
          <w:tcPr>
            <w:tcW w:w="1418" w:type="dxa"/>
          </w:tcPr>
          <w:p w:rsidR="00C37897" w:rsidRDefault="00C37897" w:rsidP="00786D30">
            <w:pPr>
              <w:jc w:val="center"/>
            </w:pPr>
            <w:r w:rsidRPr="00556C72"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37897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8 Jun </w:t>
            </w:r>
          </w:p>
        </w:tc>
      </w:tr>
      <w:tr w:rsidR="00C37897" w:rsidRPr="00280EF6" w:rsidTr="00336404">
        <w:trPr>
          <w:trHeight w:val="393"/>
        </w:trPr>
        <w:tc>
          <w:tcPr>
            <w:tcW w:w="600" w:type="dxa"/>
          </w:tcPr>
          <w:p w:rsidR="00C37897" w:rsidRDefault="008F74F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lastRenderedPageBreak/>
              <w:t>12</w:t>
            </w:r>
          </w:p>
        </w:tc>
        <w:tc>
          <w:tcPr>
            <w:tcW w:w="3086" w:type="dxa"/>
          </w:tcPr>
          <w:p w:rsidR="00C37897" w:rsidRDefault="00C3789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Notulen</w:t>
            </w:r>
            <w:proofErr w:type="spellEnd"/>
          </w:p>
        </w:tc>
        <w:tc>
          <w:tcPr>
            <w:tcW w:w="3685" w:type="dxa"/>
          </w:tcPr>
          <w:p w:rsidR="00C37897" w:rsidRDefault="00C37897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Diganti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registrasi</w:t>
            </w:r>
            <w:proofErr w:type="spellEnd"/>
          </w:p>
        </w:tc>
        <w:tc>
          <w:tcPr>
            <w:tcW w:w="1418" w:type="dxa"/>
          </w:tcPr>
          <w:p w:rsidR="00C37897" w:rsidRDefault="00C37897" w:rsidP="00786D30">
            <w:pPr>
              <w:jc w:val="center"/>
            </w:pPr>
            <w:r w:rsidRPr="00556C72"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37897" w:rsidRDefault="005C0F9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DBB9060" wp14:editId="0F9E7125">
                      <wp:simplePos x="0" y="0"/>
                      <wp:positionH relativeFrom="column">
                        <wp:posOffset>126086</wp:posOffset>
                      </wp:positionH>
                      <wp:positionV relativeFrom="paragraph">
                        <wp:posOffset>58496</wp:posOffset>
                      </wp:positionV>
                      <wp:extent cx="102413" cy="95098"/>
                      <wp:effectExtent l="0" t="0" r="12065" b="1968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6" o:spid="_x0000_s1026" style="position:absolute;margin-left:9.95pt;margin-top:4.6pt;width:8.0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" fillcolor="#0070c0" strokecolor="#243f60 [1604]" strokeweight="2pt"/>
                  </w:pict>
                </mc:Fallback>
              </mc:AlternateContent>
            </w:r>
          </w:p>
        </w:tc>
      </w:tr>
      <w:tr w:rsidR="008F74FD" w:rsidRPr="00280EF6" w:rsidTr="00336404">
        <w:trPr>
          <w:trHeight w:val="393"/>
        </w:trPr>
        <w:tc>
          <w:tcPr>
            <w:tcW w:w="600" w:type="dxa"/>
          </w:tcPr>
          <w:p w:rsidR="008F74FD" w:rsidRDefault="00BF2157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13</w:t>
            </w:r>
          </w:p>
        </w:tc>
        <w:tc>
          <w:tcPr>
            <w:tcW w:w="3086" w:type="dxa"/>
          </w:tcPr>
          <w:p w:rsidR="008F74FD" w:rsidRDefault="008F74FD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Role</w:t>
            </w:r>
          </w:p>
        </w:tc>
        <w:tc>
          <w:tcPr>
            <w:tcW w:w="3685" w:type="dxa"/>
          </w:tcPr>
          <w:p w:rsidR="008F74FD" w:rsidRDefault="008F74FD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Super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AU"/>
              </w:rPr>
              <w:t>User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apa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saja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termasuk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delete</w:t>
            </w:r>
            <w:r w:rsidR="00BF2157">
              <w:rPr>
                <w:rFonts w:ascii="Arial" w:hAnsi="Arial" w:cs="Arial"/>
                <w:sz w:val="20"/>
                <w:szCs w:val="20"/>
                <w:lang w:val="en-AU"/>
              </w:rPr>
              <w:t xml:space="preserve">. </w:t>
            </w:r>
            <w:r w:rsidR="00D14553">
              <w:rPr>
                <w:rFonts w:ascii="Arial" w:hAnsi="Arial" w:cs="Arial"/>
                <w:sz w:val="20"/>
                <w:szCs w:val="20"/>
                <w:lang w:val="en-AU"/>
              </w:rPr>
              <w:t>(OPI)</w:t>
            </w:r>
          </w:p>
          <w:p w:rsidR="008F74FD" w:rsidRDefault="00D14553" w:rsidP="00D1455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User</w:t>
            </w:r>
            <w:r w:rsidR="008F74FD">
              <w:rPr>
                <w:rFonts w:ascii="Arial" w:hAnsi="Arial" w:cs="Arial"/>
                <w:sz w:val="20"/>
                <w:szCs w:val="20"/>
                <w:lang w:val="en-AU"/>
              </w:rPr>
              <w:t xml:space="preserve"> : viewer all report, editing task list , create concept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( All Employee)</w:t>
            </w:r>
          </w:p>
        </w:tc>
        <w:tc>
          <w:tcPr>
            <w:tcW w:w="1418" w:type="dxa"/>
          </w:tcPr>
          <w:p w:rsidR="008F74FD" w:rsidRPr="00556C72" w:rsidRDefault="008F74FD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F74FD" w:rsidRDefault="00E30CA4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2D2A0E" wp14:editId="4AB34988">
                      <wp:simplePos x="0" y="0"/>
                      <wp:positionH relativeFrom="column">
                        <wp:posOffset>146456</wp:posOffset>
                      </wp:positionH>
                      <wp:positionV relativeFrom="paragraph">
                        <wp:posOffset>49530</wp:posOffset>
                      </wp:positionV>
                      <wp:extent cx="102413" cy="95098"/>
                      <wp:effectExtent l="0" t="0" r="12065" b="1968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11.55pt;margin-top:3.9pt;width:8.0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" fillcolor="#0070c0" strokecolor="#243f60 [1604]" strokeweight="2pt"/>
                  </w:pict>
                </mc:Fallback>
              </mc:AlternateContent>
            </w:r>
          </w:p>
        </w:tc>
      </w:tr>
      <w:tr w:rsidR="00D14553" w:rsidRPr="00280EF6" w:rsidTr="00336404">
        <w:trPr>
          <w:trHeight w:val="393"/>
        </w:trPr>
        <w:tc>
          <w:tcPr>
            <w:tcW w:w="600" w:type="dxa"/>
          </w:tcPr>
          <w:p w:rsidR="00D14553" w:rsidRDefault="007D7B0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14</w:t>
            </w:r>
          </w:p>
        </w:tc>
        <w:tc>
          <w:tcPr>
            <w:tcW w:w="3086" w:type="dxa"/>
          </w:tcPr>
          <w:p w:rsidR="00D14553" w:rsidRDefault="00D14553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Warna</w:t>
            </w:r>
            <w:proofErr w:type="spellEnd"/>
          </w:p>
          <w:p w:rsidR="00BF6267" w:rsidRDefault="00BF6267" w:rsidP="00BF62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Diganti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Bertema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biru</w:t>
            </w:r>
            <w:proofErr w:type="spellEnd"/>
          </w:p>
          <w:p w:rsidR="00BF6267" w:rsidRDefault="00BF6267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3685" w:type="dxa"/>
          </w:tcPr>
          <w:p w:rsidR="00BF6267" w:rsidRDefault="00BF6267" w:rsidP="00BF62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Warna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merah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ijo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diganti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warna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biru-biruan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saja</w:t>
            </w:r>
            <w:proofErr w:type="spellEnd"/>
          </w:p>
          <w:p w:rsidR="005D4368" w:rsidRDefault="005D4368" w:rsidP="00BF62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highlight</w:t>
            </w:r>
          </w:p>
        </w:tc>
        <w:tc>
          <w:tcPr>
            <w:tcW w:w="1418" w:type="dxa"/>
          </w:tcPr>
          <w:p w:rsidR="00D14553" w:rsidRDefault="007D7B04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D14553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A1330D" wp14:editId="44306253">
                      <wp:simplePos x="0" y="0"/>
                      <wp:positionH relativeFrom="column">
                        <wp:posOffset>122885</wp:posOffset>
                      </wp:positionH>
                      <wp:positionV relativeFrom="paragraph">
                        <wp:posOffset>150444</wp:posOffset>
                      </wp:positionV>
                      <wp:extent cx="102413" cy="95098"/>
                      <wp:effectExtent l="0" t="0" r="12065" b="1968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9.7pt;margin-top:11.85pt;width:8.0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" fillcolor="#0070c0" strokecolor="#243f60 [1604]" strokeweight="2pt"/>
                  </w:pict>
                </mc:Fallback>
              </mc:AlternateContent>
            </w:r>
          </w:p>
        </w:tc>
      </w:tr>
      <w:tr w:rsidR="00CA7A34" w:rsidRPr="00280EF6" w:rsidTr="00336404">
        <w:trPr>
          <w:trHeight w:val="393"/>
        </w:trPr>
        <w:tc>
          <w:tcPr>
            <w:tcW w:w="600" w:type="dxa"/>
          </w:tcPr>
          <w:p w:rsidR="00CA7A34" w:rsidRDefault="00CA7A3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15</w:t>
            </w:r>
          </w:p>
        </w:tc>
        <w:tc>
          <w:tcPr>
            <w:tcW w:w="3086" w:type="dxa"/>
          </w:tcPr>
          <w:p w:rsidR="00CA7A34" w:rsidRDefault="00CA7A34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PIC</w:t>
            </w:r>
          </w:p>
        </w:tc>
        <w:tc>
          <w:tcPr>
            <w:tcW w:w="3685" w:type="dxa"/>
          </w:tcPr>
          <w:p w:rsidR="00CA7A34" w:rsidRDefault="00CA7A34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manager</w:t>
            </w:r>
          </w:p>
          <w:p w:rsidR="00CA7A34" w:rsidRPr="00CA7A34" w:rsidRDefault="00CA7A34" w:rsidP="00CA7A3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Searching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namanya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kaya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ecor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, yang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mudah</w:t>
            </w:r>
            <w:proofErr w:type="spellEnd"/>
          </w:p>
        </w:tc>
        <w:tc>
          <w:tcPr>
            <w:tcW w:w="1418" w:type="dxa"/>
          </w:tcPr>
          <w:p w:rsidR="00CA7A34" w:rsidRDefault="00CA7A34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A7A34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8 Jun</w:t>
            </w:r>
          </w:p>
        </w:tc>
      </w:tr>
      <w:tr w:rsidR="00CA7A34" w:rsidRPr="00280EF6" w:rsidTr="00336404">
        <w:trPr>
          <w:trHeight w:val="393"/>
        </w:trPr>
        <w:tc>
          <w:tcPr>
            <w:tcW w:w="600" w:type="dxa"/>
          </w:tcPr>
          <w:p w:rsidR="00CA7A34" w:rsidRDefault="008C4079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16</w:t>
            </w:r>
          </w:p>
        </w:tc>
        <w:tc>
          <w:tcPr>
            <w:tcW w:w="3086" w:type="dxa"/>
          </w:tcPr>
          <w:p w:rsidR="00CA7A34" w:rsidRDefault="008C4079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PIC</w:t>
            </w:r>
          </w:p>
          <w:p w:rsidR="006A33B4" w:rsidRDefault="006A33B4" w:rsidP="006A33B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di input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beberapa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PIC 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delegasi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1 </w:t>
            </w:r>
          </w:p>
          <w:p w:rsidR="006A33B4" w:rsidRPr="006A33B4" w:rsidRDefault="006A33B4" w:rsidP="006A33B4">
            <w:pPr>
              <w:pStyle w:val="ListParagraph"/>
              <w:numPr>
                <w:ilvl w:val="0"/>
                <w:numId w:val="6"/>
              </w:num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 xml:space="preserve">Yang closed </w:t>
            </w:r>
            <w:proofErr w:type="spellStart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>bisa</w:t>
            </w:r>
            <w:proofErr w:type="spellEnd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>salah</w:t>
            </w:r>
            <w:proofErr w:type="spellEnd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>satu</w:t>
            </w:r>
            <w:proofErr w:type="spellEnd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>dari</w:t>
            </w:r>
            <w:proofErr w:type="spellEnd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6A33B4">
              <w:rPr>
                <w:rFonts w:ascii="Arial" w:hAnsi="Arial" w:cs="Arial"/>
                <w:sz w:val="20"/>
                <w:szCs w:val="20"/>
                <w:lang w:val="en-AU"/>
              </w:rPr>
              <w:t>pekerja</w:t>
            </w:r>
            <w:proofErr w:type="spellEnd"/>
          </w:p>
        </w:tc>
        <w:tc>
          <w:tcPr>
            <w:tcW w:w="3685" w:type="dxa"/>
          </w:tcPr>
          <w:p w:rsidR="00893A78" w:rsidRDefault="00893A78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Beberapa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PIC 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satu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delegasi</w:t>
            </w:r>
            <w:proofErr w:type="spellEnd"/>
          </w:p>
          <w:p w:rsidR="008C4079" w:rsidRDefault="006A33B4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Eviden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bisa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diupload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sekali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saja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sudah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diupload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ditulis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(already uploaded by ….)</w:t>
            </w:r>
          </w:p>
        </w:tc>
        <w:tc>
          <w:tcPr>
            <w:tcW w:w="1418" w:type="dxa"/>
          </w:tcPr>
          <w:p w:rsidR="00CA7A34" w:rsidRDefault="008C4079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C92235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8 Jun</w:t>
            </w:r>
          </w:p>
          <w:p w:rsidR="00CA7A34" w:rsidRDefault="00CA7A34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5D4368" w:rsidRPr="00280EF6" w:rsidTr="00336404">
        <w:trPr>
          <w:trHeight w:val="393"/>
        </w:trPr>
        <w:tc>
          <w:tcPr>
            <w:tcW w:w="600" w:type="dxa"/>
          </w:tcPr>
          <w:p w:rsidR="005D4368" w:rsidRDefault="00E30CA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17</w:t>
            </w:r>
          </w:p>
        </w:tc>
        <w:tc>
          <w:tcPr>
            <w:tcW w:w="3086" w:type="dxa"/>
          </w:tcPr>
          <w:p w:rsidR="005D4368" w:rsidRDefault="005D4368" w:rsidP="005D436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Master Data</w:t>
            </w:r>
          </w:p>
        </w:tc>
        <w:tc>
          <w:tcPr>
            <w:tcW w:w="3685" w:type="dxa"/>
          </w:tcPr>
          <w:p w:rsidR="005D4368" w:rsidRDefault="005D4368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Master Recommendation &amp; master source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digabungin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drop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downlist</w:t>
            </w:r>
            <w:proofErr w:type="spellEnd"/>
          </w:p>
        </w:tc>
        <w:tc>
          <w:tcPr>
            <w:tcW w:w="1418" w:type="dxa"/>
          </w:tcPr>
          <w:p w:rsidR="005D4368" w:rsidRDefault="005D4368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5D4368" w:rsidRDefault="005D4368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8C4079" w:rsidRPr="00280EF6" w:rsidTr="00336404">
        <w:trPr>
          <w:trHeight w:val="393"/>
        </w:trPr>
        <w:tc>
          <w:tcPr>
            <w:tcW w:w="600" w:type="dxa"/>
          </w:tcPr>
          <w:p w:rsidR="008C4079" w:rsidRDefault="008C4079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</w:t>
            </w:r>
            <w:r w:rsidR="00E30CA4">
              <w:rPr>
                <w:rFonts w:ascii="Arial" w:hAnsi="Arial" w:cs="Arial"/>
                <w:sz w:val="20"/>
                <w:szCs w:val="20"/>
                <w:lang w:val="en-AU"/>
              </w:rPr>
              <w:t>8</w:t>
            </w:r>
          </w:p>
        </w:tc>
        <w:tc>
          <w:tcPr>
            <w:tcW w:w="3086" w:type="dxa"/>
          </w:tcPr>
          <w:p w:rsidR="008C4079" w:rsidRDefault="008C4079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Tanggal</w:t>
            </w:r>
            <w:proofErr w:type="spellEnd"/>
          </w:p>
        </w:tc>
        <w:tc>
          <w:tcPr>
            <w:tcW w:w="3685" w:type="dxa"/>
          </w:tcPr>
          <w:p w:rsidR="008C4079" w:rsidRDefault="008C4079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Input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Sendir</w:t>
            </w:r>
            <w:r w:rsidR="0023271D">
              <w:rPr>
                <w:rFonts w:ascii="Arial" w:hAnsi="Arial" w:cs="Arial"/>
                <w:sz w:val="20"/>
                <w:szCs w:val="20"/>
                <w:lang w:val="en-AU"/>
              </w:rPr>
              <w:t>i</w:t>
            </w:r>
            <w:proofErr w:type="spellEnd"/>
          </w:p>
        </w:tc>
        <w:tc>
          <w:tcPr>
            <w:tcW w:w="1418" w:type="dxa"/>
          </w:tcPr>
          <w:p w:rsidR="008C4079" w:rsidRDefault="0023271D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8C4079" w:rsidRDefault="001B492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3AC154" wp14:editId="2F17A389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46990</wp:posOffset>
                      </wp:positionV>
                      <wp:extent cx="102235" cy="94615"/>
                      <wp:effectExtent l="0" t="0" r="12065" b="1968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94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9" o:spid="_x0000_s1026" style="position:absolute;margin-left:10.7pt;margin-top:3.7pt;width:8.05pt;height: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" fillcolor="#0070c0" strokecolor="#243f60 [1604]" strokeweight="2pt"/>
                  </w:pict>
                </mc:Fallback>
              </mc:AlternateContent>
            </w:r>
          </w:p>
        </w:tc>
      </w:tr>
      <w:tr w:rsidR="0023271D" w:rsidRPr="00280EF6" w:rsidTr="00336404">
        <w:trPr>
          <w:trHeight w:val="393"/>
        </w:trPr>
        <w:tc>
          <w:tcPr>
            <w:tcW w:w="600" w:type="dxa"/>
          </w:tcPr>
          <w:p w:rsidR="0023271D" w:rsidRDefault="0023271D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1</w:t>
            </w:r>
            <w:r w:rsidR="00E30CA4">
              <w:rPr>
                <w:rFonts w:ascii="Arial" w:hAnsi="Arial" w:cs="Arial"/>
                <w:sz w:val="20"/>
                <w:szCs w:val="20"/>
                <w:lang w:val="en-AU"/>
              </w:rPr>
              <w:t>9</w:t>
            </w:r>
          </w:p>
        </w:tc>
        <w:tc>
          <w:tcPr>
            <w:tcW w:w="3086" w:type="dxa"/>
          </w:tcPr>
          <w:p w:rsidR="0023271D" w:rsidRDefault="0023271D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List Action</w:t>
            </w:r>
          </w:p>
        </w:tc>
        <w:tc>
          <w:tcPr>
            <w:tcW w:w="3685" w:type="dxa"/>
          </w:tcPr>
          <w:p w:rsidR="0023271D" w:rsidRDefault="0023271D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7304B3">
              <w:rPr>
                <w:rFonts w:ascii="Arial" w:hAnsi="Arial" w:cs="Arial"/>
                <w:sz w:val="20"/>
                <w:szCs w:val="20"/>
                <w:lang w:val="en-AU"/>
              </w:rPr>
              <w:t>kolom</w:t>
            </w:r>
            <w:proofErr w:type="spellEnd"/>
            <w:r w:rsidR="007304B3"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Referensi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Dokumen</w:t>
            </w:r>
            <w:proofErr w:type="spellEnd"/>
          </w:p>
        </w:tc>
        <w:tc>
          <w:tcPr>
            <w:tcW w:w="1418" w:type="dxa"/>
          </w:tcPr>
          <w:p w:rsidR="0023271D" w:rsidRDefault="007304B3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23271D" w:rsidRDefault="001B492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EBA0A6" wp14:editId="047EDC78">
                      <wp:simplePos x="0" y="0"/>
                      <wp:positionH relativeFrom="column">
                        <wp:posOffset>148895</wp:posOffset>
                      </wp:positionH>
                      <wp:positionV relativeFrom="paragraph">
                        <wp:posOffset>139065</wp:posOffset>
                      </wp:positionV>
                      <wp:extent cx="102235" cy="94615"/>
                      <wp:effectExtent l="0" t="0" r="12065" b="1968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94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0" o:spid="_x0000_s1026" style="position:absolute;margin-left:11.7pt;margin-top:10.95pt;width:8.05pt;height:7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" fillcolor="#0070c0" strokecolor="#243f60 [1604]" strokeweight="2pt"/>
                  </w:pict>
                </mc:Fallback>
              </mc:AlternateContent>
            </w:r>
          </w:p>
        </w:tc>
      </w:tr>
      <w:tr w:rsidR="007304B3" w:rsidRPr="00280EF6" w:rsidTr="00336404">
        <w:trPr>
          <w:trHeight w:val="393"/>
        </w:trPr>
        <w:tc>
          <w:tcPr>
            <w:tcW w:w="600" w:type="dxa"/>
          </w:tcPr>
          <w:p w:rsidR="007304B3" w:rsidRDefault="00E30CA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20</w:t>
            </w:r>
          </w:p>
        </w:tc>
        <w:tc>
          <w:tcPr>
            <w:tcW w:w="3086" w:type="dxa"/>
          </w:tcPr>
          <w:p w:rsidR="007304B3" w:rsidRDefault="007304B3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Menu List</w:t>
            </w:r>
          </w:p>
        </w:tc>
        <w:tc>
          <w:tcPr>
            <w:tcW w:w="3685" w:type="dxa"/>
          </w:tcPr>
          <w:p w:rsidR="007304B3" w:rsidRDefault="007304B3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table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ditambahkan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kolom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search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ditiap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kolom</w:t>
            </w:r>
            <w:proofErr w:type="spellEnd"/>
          </w:p>
        </w:tc>
        <w:tc>
          <w:tcPr>
            <w:tcW w:w="1418" w:type="dxa"/>
          </w:tcPr>
          <w:p w:rsidR="007304B3" w:rsidRDefault="007304B3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7304B3" w:rsidRDefault="007304B3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E94032" w:rsidRPr="00280EF6" w:rsidTr="00336404">
        <w:trPr>
          <w:trHeight w:val="393"/>
        </w:trPr>
        <w:tc>
          <w:tcPr>
            <w:tcW w:w="600" w:type="dxa"/>
          </w:tcPr>
          <w:p w:rsidR="00E94032" w:rsidRDefault="00E94032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</w:t>
            </w:r>
            <w:r w:rsidR="00E30CA4">
              <w:rPr>
                <w:rFonts w:ascii="Arial" w:hAnsi="Arial" w:cs="Arial"/>
                <w:sz w:val="20"/>
                <w:szCs w:val="20"/>
                <w:lang w:val="en-AU"/>
              </w:rPr>
              <w:t>1</w:t>
            </w:r>
          </w:p>
        </w:tc>
        <w:tc>
          <w:tcPr>
            <w:tcW w:w="3086" w:type="dxa"/>
          </w:tcPr>
          <w:p w:rsidR="00E94032" w:rsidRDefault="00E94032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List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Penomoran</w:t>
            </w:r>
            <w:proofErr w:type="spellEnd"/>
          </w:p>
        </w:tc>
        <w:tc>
          <w:tcPr>
            <w:tcW w:w="3685" w:type="dxa"/>
          </w:tcPr>
          <w:p w:rsidR="00E94032" w:rsidRDefault="00E94032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list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nomor</w:t>
            </w:r>
            <w:proofErr w:type="spellEnd"/>
          </w:p>
        </w:tc>
        <w:tc>
          <w:tcPr>
            <w:tcW w:w="1418" w:type="dxa"/>
          </w:tcPr>
          <w:p w:rsidR="00E94032" w:rsidRDefault="00E94032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Cita</w:t>
            </w:r>
            <w:proofErr w:type="spellEnd"/>
          </w:p>
        </w:tc>
        <w:tc>
          <w:tcPr>
            <w:tcW w:w="850" w:type="dxa"/>
          </w:tcPr>
          <w:p w:rsidR="00E94032" w:rsidRDefault="003043A9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75870</wp:posOffset>
                      </wp:positionV>
                      <wp:extent cx="102413" cy="95098"/>
                      <wp:effectExtent l="0" t="0" r="12065" b="1968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3" cy="9509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10.7pt;margin-top:5.95pt;width:8.0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" fillcolor="red" strokecolor="#243f60 [1604]" strokeweight="2pt"/>
                  </w:pict>
                </mc:Fallback>
              </mc:AlternateContent>
            </w:r>
          </w:p>
        </w:tc>
      </w:tr>
      <w:tr w:rsidR="005C0F95" w:rsidRPr="00280EF6" w:rsidTr="00336404">
        <w:trPr>
          <w:trHeight w:val="393"/>
        </w:trPr>
        <w:tc>
          <w:tcPr>
            <w:tcW w:w="600" w:type="dxa"/>
          </w:tcPr>
          <w:p w:rsidR="005C0F95" w:rsidRDefault="00E30CA4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22</w:t>
            </w:r>
          </w:p>
        </w:tc>
        <w:tc>
          <w:tcPr>
            <w:tcW w:w="3086" w:type="dxa"/>
          </w:tcPr>
          <w:p w:rsidR="005C0F95" w:rsidRDefault="005C0F95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Evidence Log</w:t>
            </w:r>
          </w:p>
        </w:tc>
        <w:tc>
          <w:tcPr>
            <w:tcW w:w="3685" w:type="dxa"/>
          </w:tcPr>
          <w:p w:rsidR="005C0F95" w:rsidRDefault="005C0F95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Di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urutin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 xml:space="preserve"> ,no,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>, evidence , comment, status reject</w:t>
            </w:r>
          </w:p>
        </w:tc>
        <w:tc>
          <w:tcPr>
            <w:tcW w:w="1418" w:type="dxa"/>
          </w:tcPr>
          <w:p w:rsidR="005C0F95" w:rsidRDefault="005C0F95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5C0F95" w:rsidRDefault="005C0F9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</w:tr>
      <w:tr w:rsidR="00E94032" w:rsidRPr="00280EF6" w:rsidTr="00336404">
        <w:trPr>
          <w:trHeight w:val="393"/>
        </w:trPr>
        <w:tc>
          <w:tcPr>
            <w:tcW w:w="600" w:type="dxa"/>
          </w:tcPr>
          <w:p w:rsidR="00E94032" w:rsidRDefault="00E94032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</w:t>
            </w:r>
            <w:r w:rsidR="00E30CA4">
              <w:rPr>
                <w:rFonts w:ascii="Arial" w:hAnsi="Arial" w:cs="Arial"/>
                <w:sz w:val="20"/>
                <w:szCs w:val="20"/>
                <w:lang w:val="en-AU"/>
              </w:rPr>
              <w:t>3</w:t>
            </w:r>
          </w:p>
        </w:tc>
        <w:tc>
          <w:tcPr>
            <w:tcW w:w="3086" w:type="dxa"/>
          </w:tcPr>
          <w:p w:rsidR="00E94032" w:rsidRDefault="00E94032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Saat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print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pilihan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mana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diprint</w:t>
            </w:r>
            <w:proofErr w:type="spellEnd"/>
          </w:p>
        </w:tc>
        <w:tc>
          <w:tcPr>
            <w:tcW w:w="3685" w:type="dxa"/>
          </w:tcPr>
          <w:p w:rsidR="00E94032" w:rsidRDefault="00E94032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1418" w:type="dxa"/>
          </w:tcPr>
          <w:p w:rsidR="00E94032" w:rsidRDefault="00E94032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E94032" w:rsidRDefault="00C9223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9380FBC" wp14:editId="76C08A11">
                      <wp:simplePos x="0" y="0"/>
                      <wp:positionH relativeFrom="column">
                        <wp:posOffset>117145</wp:posOffset>
                      </wp:positionH>
                      <wp:positionV relativeFrom="paragraph">
                        <wp:posOffset>86360</wp:posOffset>
                      </wp:positionV>
                      <wp:extent cx="102235" cy="94615"/>
                      <wp:effectExtent l="0" t="0" r="12065" b="1968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94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4" o:spid="_x0000_s1026" style="position:absolute;margin-left:9.2pt;margin-top:6.8pt;width:8.05pt;height: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" fillcolor="#0070c0" strokecolor="#243f60 [1604]" strokeweight="2pt"/>
                  </w:pict>
                </mc:Fallback>
              </mc:AlternateContent>
            </w:r>
          </w:p>
        </w:tc>
      </w:tr>
      <w:tr w:rsidR="001B4925" w:rsidRPr="00280EF6" w:rsidTr="00336404">
        <w:trPr>
          <w:trHeight w:val="393"/>
        </w:trPr>
        <w:tc>
          <w:tcPr>
            <w:tcW w:w="600" w:type="dxa"/>
          </w:tcPr>
          <w:p w:rsidR="001B4925" w:rsidRDefault="001B4925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24</w:t>
            </w:r>
          </w:p>
        </w:tc>
        <w:tc>
          <w:tcPr>
            <w:tcW w:w="3086" w:type="dxa"/>
          </w:tcPr>
          <w:p w:rsidR="001B4925" w:rsidRDefault="001B4925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kirim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email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secara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manual</w:t>
            </w:r>
          </w:p>
        </w:tc>
        <w:tc>
          <w:tcPr>
            <w:tcW w:w="3685" w:type="dxa"/>
          </w:tcPr>
          <w:p w:rsidR="001B4925" w:rsidRDefault="001B4925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Ditambah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bottom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kirim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email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secara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manual</w:t>
            </w:r>
          </w:p>
        </w:tc>
        <w:tc>
          <w:tcPr>
            <w:tcW w:w="1418" w:type="dxa"/>
          </w:tcPr>
          <w:p w:rsidR="001B4925" w:rsidRDefault="001B4925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1B4925" w:rsidRDefault="001B4925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1E06FF" wp14:editId="29FF5315">
                      <wp:simplePos x="0" y="0"/>
                      <wp:positionH relativeFrom="column">
                        <wp:posOffset>125426</wp:posOffset>
                      </wp:positionH>
                      <wp:positionV relativeFrom="paragraph">
                        <wp:posOffset>66624</wp:posOffset>
                      </wp:positionV>
                      <wp:extent cx="102235" cy="94615"/>
                      <wp:effectExtent l="0" t="0" r="12065" b="1968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946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" o:spid="_x0000_s1026" style="position:absolute;margin-left:9.9pt;margin-top:5.25pt;width:8.05pt;height: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" fillcolor="#0070c0" strokecolor="#243f60 [1604]" strokeweight="2pt"/>
                  </w:pict>
                </mc:Fallback>
              </mc:AlternateContent>
            </w:r>
          </w:p>
        </w:tc>
      </w:tr>
      <w:tr w:rsidR="00071AB2" w:rsidRPr="00280EF6" w:rsidTr="00336404">
        <w:trPr>
          <w:trHeight w:val="393"/>
        </w:trPr>
        <w:tc>
          <w:tcPr>
            <w:tcW w:w="600" w:type="dxa"/>
          </w:tcPr>
          <w:p w:rsidR="00071AB2" w:rsidRDefault="00071AB2" w:rsidP="00FA7566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25</w:t>
            </w:r>
          </w:p>
        </w:tc>
        <w:tc>
          <w:tcPr>
            <w:tcW w:w="3086" w:type="dxa"/>
          </w:tcPr>
          <w:p w:rsidR="00071AB2" w:rsidRDefault="00071AB2" w:rsidP="00796B38">
            <w:pPr>
              <w:tabs>
                <w:tab w:val="left" w:pos="940"/>
              </w:tabs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Dashboard</w:t>
            </w:r>
          </w:p>
        </w:tc>
        <w:tc>
          <w:tcPr>
            <w:tcW w:w="3685" w:type="dxa"/>
          </w:tcPr>
          <w:p w:rsidR="00071AB2" w:rsidRDefault="00071AB2" w:rsidP="00C3789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detail table</w:t>
            </w:r>
          </w:p>
          <w:p w:rsidR="00071AB2" w:rsidRDefault="00071AB2" w:rsidP="00071A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piechart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tiap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master data</w:t>
            </w:r>
          </w:p>
          <w:p w:rsidR="00071AB2" w:rsidRDefault="00071AB2" w:rsidP="00071A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Top Ten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Tercepat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close</w:t>
            </w:r>
          </w:p>
          <w:p w:rsidR="00B13F29" w:rsidRDefault="00B13F29" w:rsidP="00B13F29">
            <w:p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  <w:p w:rsidR="00B13F29" w:rsidRPr="005A3B7D" w:rsidRDefault="00B13F29" w:rsidP="00B13F29">
            <w:pPr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</w:pPr>
            <w:r w:rsidRPr="005A3B7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100% - (</w:t>
            </w:r>
            <w:proofErr w:type="spellStart"/>
            <w:r w:rsidRPr="005A3B7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durasi</w:t>
            </w:r>
            <w:proofErr w:type="spellEnd"/>
            <w:r w:rsidRPr="005A3B7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5A3B7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penyelesaian</w:t>
            </w:r>
            <w:proofErr w:type="spellEnd"/>
            <w:r w:rsidRPr="005A3B7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 xml:space="preserve"> closing/</w:t>
            </w:r>
            <w:proofErr w:type="spellStart"/>
            <w:r w:rsidRPr="005A3B7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>durasi</w:t>
            </w:r>
            <w:proofErr w:type="spellEnd"/>
            <w:r w:rsidRPr="005A3B7D">
              <w:rPr>
                <w:rFonts w:ascii="Arial" w:hAnsi="Arial" w:cs="Arial"/>
                <w:b/>
                <w:bCs/>
                <w:sz w:val="20"/>
                <w:szCs w:val="20"/>
                <w:lang w:val="en-AU"/>
              </w:rPr>
              <w:t xml:space="preserve"> total)</w:t>
            </w:r>
          </w:p>
          <w:p w:rsidR="00B13F29" w:rsidRPr="00B13F29" w:rsidRDefault="00B13F29" w:rsidP="00B13F29">
            <w:p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  <w:p w:rsidR="00B13F29" w:rsidRDefault="00B13F29" w:rsidP="00B13F2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Waktu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penutupan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</w:p>
          <w:p w:rsidR="00B13F29" w:rsidRDefault="00B13F29" w:rsidP="00B13F2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percentage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keseluruhan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rekomendasi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di I-ACT</w:t>
            </w:r>
          </w:p>
          <w:p w:rsidR="00B13F29" w:rsidRPr="00B13F29" w:rsidRDefault="005A3B7D" w:rsidP="00B13F2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Dibuat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table yang close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berapa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, overdue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>berapa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, </w:t>
            </w:r>
            <w:proofErr w:type="spellStart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>terus</w:t>
            </w:r>
            <w:proofErr w:type="spellEnd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>ketika</w:t>
            </w:r>
            <w:proofErr w:type="spellEnd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>diklik</w:t>
            </w:r>
            <w:proofErr w:type="spellEnd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>bisa</w:t>
            </w:r>
            <w:proofErr w:type="spellEnd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>dilihat</w:t>
            </w:r>
            <w:proofErr w:type="spellEnd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>rekomendasi</w:t>
            </w:r>
            <w:proofErr w:type="spellEnd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</w:t>
            </w:r>
            <w:proofErr w:type="spellStart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>semua</w:t>
            </w:r>
            <w:proofErr w:type="spellEnd"/>
            <w:r w:rsidR="008D127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(closed, open, waiting approval , overdue, closed overdue)</w:t>
            </w:r>
          </w:p>
        </w:tc>
        <w:tc>
          <w:tcPr>
            <w:tcW w:w="1418" w:type="dxa"/>
          </w:tcPr>
          <w:p w:rsidR="00071AB2" w:rsidRDefault="00B13F29" w:rsidP="00786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Omen</w:t>
            </w:r>
          </w:p>
        </w:tc>
        <w:tc>
          <w:tcPr>
            <w:tcW w:w="850" w:type="dxa"/>
          </w:tcPr>
          <w:p w:rsidR="00071AB2" w:rsidRDefault="00C92235" w:rsidP="00B41CE4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AU" w:eastAsia="en-AU"/>
              </w:rPr>
              <w:t>8 Jun</w:t>
            </w:r>
          </w:p>
        </w:tc>
      </w:tr>
      <w:tr w:rsidR="00B20008" w:rsidRPr="00280EF6" w:rsidTr="00336404">
        <w:trPr>
          <w:trHeight w:val="393"/>
        </w:trPr>
        <w:tc>
          <w:tcPr>
            <w:tcW w:w="9639" w:type="dxa"/>
            <w:gridSpan w:val="5"/>
            <w:tcBorders>
              <w:bottom w:val="single" w:sz="4" w:space="0" w:color="auto"/>
            </w:tcBorders>
          </w:tcPr>
          <w:p w:rsidR="00B20008" w:rsidRPr="00280EF6" w:rsidRDefault="00B20008" w:rsidP="00B41CE4">
            <w:pPr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noProof/>
                <w:lang w:val="en-AU" w:eastAsia="en-AU"/>
              </w:rPr>
              <w:lastRenderedPageBreak/>
              <w:drawing>
                <wp:inline distT="0" distB="0" distL="0" distR="0" wp14:anchorId="0879F2D9" wp14:editId="496619EA">
                  <wp:extent cx="4286708" cy="3714097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726" cy="371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443" w:rsidRPr="00280EF6" w:rsidRDefault="00781AC2" w:rsidP="00D00FF6">
      <w:pPr>
        <w:tabs>
          <w:tab w:val="left" w:pos="585"/>
          <w:tab w:val="left" w:pos="6237"/>
        </w:tabs>
        <w:jc w:val="both"/>
        <w:rPr>
          <w:rFonts w:ascii="Arial" w:hAnsi="Arial" w:cs="Arial"/>
          <w:sz w:val="20"/>
          <w:szCs w:val="20"/>
          <w:lang w:val="en-AU"/>
        </w:rPr>
      </w:pPr>
      <w:r w:rsidRPr="00280EF6">
        <w:rPr>
          <w:rFonts w:ascii="Arial" w:hAnsi="Arial" w:cs="Arial"/>
          <w:sz w:val="20"/>
          <w:szCs w:val="20"/>
          <w:lang w:val="en-AU"/>
        </w:rPr>
        <w:tab/>
      </w:r>
    </w:p>
    <w:p w:rsidR="00990AC4" w:rsidRPr="00280EF6" w:rsidRDefault="00781AC2" w:rsidP="00FA7566">
      <w:pPr>
        <w:tabs>
          <w:tab w:val="left" w:pos="6237"/>
        </w:tabs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  <w:lang w:val="en-AU"/>
        </w:rPr>
        <w:t>Tempat</w:t>
      </w:r>
      <w:proofErr w:type="spellEnd"/>
      <w:r w:rsidR="0036663A" w:rsidRPr="00280EF6">
        <w:rPr>
          <w:rFonts w:ascii="Arial" w:hAnsi="Arial" w:cs="Arial"/>
          <w:sz w:val="20"/>
          <w:szCs w:val="20"/>
        </w:rPr>
        <w:t xml:space="preserve">,   </w:t>
      </w:r>
      <w:r w:rsidR="000878A5">
        <w:rPr>
          <w:rFonts w:ascii="Arial" w:hAnsi="Arial" w:cs="Arial"/>
          <w:sz w:val="20"/>
          <w:szCs w:val="20"/>
        </w:rPr>
        <w:t>25 Mei</w:t>
      </w:r>
      <w:r w:rsidR="00D00FF6">
        <w:rPr>
          <w:rFonts w:ascii="Arial" w:hAnsi="Arial" w:cs="Arial"/>
          <w:sz w:val="20"/>
          <w:szCs w:val="20"/>
        </w:rPr>
        <w:t xml:space="preserve"> 2018</w:t>
      </w:r>
      <w:r w:rsidRPr="00280EF6">
        <w:rPr>
          <w:rFonts w:ascii="Arial" w:hAnsi="Arial" w:cs="Arial"/>
          <w:sz w:val="20"/>
          <w:szCs w:val="20"/>
          <w:lang w:val="en-AU"/>
        </w:rPr>
        <w:tab/>
      </w:r>
      <w:proofErr w:type="spellStart"/>
      <w:r w:rsidR="00990AC4" w:rsidRPr="00280EF6">
        <w:rPr>
          <w:rFonts w:ascii="Arial" w:hAnsi="Arial" w:cs="Arial"/>
          <w:sz w:val="20"/>
          <w:szCs w:val="20"/>
        </w:rPr>
        <w:t>Mengetahui</w:t>
      </w:r>
      <w:proofErr w:type="spellEnd"/>
    </w:p>
    <w:p w:rsidR="00DD52AA" w:rsidRDefault="006462A3" w:rsidP="00FA7566">
      <w:pPr>
        <w:tabs>
          <w:tab w:val="left" w:pos="6237"/>
        </w:tabs>
        <w:ind w:right="-328"/>
        <w:jc w:val="both"/>
        <w:rPr>
          <w:rFonts w:ascii="Arial" w:hAnsi="Arial" w:cs="Arial"/>
          <w:sz w:val="20"/>
          <w:szCs w:val="20"/>
        </w:rPr>
      </w:pPr>
      <w:proofErr w:type="spellStart"/>
      <w:r w:rsidRPr="00280EF6">
        <w:rPr>
          <w:rFonts w:ascii="Arial" w:hAnsi="Arial" w:cs="Arial"/>
          <w:sz w:val="20"/>
          <w:szCs w:val="20"/>
        </w:rPr>
        <w:t>Notulis</w:t>
      </w:r>
      <w:proofErr w:type="spellEnd"/>
      <w:r w:rsidR="00990AC4" w:rsidRPr="00280EF6">
        <w:rPr>
          <w:rFonts w:ascii="Arial" w:hAnsi="Arial" w:cs="Arial"/>
          <w:sz w:val="20"/>
          <w:szCs w:val="20"/>
        </w:rPr>
        <w:t>,</w:t>
      </w:r>
    </w:p>
    <w:p w:rsidR="00990AC4" w:rsidRPr="00280EF6" w:rsidRDefault="00AC74B0" w:rsidP="00FA7566">
      <w:pPr>
        <w:tabs>
          <w:tab w:val="left" w:pos="6237"/>
        </w:tabs>
        <w:ind w:right="-328"/>
        <w:jc w:val="both"/>
        <w:rPr>
          <w:rFonts w:ascii="Arial" w:hAnsi="Arial" w:cs="Arial"/>
          <w:sz w:val="20"/>
          <w:szCs w:val="20"/>
          <w:lang w:val="id-ID"/>
        </w:rPr>
      </w:pPr>
      <w:r w:rsidRPr="00280EF6">
        <w:rPr>
          <w:rFonts w:ascii="Arial" w:hAnsi="Arial" w:cs="Arial"/>
          <w:sz w:val="20"/>
          <w:szCs w:val="20"/>
          <w:lang w:val="id-ID"/>
        </w:rPr>
        <w:tab/>
        <w:t>Pimpinan Rapat,</w:t>
      </w:r>
    </w:p>
    <w:p w:rsidR="00EC3A46" w:rsidRPr="00280EF6" w:rsidRDefault="00AC74B0" w:rsidP="00FA7566">
      <w:pPr>
        <w:tabs>
          <w:tab w:val="left" w:pos="6237"/>
        </w:tabs>
        <w:ind w:right="-427"/>
        <w:jc w:val="both"/>
        <w:rPr>
          <w:rFonts w:ascii="Arial" w:hAnsi="Arial" w:cs="Arial"/>
          <w:sz w:val="20"/>
          <w:szCs w:val="20"/>
        </w:rPr>
      </w:pPr>
      <w:r w:rsidRPr="00280EF6">
        <w:rPr>
          <w:rFonts w:ascii="Arial" w:hAnsi="Arial" w:cs="Arial"/>
          <w:sz w:val="20"/>
          <w:szCs w:val="20"/>
        </w:rPr>
        <w:tab/>
      </w:r>
      <w:proofErr w:type="spellStart"/>
      <w:r w:rsidR="00781AC2" w:rsidRPr="00280EF6">
        <w:rPr>
          <w:rFonts w:ascii="Arial" w:hAnsi="Arial" w:cs="Arial"/>
          <w:i/>
          <w:sz w:val="20"/>
          <w:szCs w:val="20"/>
        </w:rPr>
        <w:t>Jabatan</w:t>
      </w:r>
      <w:proofErr w:type="spellEnd"/>
      <w:r w:rsidR="00781AC2" w:rsidRPr="00280EF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81AC2" w:rsidRPr="00280EF6">
        <w:rPr>
          <w:rFonts w:ascii="Arial" w:hAnsi="Arial" w:cs="Arial"/>
          <w:i/>
          <w:sz w:val="20"/>
          <w:szCs w:val="20"/>
        </w:rPr>
        <w:t>Pimpinan</w:t>
      </w:r>
      <w:proofErr w:type="spellEnd"/>
      <w:r w:rsidR="00781AC2" w:rsidRPr="00280EF6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81AC2" w:rsidRPr="00280EF6">
        <w:rPr>
          <w:rFonts w:ascii="Arial" w:hAnsi="Arial" w:cs="Arial"/>
          <w:i/>
          <w:sz w:val="20"/>
          <w:szCs w:val="20"/>
        </w:rPr>
        <w:t>Rapat</w:t>
      </w:r>
      <w:proofErr w:type="spellEnd"/>
      <w:r w:rsidR="00EC3A46" w:rsidRPr="00280EF6">
        <w:rPr>
          <w:rFonts w:ascii="Arial" w:hAnsi="Arial" w:cs="Arial"/>
          <w:sz w:val="20"/>
          <w:szCs w:val="20"/>
        </w:rPr>
        <w:t>,</w:t>
      </w:r>
    </w:p>
    <w:p w:rsidR="0025271A" w:rsidRPr="00421C49" w:rsidRDefault="00421C49" w:rsidP="00FA7566">
      <w:pPr>
        <w:tabs>
          <w:tab w:val="left" w:pos="6237"/>
        </w:tabs>
        <w:rPr>
          <w:rFonts w:ascii="Arial" w:hAnsi="Arial" w:cs="Arial"/>
          <w:b/>
          <w:bCs/>
          <w:sz w:val="20"/>
          <w:szCs w:val="20"/>
          <w:lang w:val="en-AU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AU"/>
        </w:rPr>
        <w:t>Nimas</w:t>
      </w:r>
      <w:proofErr w:type="spellEnd"/>
      <w:r>
        <w:rPr>
          <w:rFonts w:ascii="Arial" w:hAnsi="Arial" w:cs="Arial"/>
          <w:b/>
          <w:bCs/>
          <w:sz w:val="20"/>
          <w:szCs w:val="20"/>
          <w:lang w:val="en-AU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AU"/>
        </w:rPr>
        <w:t>Mayangsari</w:t>
      </w:r>
      <w:proofErr w:type="spellEnd"/>
    </w:p>
    <w:p w:rsidR="00FD1255" w:rsidRPr="00421C49" w:rsidRDefault="00E253D5" w:rsidP="00FA7566">
      <w:pPr>
        <w:tabs>
          <w:tab w:val="left" w:pos="6237"/>
        </w:tabs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bCs/>
          <w:sz w:val="20"/>
          <w:szCs w:val="20"/>
          <w:lang w:val="id-ID"/>
        </w:rPr>
        <w:tab/>
      </w:r>
      <w:r w:rsidR="00DD52AA">
        <w:rPr>
          <w:rFonts w:ascii="Arial" w:hAnsi="Arial" w:cs="Arial"/>
          <w:b/>
          <w:bCs/>
          <w:sz w:val="20"/>
          <w:szCs w:val="20"/>
          <w:lang w:val="en-AU"/>
        </w:rPr>
        <w:t xml:space="preserve">Rudi </w:t>
      </w:r>
      <w:proofErr w:type="spellStart"/>
      <w:r w:rsidR="00DD52AA">
        <w:rPr>
          <w:rFonts w:ascii="Arial" w:hAnsi="Arial" w:cs="Arial"/>
          <w:b/>
          <w:bCs/>
          <w:sz w:val="20"/>
          <w:szCs w:val="20"/>
          <w:lang w:val="en-AU"/>
        </w:rPr>
        <w:t>Hermawan</w:t>
      </w:r>
      <w:proofErr w:type="spellEnd"/>
    </w:p>
    <w:sectPr w:rsidR="00FD1255" w:rsidRPr="00421C49" w:rsidSect="007C14EC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928" w:right="1418" w:bottom="1418" w:left="141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E4C" w:rsidRDefault="009B0E4C">
      <w:r>
        <w:separator/>
      </w:r>
    </w:p>
  </w:endnote>
  <w:endnote w:type="continuationSeparator" w:id="0">
    <w:p w:rsidR="009B0E4C" w:rsidRDefault="009B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Default="004E4D7F" w:rsidP="00C03282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Default="004E4D7F" w:rsidP="00C0328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E4C" w:rsidRDefault="009B0E4C">
      <w:r>
        <w:separator/>
      </w:r>
    </w:p>
  </w:footnote>
  <w:footnote w:type="continuationSeparator" w:id="0">
    <w:p w:rsidR="009B0E4C" w:rsidRDefault="009B0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Pr="006462A3" w:rsidRDefault="004E4D7F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4E4D7F" w:rsidRPr="006462A3" w:rsidRDefault="004E4D7F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4E4D7F" w:rsidRPr="006462A3" w:rsidRDefault="004E4D7F" w:rsidP="00803828">
    <w:pPr>
      <w:pStyle w:val="Header"/>
      <w:tabs>
        <w:tab w:val="left" w:pos="720"/>
      </w:tabs>
      <w:jc w:val="center"/>
      <w:rPr>
        <w:rStyle w:val="PageNumber"/>
        <w:rFonts w:ascii="Arial" w:hAnsi="Arial" w:cs="Arial"/>
      </w:rPr>
    </w:pPr>
  </w:p>
  <w:p w:rsidR="004E4D7F" w:rsidRDefault="004E4D7F">
    <w:pPr>
      <w:pStyle w:val="Header"/>
      <w:rPr>
        <w:rFonts w:ascii="Futura Bk BT" w:hAnsi="Futura Bk BT" w:cs="Arial"/>
        <w:sz w:val="22"/>
      </w:rPr>
    </w:pPr>
    <w:r>
      <w:rPr>
        <w:rFonts w:ascii="Arial" w:hAnsi="Arial" w:cs="Arial"/>
        <w:noProof/>
        <w:lang w:val="en-AU" w:eastAsia="en-AU"/>
      </w:rPr>
      <w:drawing>
        <wp:anchor distT="0" distB="0" distL="114300" distR="114300" simplePos="0" relativeHeight="251658752" behindDoc="0" locked="0" layoutInCell="1" allowOverlap="1" wp14:anchorId="7D47CC41" wp14:editId="4673CD27">
          <wp:simplePos x="0" y="0"/>
          <wp:positionH relativeFrom="margin">
            <wp:posOffset>4425051</wp:posOffset>
          </wp:positionH>
          <wp:positionV relativeFrom="page">
            <wp:posOffset>540385</wp:posOffset>
          </wp:positionV>
          <wp:extent cx="1647825" cy="38481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384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E4D7F" w:rsidRDefault="004E4D7F">
    <w:pPr>
      <w:pStyle w:val="Header"/>
      <w:rPr>
        <w:rFonts w:ascii="Futura Bk BT" w:hAnsi="Futura Bk BT" w:cs="Arial"/>
        <w:sz w:val="22"/>
      </w:rPr>
    </w:pPr>
  </w:p>
  <w:p w:rsidR="004E4D7F" w:rsidRPr="00254992" w:rsidRDefault="004E4D7F">
    <w:pPr>
      <w:pStyle w:val="Header"/>
      <w:rPr>
        <w:rFonts w:ascii="Futura Bk BT" w:hAnsi="Futura Bk BT" w:cs="Arial"/>
        <w:sz w:val="22"/>
        <w:lang w:val="id-ID"/>
      </w:rPr>
    </w:pPr>
    <w:r w:rsidRPr="00AD359E">
      <w:rPr>
        <w:rFonts w:ascii="Futura Bk BT" w:hAnsi="Futura Bk BT" w:cs="Arial"/>
        <w:sz w:val="22"/>
      </w:rPr>
      <w:t>No.NR-</w:t>
    </w:r>
    <w:r>
      <w:rPr>
        <w:rFonts w:ascii="Futura Bk BT" w:hAnsi="Futura Bk BT" w:cs="Arial"/>
        <w:sz w:val="22"/>
        <w:lang w:val="en-US"/>
      </w:rPr>
      <w:t>027</w:t>
    </w:r>
    <w:r w:rsidRPr="00AD359E">
      <w:rPr>
        <w:rFonts w:ascii="Futura Bk BT" w:hAnsi="Futura Bk BT" w:cs="Arial"/>
        <w:sz w:val="22"/>
      </w:rPr>
      <w:t>/</w:t>
    </w:r>
    <w:r>
      <w:rPr>
        <w:rFonts w:ascii="Futura Bk BT" w:hAnsi="Futura Bk BT" w:cs="Arial"/>
        <w:sz w:val="22"/>
      </w:rPr>
      <w:t>E16</w:t>
    </w:r>
    <w:r>
      <w:rPr>
        <w:rFonts w:ascii="Futura Bk BT" w:hAnsi="Futura Bk BT" w:cs="Arial"/>
        <w:sz w:val="22"/>
        <w:lang w:val="id-ID"/>
      </w:rPr>
      <w:t>0</w:t>
    </w:r>
    <w:r w:rsidRPr="00AD359E">
      <w:rPr>
        <w:rFonts w:ascii="Futura Bk BT" w:hAnsi="Futura Bk BT" w:cs="Arial"/>
        <w:sz w:val="22"/>
      </w:rPr>
      <w:t>00/201</w:t>
    </w:r>
    <w:r>
      <w:rPr>
        <w:rFonts w:ascii="Futura Bk BT" w:hAnsi="Futura Bk BT" w:cs="Arial"/>
        <w:sz w:val="22"/>
        <w:lang w:val="id-ID"/>
      </w:rPr>
      <w:t>7</w:t>
    </w:r>
    <w:r w:rsidRPr="00AD359E">
      <w:rPr>
        <w:rFonts w:ascii="Futura Bk BT" w:hAnsi="Futura Bk BT" w:cs="Arial"/>
        <w:sz w:val="22"/>
      </w:rPr>
      <w:t>-S</w:t>
    </w:r>
    <w:r>
      <w:rPr>
        <w:rFonts w:ascii="Futura Bk BT" w:hAnsi="Futura Bk BT" w:cs="Arial"/>
        <w:sz w:val="22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D7F" w:rsidRDefault="004E4D7F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3922E9A" wp14:editId="7A12B730">
              <wp:simplePos x="0" y="0"/>
              <wp:positionH relativeFrom="margin">
                <wp:posOffset>-30480</wp:posOffset>
              </wp:positionH>
              <wp:positionV relativeFrom="page">
                <wp:posOffset>576580</wp:posOffset>
              </wp:positionV>
              <wp:extent cx="2471420" cy="2336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1420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4D7F" w:rsidRPr="00AD359E" w:rsidRDefault="004E4D7F" w:rsidP="00A06341">
                          <w:pPr>
                            <w:jc w:val="both"/>
                            <w:rPr>
                              <w:rFonts w:ascii="Futura Bk BT" w:hAnsi="Futura Bk BT" w:cs="Arial"/>
                              <w:b/>
                              <w:sz w:val="32"/>
                              <w:szCs w:val="32"/>
                            </w:rPr>
                          </w:pPr>
                          <w:r w:rsidRPr="00AD359E">
                            <w:rPr>
                              <w:rFonts w:ascii="Futura Bk BT" w:hAnsi="Futura Bk BT" w:cs="Arial"/>
                              <w:b/>
                              <w:sz w:val="32"/>
                              <w:szCs w:val="32"/>
                            </w:rPr>
                            <w:t>NOTULEN RAPAT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.4pt;margin-top:45.4pt;width:194.6pt;height:18.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" filled="f" stroked="f">
              <v:textbox style="mso-fit-shape-to-text:t" inset="0,0,0,0">
                <w:txbxContent>
                  <w:p w:rsidR="004E4D7F" w:rsidRPr="00AD359E" w:rsidRDefault="004E4D7F" w:rsidP="00A06341">
                    <w:pPr>
                      <w:jc w:val="both"/>
                      <w:rPr>
                        <w:rFonts w:ascii="Futura Bk BT" w:hAnsi="Futura Bk BT" w:cs="Arial"/>
                        <w:b/>
                        <w:sz w:val="32"/>
                        <w:szCs w:val="32"/>
                      </w:rPr>
                    </w:pPr>
                    <w:r w:rsidRPr="00AD359E">
                      <w:rPr>
                        <w:rFonts w:ascii="Futura Bk BT" w:hAnsi="Futura Bk BT" w:cs="Arial"/>
                        <w:b/>
                        <w:sz w:val="32"/>
                        <w:szCs w:val="32"/>
                      </w:rPr>
                      <w:t>NOTULEN RAPAT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:rsidR="004E4D7F" w:rsidRPr="005E5F82" w:rsidRDefault="004E4D7F" w:rsidP="005E5F82">
    <w:pPr>
      <w:spacing w:line="276" w:lineRule="auto"/>
      <w:rPr>
        <w:rFonts w:ascii="Arial" w:hAnsi="Arial" w:cs="Arial"/>
        <w:b/>
        <w:sz w:val="22"/>
        <w:szCs w:val="22"/>
        <w:lang w:val="pl-PL"/>
      </w:rPr>
    </w:pPr>
  </w:p>
  <w:p w:rsidR="004E4D7F" w:rsidRDefault="004E4D7F" w:rsidP="005E5F82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3B0AA632" wp14:editId="2296AC73">
          <wp:simplePos x="0" y="0"/>
          <wp:positionH relativeFrom="margin">
            <wp:posOffset>4471035</wp:posOffset>
          </wp:positionH>
          <wp:positionV relativeFrom="page">
            <wp:posOffset>422275</wp:posOffset>
          </wp:positionV>
          <wp:extent cx="1860550" cy="433705"/>
          <wp:effectExtent l="0" t="0" r="635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0550" cy="433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167EB"/>
    <w:multiLevelType w:val="hybridMultilevel"/>
    <w:tmpl w:val="8AC414A2"/>
    <w:lvl w:ilvl="0" w:tplc="0C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">
    <w:nsid w:val="46502699"/>
    <w:multiLevelType w:val="hybridMultilevel"/>
    <w:tmpl w:val="C9C887B4"/>
    <w:lvl w:ilvl="0" w:tplc="0C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4CAB0DA3"/>
    <w:multiLevelType w:val="hybridMultilevel"/>
    <w:tmpl w:val="3F3070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C5A77"/>
    <w:multiLevelType w:val="hybridMultilevel"/>
    <w:tmpl w:val="B1825BD0"/>
    <w:lvl w:ilvl="0" w:tplc="166A57F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5" w:hanging="360"/>
      </w:pPr>
    </w:lvl>
    <w:lvl w:ilvl="2" w:tplc="0C09001B" w:tentative="1">
      <w:start w:val="1"/>
      <w:numFmt w:val="lowerRoman"/>
      <w:lvlText w:val="%3."/>
      <w:lvlJc w:val="right"/>
      <w:pPr>
        <w:ind w:left="1975" w:hanging="180"/>
      </w:pPr>
    </w:lvl>
    <w:lvl w:ilvl="3" w:tplc="0C09000F" w:tentative="1">
      <w:start w:val="1"/>
      <w:numFmt w:val="decimal"/>
      <w:lvlText w:val="%4."/>
      <w:lvlJc w:val="left"/>
      <w:pPr>
        <w:ind w:left="2695" w:hanging="360"/>
      </w:pPr>
    </w:lvl>
    <w:lvl w:ilvl="4" w:tplc="0C090019" w:tentative="1">
      <w:start w:val="1"/>
      <w:numFmt w:val="lowerLetter"/>
      <w:lvlText w:val="%5."/>
      <w:lvlJc w:val="left"/>
      <w:pPr>
        <w:ind w:left="3415" w:hanging="360"/>
      </w:pPr>
    </w:lvl>
    <w:lvl w:ilvl="5" w:tplc="0C09001B" w:tentative="1">
      <w:start w:val="1"/>
      <w:numFmt w:val="lowerRoman"/>
      <w:lvlText w:val="%6."/>
      <w:lvlJc w:val="right"/>
      <w:pPr>
        <w:ind w:left="4135" w:hanging="180"/>
      </w:pPr>
    </w:lvl>
    <w:lvl w:ilvl="6" w:tplc="0C09000F" w:tentative="1">
      <w:start w:val="1"/>
      <w:numFmt w:val="decimal"/>
      <w:lvlText w:val="%7."/>
      <w:lvlJc w:val="left"/>
      <w:pPr>
        <w:ind w:left="4855" w:hanging="360"/>
      </w:pPr>
    </w:lvl>
    <w:lvl w:ilvl="7" w:tplc="0C090019" w:tentative="1">
      <w:start w:val="1"/>
      <w:numFmt w:val="lowerLetter"/>
      <w:lvlText w:val="%8."/>
      <w:lvlJc w:val="left"/>
      <w:pPr>
        <w:ind w:left="5575" w:hanging="360"/>
      </w:pPr>
    </w:lvl>
    <w:lvl w:ilvl="8" w:tplc="0C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">
    <w:nsid w:val="713010A6"/>
    <w:multiLevelType w:val="hybridMultilevel"/>
    <w:tmpl w:val="AFCA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724B9"/>
    <w:multiLevelType w:val="hybridMultilevel"/>
    <w:tmpl w:val="89307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F7"/>
    <w:rsid w:val="00000DF7"/>
    <w:rsid w:val="00001EC8"/>
    <w:rsid w:val="00003575"/>
    <w:rsid w:val="00004FC8"/>
    <w:rsid w:val="000072AA"/>
    <w:rsid w:val="000077E6"/>
    <w:rsid w:val="000118EB"/>
    <w:rsid w:val="000121F9"/>
    <w:rsid w:val="00013265"/>
    <w:rsid w:val="00013D7D"/>
    <w:rsid w:val="00021289"/>
    <w:rsid w:val="000226B7"/>
    <w:rsid w:val="00023CC7"/>
    <w:rsid w:val="00024993"/>
    <w:rsid w:val="000254D3"/>
    <w:rsid w:val="0003192B"/>
    <w:rsid w:val="000327A5"/>
    <w:rsid w:val="00032BFD"/>
    <w:rsid w:val="00033221"/>
    <w:rsid w:val="0003479C"/>
    <w:rsid w:val="00035DF0"/>
    <w:rsid w:val="000366F0"/>
    <w:rsid w:val="000404B5"/>
    <w:rsid w:val="000411D6"/>
    <w:rsid w:val="00041876"/>
    <w:rsid w:val="00041FEF"/>
    <w:rsid w:val="00045A77"/>
    <w:rsid w:val="00046335"/>
    <w:rsid w:val="00050ACA"/>
    <w:rsid w:val="00051E0E"/>
    <w:rsid w:val="0006159F"/>
    <w:rsid w:val="00061877"/>
    <w:rsid w:val="00063E46"/>
    <w:rsid w:val="00064DA8"/>
    <w:rsid w:val="00066CA3"/>
    <w:rsid w:val="0006758D"/>
    <w:rsid w:val="00067EB5"/>
    <w:rsid w:val="000709E3"/>
    <w:rsid w:val="00071990"/>
    <w:rsid w:val="00071AB2"/>
    <w:rsid w:val="0007482A"/>
    <w:rsid w:val="000771C9"/>
    <w:rsid w:val="00077309"/>
    <w:rsid w:val="00080905"/>
    <w:rsid w:val="00081121"/>
    <w:rsid w:val="00082E27"/>
    <w:rsid w:val="0008678F"/>
    <w:rsid w:val="000878A5"/>
    <w:rsid w:val="00090828"/>
    <w:rsid w:val="00090B24"/>
    <w:rsid w:val="000926B5"/>
    <w:rsid w:val="000A0449"/>
    <w:rsid w:val="000A476A"/>
    <w:rsid w:val="000A480D"/>
    <w:rsid w:val="000B421C"/>
    <w:rsid w:val="000B4E34"/>
    <w:rsid w:val="000B5561"/>
    <w:rsid w:val="000C0368"/>
    <w:rsid w:val="000C2644"/>
    <w:rsid w:val="000C3164"/>
    <w:rsid w:val="000C34D1"/>
    <w:rsid w:val="000C3748"/>
    <w:rsid w:val="000C4EC3"/>
    <w:rsid w:val="000C517A"/>
    <w:rsid w:val="000C530B"/>
    <w:rsid w:val="000C57FC"/>
    <w:rsid w:val="000C79A1"/>
    <w:rsid w:val="000D143D"/>
    <w:rsid w:val="000D2FF8"/>
    <w:rsid w:val="000D3662"/>
    <w:rsid w:val="000D502A"/>
    <w:rsid w:val="000D6DC8"/>
    <w:rsid w:val="000E03C2"/>
    <w:rsid w:val="000E31F2"/>
    <w:rsid w:val="000E518B"/>
    <w:rsid w:val="000E668D"/>
    <w:rsid w:val="000E7541"/>
    <w:rsid w:val="000F26C9"/>
    <w:rsid w:val="000F5B69"/>
    <w:rsid w:val="000F6097"/>
    <w:rsid w:val="000F60F1"/>
    <w:rsid w:val="000F7AB0"/>
    <w:rsid w:val="001026A8"/>
    <w:rsid w:val="00103CEE"/>
    <w:rsid w:val="00111453"/>
    <w:rsid w:val="00113654"/>
    <w:rsid w:val="00114500"/>
    <w:rsid w:val="00114F8A"/>
    <w:rsid w:val="00115804"/>
    <w:rsid w:val="00117350"/>
    <w:rsid w:val="001222ED"/>
    <w:rsid w:val="00124185"/>
    <w:rsid w:val="00130127"/>
    <w:rsid w:val="0013509E"/>
    <w:rsid w:val="00136CF0"/>
    <w:rsid w:val="001378B7"/>
    <w:rsid w:val="00142A28"/>
    <w:rsid w:val="0015153B"/>
    <w:rsid w:val="00152514"/>
    <w:rsid w:val="001568A1"/>
    <w:rsid w:val="00156AC1"/>
    <w:rsid w:val="001573B1"/>
    <w:rsid w:val="00157630"/>
    <w:rsid w:val="00163893"/>
    <w:rsid w:val="00164F14"/>
    <w:rsid w:val="001662E2"/>
    <w:rsid w:val="00171D0F"/>
    <w:rsid w:val="00174FA1"/>
    <w:rsid w:val="001758E2"/>
    <w:rsid w:val="00175EA6"/>
    <w:rsid w:val="00177F8B"/>
    <w:rsid w:val="00180D39"/>
    <w:rsid w:val="00182F22"/>
    <w:rsid w:val="0018321D"/>
    <w:rsid w:val="00186F1A"/>
    <w:rsid w:val="00191A48"/>
    <w:rsid w:val="00193C87"/>
    <w:rsid w:val="001A03CC"/>
    <w:rsid w:val="001A23A0"/>
    <w:rsid w:val="001A2647"/>
    <w:rsid w:val="001A2764"/>
    <w:rsid w:val="001A6365"/>
    <w:rsid w:val="001A73BA"/>
    <w:rsid w:val="001A75E4"/>
    <w:rsid w:val="001B07FF"/>
    <w:rsid w:val="001B46AC"/>
    <w:rsid w:val="001B4925"/>
    <w:rsid w:val="001B4B5B"/>
    <w:rsid w:val="001C04CF"/>
    <w:rsid w:val="001C19B6"/>
    <w:rsid w:val="001C1F8D"/>
    <w:rsid w:val="001C219B"/>
    <w:rsid w:val="001C28FE"/>
    <w:rsid w:val="001C4603"/>
    <w:rsid w:val="001C6AF7"/>
    <w:rsid w:val="001C7E7E"/>
    <w:rsid w:val="001D09F1"/>
    <w:rsid w:val="001D3E0D"/>
    <w:rsid w:val="001D4662"/>
    <w:rsid w:val="001D6958"/>
    <w:rsid w:val="001D7014"/>
    <w:rsid w:val="001D77A1"/>
    <w:rsid w:val="001E1B56"/>
    <w:rsid w:val="001E21E1"/>
    <w:rsid w:val="001E5141"/>
    <w:rsid w:val="001E640D"/>
    <w:rsid w:val="001E64F7"/>
    <w:rsid w:val="001E7BEB"/>
    <w:rsid w:val="001F1781"/>
    <w:rsid w:val="001F367C"/>
    <w:rsid w:val="001F7561"/>
    <w:rsid w:val="00200442"/>
    <w:rsid w:val="00200691"/>
    <w:rsid w:val="00200C53"/>
    <w:rsid w:val="002010C4"/>
    <w:rsid w:val="00202908"/>
    <w:rsid w:val="00207AB0"/>
    <w:rsid w:val="00210CE0"/>
    <w:rsid w:val="0021143D"/>
    <w:rsid w:val="00211DF6"/>
    <w:rsid w:val="002157AF"/>
    <w:rsid w:val="002158EF"/>
    <w:rsid w:val="00215F41"/>
    <w:rsid w:val="002167F9"/>
    <w:rsid w:val="00221443"/>
    <w:rsid w:val="00222305"/>
    <w:rsid w:val="00222A13"/>
    <w:rsid w:val="0022424A"/>
    <w:rsid w:val="00225741"/>
    <w:rsid w:val="0023056B"/>
    <w:rsid w:val="00230B08"/>
    <w:rsid w:val="0023271D"/>
    <w:rsid w:val="002340EF"/>
    <w:rsid w:val="00234CD3"/>
    <w:rsid w:val="00235767"/>
    <w:rsid w:val="00236277"/>
    <w:rsid w:val="00240376"/>
    <w:rsid w:val="0024038A"/>
    <w:rsid w:val="00240711"/>
    <w:rsid w:val="0024082E"/>
    <w:rsid w:val="002446E3"/>
    <w:rsid w:val="00251AC6"/>
    <w:rsid w:val="00251D68"/>
    <w:rsid w:val="00251FEB"/>
    <w:rsid w:val="0025271A"/>
    <w:rsid w:val="00254992"/>
    <w:rsid w:val="00256B80"/>
    <w:rsid w:val="00257353"/>
    <w:rsid w:val="002577BC"/>
    <w:rsid w:val="00257A16"/>
    <w:rsid w:val="002621B2"/>
    <w:rsid w:val="00263D16"/>
    <w:rsid w:val="00270071"/>
    <w:rsid w:val="002708EC"/>
    <w:rsid w:val="00271373"/>
    <w:rsid w:val="00271A26"/>
    <w:rsid w:val="002737CC"/>
    <w:rsid w:val="002742AD"/>
    <w:rsid w:val="00274CF0"/>
    <w:rsid w:val="00275E35"/>
    <w:rsid w:val="00275FB2"/>
    <w:rsid w:val="002767F0"/>
    <w:rsid w:val="00276B89"/>
    <w:rsid w:val="00280EF6"/>
    <w:rsid w:val="0028387D"/>
    <w:rsid w:val="0028741D"/>
    <w:rsid w:val="00290AA2"/>
    <w:rsid w:val="0029106E"/>
    <w:rsid w:val="00291613"/>
    <w:rsid w:val="00292038"/>
    <w:rsid w:val="00292D9E"/>
    <w:rsid w:val="00293167"/>
    <w:rsid w:val="00293D2C"/>
    <w:rsid w:val="0029514B"/>
    <w:rsid w:val="0029612A"/>
    <w:rsid w:val="002A7BAB"/>
    <w:rsid w:val="002B242C"/>
    <w:rsid w:val="002B29AC"/>
    <w:rsid w:val="002B38F0"/>
    <w:rsid w:val="002B4FC7"/>
    <w:rsid w:val="002B7433"/>
    <w:rsid w:val="002C0543"/>
    <w:rsid w:val="002C1163"/>
    <w:rsid w:val="002C11F4"/>
    <w:rsid w:val="002C2694"/>
    <w:rsid w:val="002C4DAB"/>
    <w:rsid w:val="002C6954"/>
    <w:rsid w:val="002D1710"/>
    <w:rsid w:val="002D6A35"/>
    <w:rsid w:val="002E026D"/>
    <w:rsid w:val="002E07DC"/>
    <w:rsid w:val="002E07EC"/>
    <w:rsid w:val="002E5B06"/>
    <w:rsid w:val="002E733F"/>
    <w:rsid w:val="002F1324"/>
    <w:rsid w:val="002F510A"/>
    <w:rsid w:val="002F5AE9"/>
    <w:rsid w:val="00300CC8"/>
    <w:rsid w:val="00301D99"/>
    <w:rsid w:val="003043A9"/>
    <w:rsid w:val="00304657"/>
    <w:rsid w:val="003071A9"/>
    <w:rsid w:val="003076F6"/>
    <w:rsid w:val="00310500"/>
    <w:rsid w:val="0031223A"/>
    <w:rsid w:val="00313F12"/>
    <w:rsid w:val="00314491"/>
    <w:rsid w:val="00314D73"/>
    <w:rsid w:val="003160DE"/>
    <w:rsid w:val="0032049F"/>
    <w:rsid w:val="00323D8F"/>
    <w:rsid w:val="003255EC"/>
    <w:rsid w:val="0032623C"/>
    <w:rsid w:val="00326869"/>
    <w:rsid w:val="003319A5"/>
    <w:rsid w:val="00332946"/>
    <w:rsid w:val="00335B74"/>
    <w:rsid w:val="00336404"/>
    <w:rsid w:val="0034192F"/>
    <w:rsid w:val="0034202A"/>
    <w:rsid w:val="003423DF"/>
    <w:rsid w:val="003446CA"/>
    <w:rsid w:val="003450B2"/>
    <w:rsid w:val="0034511B"/>
    <w:rsid w:val="00346DF8"/>
    <w:rsid w:val="0035100D"/>
    <w:rsid w:val="00351A57"/>
    <w:rsid w:val="00351ADC"/>
    <w:rsid w:val="00352C09"/>
    <w:rsid w:val="00354D4D"/>
    <w:rsid w:val="00357E64"/>
    <w:rsid w:val="003605F3"/>
    <w:rsid w:val="00361BD8"/>
    <w:rsid w:val="003629BD"/>
    <w:rsid w:val="003632CD"/>
    <w:rsid w:val="0036663A"/>
    <w:rsid w:val="00367893"/>
    <w:rsid w:val="00370E64"/>
    <w:rsid w:val="00380430"/>
    <w:rsid w:val="00380B0D"/>
    <w:rsid w:val="00385152"/>
    <w:rsid w:val="00385C8E"/>
    <w:rsid w:val="00390932"/>
    <w:rsid w:val="003926A0"/>
    <w:rsid w:val="003934EA"/>
    <w:rsid w:val="00397820"/>
    <w:rsid w:val="00397BE0"/>
    <w:rsid w:val="003A0047"/>
    <w:rsid w:val="003A0904"/>
    <w:rsid w:val="003A0A10"/>
    <w:rsid w:val="003A1826"/>
    <w:rsid w:val="003A262A"/>
    <w:rsid w:val="003A34A9"/>
    <w:rsid w:val="003A47F9"/>
    <w:rsid w:val="003A54BE"/>
    <w:rsid w:val="003A74C3"/>
    <w:rsid w:val="003A7AAE"/>
    <w:rsid w:val="003B4AD9"/>
    <w:rsid w:val="003B53BA"/>
    <w:rsid w:val="003B6B56"/>
    <w:rsid w:val="003B7AD2"/>
    <w:rsid w:val="003C0925"/>
    <w:rsid w:val="003C12CA"/>
    <w:rsid w:val="003C41FB"/>
    <w:rsid w:val="003D0DBA"/>
    <w:rsid w:val="003D2245"/>
    <w:rsid w:val="003D7FA1"/>
    <w:rsid w:val="003E1ECA"/>
    <w:rsid w:val="003E3CE0"/>
    <w:rsid w:val="003E403B"/>
    <w:rsid w:val="003E4150"/>
    <w:rsid w:val="003E4D8C"/>
    <w:rsid w:val="003E5CF0"/>
    <w:rsid w:val="003E6BB2"/>
    <w:rsid w:val="003F069C"/>
    <w:rsid w:val="003F3A0C"/>
    <w:rsid w:val="003F4538"/>
    <w:rsid w:val="003F47C0"/>
    <w:rsid w:val="003F5818"/>
    <w:rsid w:val="0040019D"/>
    <w:rsid w:val="00400C38"/>
    <w:rsid w:val="004062FF"/>
    <w:rsid w:val="00407260"/>
    <w:rsid w:val="0041205E"/>
    <w:rsid w:val="00413468"/>
    <w:rsid w:val="00414942"/>
    <w:rsid w:val="0041518A"/>
    <w:rsid w:val="00421C49"/>
    <w:rsid w:val="00422C1C"/>
    <w:rsid w:val="00424FED"/>
    <w:rsid w:val="004319D1"/>
    <w:rsid w:val="00432EB8"/>
    <w:rsid w:val="004408DD"/>
    <w:rsid w:val="00440F39"/>
    <w:rsid w:val="004418B5"/>
    <w:rsid w:val="00442519"/>
    <w:rsid w:val="004437B2"/>
    <w:rsid w:val="004449AB"/>
    <w:rsid w:val="00445A84"/>
    <w:rsid w:val="00446DD6"/>
    <w:rsid w:val="00446E10"/>
    <w:rsid w:val="00450901"/>
    <w:rsid w:val="00450C13"/>
    <w:rsid w:val="00452565"/>
    <w:rsid w:val="00454FD6"/>
    <w:rsid w:val="0045592A"/>
    <w:rsid w:val="00456AEB"/>
    <w:rsid w:val="00457627"/>
    <w:rsid w:val="00457FB6"/>
    <w:rsid w:val="00463EA8"/>
    <w:rsid w:val="00464B03"/>
    <w:rsid w:val="0046772A"/>
    <w:rsid w:val="00474559"/>
    <w:rsid w:val="00481375"/>
    <w:rsid w:val="00481704"/>
    <w:rsid w:val="004838D5"/>
    <w:rsid w:val="004922A5"/>
    <w:rsid w:val="00494ED2"/>
    <w:rsid w:val="00495C9C"/>
    <w:rsid w:val="00497E38"/>
    <w:rsid w:val="004A13F8"/>
    <w:rsid w:val="004A3E89"/>
    <w:rsid w:val="004A45C2"/>
    <w:rsid w:val="004A5ED9"/>
    <w:rsid w:val="004A64AF"/>
    <w:rsid w:val="004B2C75"/>
    <w:rsid w:val="004B3AB9"/>
    <w:rsid w:val="004B3DD1"/>
    <w:rsid w:val="004B475B"/>
    <w:rsid w:val="004B62B3"/>
    <w:rsid w:val="004C0A0F"/>
    <w:rsid w:val="004C1215"/>
    <w:rsid w:val="004C1864"/>
    <w:rsid w:val="004C3C8A"/>
    <w:rsid w:val="004C465E"/>
    <w:rsid w:val="004C51C8"/>
    <w:rsid w:val="004C6F2C"/>
    <w:rsid w:val="004D0C46"/>
    <w:rsid w:val="004D0D3C"/>
    <w:rsid w:val="004D355E"/>
    <w:rsid w:val="004D3B2E"/>
    <w:rsid w:val="004D5588"/>
    <w:rsid w:val="004D6A0C"/>
    <w:rsid w:val="004D6EF0"/>
    <w:rsid w:val="004E209B"/>
    <w:rsid w:val="004E4D7F"/>
    <w:rsid w:val="004E5511"/>
    <w:rsid w:val="004F12AD"/>
    <w:rsid w:val="004F1995"/>
    <w:rsid w:val="004F2F9F"/>
    <w:rsid w:val="004F4F36"/>
    <w:rsid w:val="004F65A6"/>
    <w:rsid w:val="004F71C9"/>
    <w:rsid w:val="0050252C"/>
    <w:rsid w:val="00502E1F"/>
    <w:rsid w:val="0050372E"/>
    <w:rsid w:val="00504DB2"/>
    <w:rsid w:val="00505ECA"/>
    <w:rsid w:val="005061FD"/>
    <w:rsid w:val="00510105"/>
    <w:rsid w:val="00510BE5"/>
    <w:rsid w:val="005136B8"/>
    <w:rsid w:val="00514D27"/>
    <w:rsid w:val="00515F75"/>
    <w:rsid w:val="00517651"/>
    <w:rsid w:val="00517CF8"/>
    <w:rsid w:val="00520E4E"/>
    <w:rsid w:val="00524E48"/>
    <w:rsid w:val="00526A2E"/>
    <w:rsid w:val="00530614"/>
    <w:rsid w:val="00530BB6"/>
    <w:rsid w:val="00531728"/>
    <w:rsid w:val="005346A2"/>
    <w:rsid w:val="00535BCC"/>
    <w:rsid w:val="00540957"/>
    <w:rsid w:val="00540B88"/>
    <w:rsid w:val="00540F2B"/>
    <w:rsid w:val="0054142D"/>
    <w:rsid w:val="005428C6"/>
    <w:rsid w:val="00542E5E"/>
    <w:rsid w:val="00547CCE"/>
    <w:rsid w:val="0055187A"/>
    <w:rsid w:val="00553C86"/>
    <w:rsid w:val="00553EDD"/>
    <w:rsid w:val="005556A5"/>
    <w:rsid w:val="0055620A"/>
    <w:rsid w:val="00562AFE"/>
    <w:rsid w:val="00564A18"/>
    <w:rsid w:val="00566497"/>
    <w:rsid w:val="005700FB"/>
    <w:rsid w:val="00570933"/>
    <w:rsid w:val="00570B68"/>
    <w:rsid w:val="00570DCC"/>
    <w:rsid w:val="00570EF8"/>
    <w:rsid w:val="0057139E"/>
    <w:rsid w:val="005729EE"/>
    <w:rsid w:val="00575D44"/>
    <w:rsid w:val="005779FF"/>
    <w:rsid w:val="00577F85"/>
    <w:rsid w:val="00583D49"/>
    <w:rsid w:val="005877BB"/>
    <w:rsid w:val="00591400"/>
    <w:rsid w:val="00592C32"/>
    <w:rsid w:val="00593846"/>
    <w:rsid w:val="00594AD1"/>
    <w:rsid w:val="00596493"/>
    <w:rsid w:val="005A0B78"/>
    <w:rsid w:val="005A2C24"/>
    <w:rsid w:val="005A3B7D"/>
    <w:rsid w:val="005A450A"/>
    <w:rsid w:val="005A4754"/>
    <w:rsid w:val="005A5471"/>
    <w:rsid w:val="005A5AAD"/>
    <w:rsid w:val="005B10D7"/>
    <w:rsid w:val="005B3D65"/>
    <w:rsid w:val="005C0F95"/>
    <w:rsid w:val="005C1678"/>
    <w:rsid w:val="005C2897"/>
    <w:rsid w:val="005C437A"/>
    <w:rsid w:val="005C74C4"/>
    <w:rsid w:val="005D14CE"/>
    <w:rsid w:val="005D1DB5"/>
    <w:rsid w:val="005D4368"/>
    <w:rsid w:val="005D43B9"/>
    <w:rsid w:val="005E0A40"/>
    <w:rsid w:val="005E3C69"/>
    <w:rsid w:val="005E5F82"/>
    <w:rsid w:val="005E6706"/>
    <w:rsid w:val="005E79A0"/>
    <w:rsid w:val="005F16A5"/>
    <w:rsid w:val="005F1AAB"/>
    <w:rsid w:val="005F1FB3"/>
    <w:rsid w:val="005F3BE0"/>
    <w:rsid w:val="005F4430"/>
    <w:rsid w:val="005F4A6F"/>
    <w:rsid w:val="005F521D"/>
    <w:rsid w:val="005F576E"/>
    <w:rsid w:val="005F57C1"/>
    <w:rsid w:val="005F7072"/>
    <w:rsid w:val="00604A68"/>
    <w:rsid w:val="00604FDD"/>
    <w:rsid w:val="00607816"/>
    <w:rsid w:val="00612670"/>
    <w:rsid w:val="0061272D"/>
    <w:rsid w:val="00613665"/>
    <w:rsid w:val="006157E5"/>
    <w:rsid w:val="00616A68"/>
    <w:rsid w:val="00617465"/>
    <w:rsid w:val="00622A2E"/>
    <w:rsid w:val="00623CA3"/>
    <w:rsid w:val="00627037"/>
    <w:rsid w:val="00631395"/>
    <w:rsid w:val="00631C9C"/>
    <w:rsid w:val="00637113"/>
    <w:rsid w:val="00642B1B"/>
    <w:rsid w:val="00643BA6"/>
    <w:rsid w:val="00645F98"/>
    <w:rsid w:val="006462A3"/>
    <w:rsid w:val="00646599"/>
    <w:rsid w:val="00647B88"/>
    <w:rsid w:val="00651DA0"/>
    <w:rsid w:val="00656DCD"/>
    <w:rsid w:val="00657E4A"/>
    <w:rsid w:val="00663A7B"/>
    <w:rsid w:val="006649D5"/>
    <w:rsid w:val="0066687C"/>
    <w:rsid w:val="00667703"/>
    <w:rsid w:val="006702CE"/>
    <w:rsid w:val="006729E4"/>
    <w:rsid w:val="00675AAB"/>
    <w:rsid w:val="00676114"/>
    <w:rsid w:val="006773F6"/>
    <w:rsid w:val="006858B6"/>
    <w:rsid w:val="006871B5"/>
    <w:rsid w:val="00690F47"/>
    <w:rsid w:val="0069203C"/>
    <w:rsid w:val="0069384D"/>
    <w:rsid w:val="0069540E"/>
    <w:rsid w:val="006959E9"/>
    <w:rsid w:val="00697639"/>
    <w:rsid w:val="006A0624"/>
    <w:rsid w:val="006A0978"/>
    <w:rsid w:val="006A0FC3"/>
    <w:rsid w:val="006A135C"/>
    <w:rsid w:val="006A1EDA"/>
    <w:rsid w:val="006A2150"/>
    <w:rsid w:val="006A33B4"/>
    <w:rsid w:val="006A3B34"/>
    <w:rsid w:val="006A4921"/>
    <w:rsid w:val="006B05CE"/>
    <w:rsid w:val="006B2FC9"/>
    <w:rsid w:val="006B4434"/>
    <w:rsid w:val="006B746F"/>
    <w:rsid w:val="006B7E9C"/>
    <w:rsid w:val="006C19C9"/>
    <w:rsid w:val="006C22D5"/>
    <w:rsid w:val="006C2B7A"/>
    <w:rsid w:val="006D1450"/>
    <w:rsid w:val="006D1984"/>
    <w:rsid w:val="006D3AA3"/>
    <w:rsid w:val="006D3F46"/>
    <w:rsid w:val="006D517E"/>
    <w:rsid w:val="006D6624"/>
    <w:rsid w:val="006E1ED2"/>
    <w:rsid w:val="006E22C7"/>
    <w:rsid w:val="006E2C4D"/>
    <w:rsid w:val="006E44B6"/>
    <w:rsid w:val="006E650E"/>
    <w:rsid w:val="006E688C"/>
    <w:rsid w:val="006E71E0"/>
    <w:rsid w:val="006F0C29"/>
    <w:rsid w:val="006F1CE1"/>
    <w:rsid w:val="006F2BD9"/>
    <w:rsid w:val="006F6C00"/>
    <w:rsid w:val="00700225"/>
    <w:rsid w:val="00700953"/>
    <w:rsid w:val="00703F05"/>
    <w:rsid w:val="00705FDC"/>
    <w:rsid w:val="00712814"/>
    <w:rsid w:val="007146F5"/>
    <w:rsid w:val="0071587F"/>
    <w:rsid w:val="00720DFB"/>
    <w:rsid w:val="007224E6"/>
    <w:rsid w:val="0072261C"/>
    <w:rsid w:val="0072524C"/>
    <w:rsid w:val="00725C55"/>
    <w:rsid w:val="007266C4"/>
    <w:rsid w:val="00727293"/>
    <w:rsid w:val="007304B3"/>
    <w:rsid w:val="0073074C"/>
    <w:rsid w:val="00732541"/>
    <w:rsid w:val="00733863"/>
    <w:rsid w:val="00737376"/>
    <w:rsid w:val="00737D36"/>
    <w:rsid w:val="00737D77"/>
    <w:rsid w:val="00740388"/>
    <w:rsid w:val="0074276E"/>
    <w:rsid w:val="0074547F"/>
    <w:rsid w:val="00747C4A"/>
    <w:rsid w:val="00750267"/>
    <w:rsid w:val="007502AE"/>
    <w:rsid w:val="00751170"/>
    <w:rsid w:val="0075340C"/>
    <w:rsid w:val="00754645"/>
    <w:rsid w:val="00754B45"/>
    <w:rsid w:val="0075557C"/>
    <w:rsid w:val="00761DDB"/>
    <w:rsid w:val="00770283"/>
    <w:rsid w:val="007702C9"/>
    <w:rsid w:val="00770563"/>
    <w:rsid w:val="007722B6"/>
    <w:rsid w:val="00772648"/>
    <w:rsid w:val="00773EC4"/>
    <w:rsid w:val="00775A21"/>
    <w:rsid w:val="00775B55"/>
    <w:rsid w:val="00775EF0"/>
    <w:rsid w:val="00780148"/>
    <w:rsid w:val="00781AC2"/>
    <w:rsid w:val="00781E09"/>
    <w:rsid w:val="00784B88"/>
    <w:rsid w:val="0078519C"/>
    <w:rsid w:val="00786BBE"/>
    <w:rsid w:val="00786D30"/>
    <w:rsid w:val="0078758D"/>
    <w:rsid w:val="0079020B"/>
    <w:rsid w:val="00791131"/>
    <w:rsid w:val="00792AB7"/>
    <w:rsid w:val="00792D68"/>
    <w:rsid w:val="00796B38"/>
    <w:rsid w:val="007A1026"/>
    <w:rsid w:val="007A4B53"/>
    <w:rsid w:val="007A6246"/>
    <w:rsid w:val="007A7E43"/>
    <w:rsid w:val="007B0563"/>
    <w:rsid w:val="007B2705"/>
    <w:rsid w:val="007B2AF9"/>
    <w:rsid w:val="007B30B4"/>
    <w:rsid w:val="007B3768"/>
    <w:rsid w:val="007B4333"/>
    <w:rsid w:val="007B441C"/>
    <w:rsid w:val="007B4CDB"/>
    <w:rsid w:val="007B585C"/>
    <w:rsid w:val="007B6A40"/>
    <w:rsid w:val="007C09A8"/>
    <w:rsid w:val="007C14EC"/>
    <w:rsid w:val="007C1BA8"/>
    <w:rsid w:val="007C54B0"/>
    <w:rsid w:val="007C6FD2"/>
    <w:rsid w:val="007D1739"/>
    <w:rsid w:val="007D2CBC"/>
    <w:rsid w:val="007D2D18"/>
    <w:rsid w:val="007D54A4"/>
    <w:rsid w:val="007D61B4"/>
    <w:rsid w:val="007D7B04"/>
    <w:rsid w:val="007E03C4"/>
    <w:rsid w:val="007E384D"/>
    <w:rsid w:val="007E441F"/>
    <w:rsid w:val="007E4805"/>
    <w:rsid w:val="007E5D0C"/>
    <w:rsid w:val="007E611B"/>
    <w:rsid w:val="007E64F3"/>
    <w:rsid w:val="007F20D5"/>
    <w:rsid w:val="007F2B31"/>
    <w:rsid w:val="007F39E7"/>
    <w:rsid w:val="008004AD"/>
    <w:rsid w:val="00803828"/>
    <w:rsid w:val="0080520C"/>
    <w:rsid w:val="0081047A"/>
    <w:rsid w:val="0081093B"/>
    <w:rsid w:val="00810EBE"/>
    <w:rsid w:val="00811619"/>
    <w:rsid w:val="0081389F"/>
    <w:rsid w:val="00816190"/>
    <w:rsid w:val="00820F4B"/>
    <w:rsid w:val="0082472A"/>
    <w:rsid w:val="008305A8"/>
    <w:rsid w:val="00831B65"/>
    <w:rsid w:val="00832D36"/>
    <w:rsid w:val="00833347"/>
    <w:rsid w:val="00833A50"/>
    <w:rsid w:val="008341FD"/>
    <w:rsid w:val="00836DF2"/>
    <w:rsid w:val="00837BF4"/>
    <w:rsid w:val="0084182D"/>
    <w:rsid w:val="00843341"/>
    <w:rsid w:val="00843872"/>
    <w:rsid w:val="008439E0"/>
    <w:rsid w:val="008504BC"/>
    <w:rsid w:val="0085152D"/>
    <w:rsid w:val="00851F1A"/>
    <w:rsid w:val="00852D73"/>
    <w:rsid w:val="00853F7E"/>
    <w:rsid w:val="00856506"/>
    <w:rsid w:val="00861680"/>
    <w:rsid w:val="00862FCB"/>
    <w:rsid w:val="00864071"/>
    <w:rsid w:val="0086625B"/>
    <w:rsid w:val="00866D11"/>
    <w:rsid w:val="0086711A"/>
    <w:rsid w:val="008673F4"/>
    <w:rsid w:val="0087063C"/>
    <w:rsid w:val="008722B5"/>
    <w:rsid w:val="00873C28"/>
    <w:rsid w:val="00875D28"/>
    <w:rsid w:val="00880219"/>
    <w:rsid w:val="008829BE"/>
    <w:rsid w:val="00884713"/>
    <w:rsid w:val="00884B01"/>
    <w:rsid w:val="0088504D"/>
    <w:rsid w:val="008872BB"/>
    <w:rsid w:val="00890CC8"/>
    <w:rsid w:val="00890E3E"/>
    <w:rsid w:val="008922EE"/>
    <w:rsid w:val="00893A78"/>
    <w:rsid w:val="00895C2C"/>
    <w:rsid w:val="008973D5"/>
    <w:rsid w:val="008977F3"/>
    <w:rsid w:val="008A017A"/>
    <w:rsid w:val="008A03B5"/>
    <w:rsid w:val="008A78D3"/>
    <w:rsid w:val="008A7C4D"/>
    <w:rsid w:val="008B072E"/>
    <w:rsid w:val="008B0AA5"/>
    <w:rsid w:val="008B478E"/>
    <w:rsid w:val="008B4A0A"/>
    <w:rsid w:val="008B6218"/>
    <w:rsid w:val="008C0D14"/>
    <w:rsid w:val="008C26B9"/>
    <w:rsid w:val="008C270B"/>
    <w:rsid w:val="008C4079"/>
    <w:rsid w:val="008C4667"/>
    <w:rsid w:val="008C4E19"/>
    <w:rsid w:val="008D1271"/>
    <w:rsid w:val="008D2084"/>
    <w:rsid w:val="008D276E"/>
    <w:rsid w:val="008D537B"/>
    <w:rsid w:val="008E152F"/>
    <w:rsid w:val="008E20FE"/>
    <w:rsid w:val="008E3D2B"/>
    <w:rsid w:val="008E5BFA"/>
    <w:rsid w:val="008E5E20"/>
    <w:rsid w:val="008F1324"/>
    <w:rsid w:val="008F239A"/>
    <w:rsid w:val="008F5DC8"/>
    <w:rsid w:val="008F74FD"/>
    <w:rsid w:val="008F7BD2"/>
    <w:rsid w:val="009031C2"/>
    <w:rsid w:val="0090327F"/>
    <w:rsid w:val="00905371"/>
    <w:rsid w:val="00906819"/>
    <w:rsid w:val="0091109D"/>
    <w:rsid w:val="00911BDE"/>
    <w:rsid w:val="00912DCC"/>
    <w:rsid w:val="00913285"/>
    <w:rsid w:val="009145B3"/>
    <w:rsid w:val="009156ED"/>
    <w:rsid w:val="00915D84"/>
    <w:rsid w:val="0091703A"/>
    <w:rsid w:val="0091779C"/>
    <w:rsid w:val="00921A1C"/>
    <w:rsid w:val="00926294"/>
    <w:rsid w:val="00926E57"/>
    <w:rsid w:val="00926F40"/>
    <w:rsid w:val="009325F6"/>
    <w:rsid w:val="00932EF6"/>
    <w:rsid w:val="0093389A"/>
    <w:rsid w:val="00933903"/>
    <w:rsid w:val="0093418B"/>
    <w:rsid w:val="00935C61"/>
    <w:rsid w:val="00936C34"/>
    <w:rsid w:val="00940028"/>
    <w:rsid w:val="009467A6"/>
    <w:rsid w:val="00950AD9"/>
    <w:rsid w:val="00951539"/>
    <w:rsid w:val="00951963"/>
    <w:rsid w:val="00951CB6"/>
    <w:rsid w:val="00957295"/>
    <w:rsid w:val="009579F2"/>
    <w:rsid w:val="009600D6"/>
    <w:rsid w:val="009604B5"/>
    <w:rsid w:val="0096378A"/>
    <w:rsid w:val="00963C56"/>
    <w:rsid w:val="009644A2"/>
    <w:rsid w:val="009653E7"/>
    <w:rsid w:val="00966027"/>
    <w:rsid w:val="009661E4"/>
    <w:rsid w:val="009667BA"/>
    <w:rsid w:val="00966FC0"/>
    <w:rsid w:val="0096725D"/>
    <w:rsid w:val="00967368"/>
    <w:rsid w:val="00967B2A"/>
    <w:rsid w:val="00970912"/>
    <w:rsid w:val="009711EE"/>
    <w:rsid w:val="00972F89"/>
    <w:rsid w:val="0097306E"/>
    <w:rsid w:val="0097549B"/>
    <w:rsid w:val="00975AFC"/>
    <w:rsid w:val="00975BE1"/>
    <w:rsid w:val="0097607B"/>
    <w:rsid w:val="00980C7F"/>
    <w:rsid w:val="00981C5C"/>
    <w:rsid w:val="00983D2F"/>
    <w:rsid w:val="00985B86"/>
    <w:rsid w:val="0098687F"/>
    <w:rsid w:val="00990AC4"/>
    <w:rsid w:val="00990B62"/>
    <w:rsid w:val="00990DBE"/>
    <w:rsid w:val="00991B5D"/>
    <w:rsid w:val="00993936"/>
    <w:rsid w:val="0099404A"/>
    <w:rsid w:val="0099499E"/>
    <w:rsid w:val="00996F8A"/>
    <w:rsid w:val="009971F2"/>
    <w:rsid w:val="009A3183"/>
    <w:rsid w:val="009A6AFB"/>
    <w:rsid w:val="009B0777"/>
    <w:rsid w:val="009B0E4C"/>
    <w:rsid w:val="009B3046"/>
    <w:rsid w:val="009B45FA"/>
    <w:rsid w:val="009B56B4"/>
    <w:rsid w:val="009B579A"/>
    <w:rsid w:val="009B746C"/>
    <w:rsid w:val="009C1E01"/>
    <w:rsid w:val="009C4DA0"/>
    <w:rsid w:val="009C675E"/>
    <w:rsid w:val="009C7DC9"/>
    <w:rsid w:val="009D0EDC"/>
    <w:rsid w:val="009D195A"/>
    <w:rsid w:val="009D19E0"/>
    <w:rsid w:val="009D52EB"/>
    <w:rsid w:val="009D5805"/>
    <w:rsid w:val="009D6396"/>
    <w:rsid w:val="009D6711"/>
    <w:rsid w:val="009E05B4"/>
    <w:rsid w:val="009E0C98"/>
    <w:rsid w:val="009E0CC4"/>
    <w:rsid w:val="009E1D2E"/>
    <w:rsid w:val="009E3A4B"/>
    <w:rsid w:val="009E4AF9"/>
    <w:rsid w:val="009E512F"/>
    <w:rsid w:val="009E51BC"/>
    <w:rsid w:val="009F38BB"/>
    <w:rsid w:val="009F46D6"/>
    <w:rsid w:val="009F4A15"/>
    <w:rsid w:val="009F4F41"/>
    <w:rsid w:val="009F4F64"/>
    <w:rsid w:val="009F7E8B"/>
    <w:rsid w:val="00A01848"/>
    <w:rsid w:val="00A01F55"/>
    <w:rsid w:val="00A04B82"/>
    <w:rsid w:val="00A06341"/>
    <w:rsid w:val="00A07604"/>
    <w:rsid w:val="00A07BC1"/>
    <w:rsid w:val="00A111F4"/>
    <w:rsid w:val="00A11835"/>
    <w:rsid w:val="00A13E92"/>
    <w:rsid w:val="00A1499B"/>
    <w:rsid w:val="00A168C3"/>
    <w:rsid w:val="00A20B03"/>
    <w:rsid w:val="00A20EF1"/>
    <w:rsid w:val="00A21FED"/>
    <w:rsid w:val="00A246B8"/>
    <w:rsid w:val="00A24EB0"/>
    <w:rsid w:val="00A250D5"/>
    <w:rsid w:val="00A26789"/>
    <w:rsid w:val="00A30F0D"/>
    <w:rsid w:val="00A31D9F"/>
    <w:rsid w:val="00A32EFD"/>
    <w:rsid w:val="00A36D59"/>
    <w:rsid w:val="00A4010E"/>
    <w:rsid w:val="00A4189F"/>
    <w:rsid w:val="00A4562F"/>
    <w:rsid w:val="00A460AE"/>
    <w:rsid w:val="00A51F16"/>
    <w:rsid w:val="00A52C87"/>
    <w:rsid w:val="00A56D5B"/>
    <w:rsid w:val="00A62A70"/>
    <w:rsid w:val="00A65045"/>
    <w:rsid w:val="00A6633F"/>
    <w:rsid w:val="00A66D2B"/>
    <w:rsid w:val="00A717DA"/>
    <w:rsid w:val="00A71B89"/>
    <w:rsid w:val="00A72802"/>
    <w:rsid w:val="00A750CC"/>
    <w:rsid w:val="00A7583A"/>
    <w:rsid w:val="00A77320"/>
    <w:rsid w:val="00A81542"/>
    <w:rsid w:val="00A81CA5"/>
    <w:rsid w:val="00A8217B"/>
    <w:rsid w:val="00A83383"/>
    <w:rsid w:val="00A8384D"/>
    <w:rsid w:val="00A83A5F"/>
    <w:rsid w:val="00A84465"/>
    <w:rsid w:val="00A90E86"/>
    <w:rsid w:val="00A92806"/>
    <w:rsid w:val="00A94673"/>
    <w:rsid w:val="00A95346"/>
    <w:rsid w:val="00A96088"/>
    <w:rsid w:val="00A974A7"/>
    <w:rsid w:val="00AA0851"/>
    <w:rsid w:val="00AA0F4C"/>
    <w:rsid w:val="00AA1E41"/>
    <w:rsid w:val="00AA504A"/>
    <w:rsid w:val="00AA6269"/>
    <w:rsid w:val="00AA6E92"/>
    <w:rsid w:val="00AB0FB1"/>
    <w:rsid w:val="00AB2337"/>
    <w:rsid w:val="00AB40AD"/>
    <w:rsid w:val="00AB4576"/>
    <w:rsid w:val="00AB4A79"/>
    <w:rsid w:val="00AB4C2C"/>
    <w:rsid w:val="00AB5376"/>
    <w:rsid w:val="00AB6085"/>
    <w:rsid w:val="00AC0ACC"/>
    <w:rsid w:val="00AC12B3"/>
    <w:rsid w:val="00AC52D1"/>
    <w:rsid w:val="00AC6629"/>
    <w:rsid w:val="00AC74B0"/>
    <w:rsid w:val="00AD0EA9"/>
    <w:rsid w:val="00AD28C5"/>
    <w:rsid w:val="00AD359E"/>
    <w:rsid w:val="00AD4302"/>
    <w:rsid w:val="00AD6CF3"/>
    <w:rsid w:val="00AE0143"/>
    <w:rsid w:val="00AE1DF5"/>
    <w:rsid w:val="00AE2FB4"/>
    <w:rsid w:val="00AE33DE"/>
    <w:rsid w:val="00AE4AF7"/>
    <w:rsid w:val="00AE5B43"/>
    <w:rsid w:val="00AF231D"/>
    <w:rsid w:val="00AF3652"/>
    <w:rsid w:val="00B0427E"/>
    <w:rsid w:val="00B058C5"/>
    <w:rsid w:val="00B05C29"/>
    <w:rsid w:val="00B06CC4"/>
    <w:rsid w:val="00B11457"/>
    <w:rsid w:val="00B11B90"/>
    <w:rsid w:val="00B13F29"/>
    <w:rsid w:val="00B15D24"/>
    <w:rsid w:val="00B161AD"/>
    <w:rsid w:val="00B17F34"/>
    <w:rsid w:val="00B20008"/>
    <w:rsid w:val="00B21D52"/>
    <w:rsid w:val="00B23363"/>
    <w:rsid w:val="00B244DE"/>
    <w:rsid w:val="00B26CED"/>
    <w:rsid w:val="00B3231E"/>
    <w:rsid w:val="00B35FAA"/>
    <w:rsid w:val="00B36F16"/>
    <w:rsid w:val="00B3748B"/>
    <w:rsid w:val="00B37E18"/>
    <w:rsid w:val="00B40185"/>
    <w:rsid w:val="00B401CE"/>
    <w:rsid w:val="00B41272"/>
    <w:rsid w:val="00B41CE4"/>
    <w:rsid w:val="00B428A6"/>
    <w:rsid w:val="00B44926"/>
    <w:rsid w:val="00B5010A"/>
    <w:rsid w:val="00B525A4"/>
    <w:rsid w:val="00B52BE8"/>
    <w:rsid w:val="00B56757"/>
    <w:rsid w:val="00B56DEC"/>
    <w:rsid w:val="00B57D33"/>
    <w:rsid w:val="00B660C8"/>
    <w:rsid w:val="00B67AC9"/>
    <w:rsid w:val="00B7372F"/>
    <w:rsid w:val="00B74BB6"/>
    <w:rsid w:val="00B75BBE"/>
    <w:rsid w:val="00B80A55"/>
    <w:rsid w:val="00B8266B"/>
    <w:rsid w:val="00B83FAB"/>
    <w:rsid w:val="00B8406F"/>
    <w:rsid w:val="00B8517C"/>
    <w:rsid w:val="00B900D6"/>
    <w:rsid w:val="00B90DAA"/>
    <w:rsid w:val="00B91CFF"/>
    <w:rsid w:val="00B935F2"/>
    <w:rsid w:val="00B93C7D"/>
    <w:rsid w:val="00B94541"/>
    <w:rsid w:val="00B94FDA"/>
    <w:rsid w:val="00BA1CE5"/>
    <w:rsid w:val="00BA2C93"/>
    <w:rsid w:val="00BA359F"/>
    <w:rsid w:val="00BA4BF6"/>
    <w:rsid w:val="00BA545D"/>
    <w:rsid w:val="00BB05E7"/>
    <w:rsid w:val="00BB0694"/>
    <w:rsid w:val="00BB2306"/>
    <w:rsid w:val="00BB374F"/>
    <w:rsid w:val="00BB7D90"/>
    <w:rsid w:val="00BB7F90"/>
    <w:rsid w:val="00BC2003"/>
    <w:rsid w:val="00BC3A9C"/>
    <w:rsid w:val="00BC448B"/>
    <w:rsid w:val="00BC61D6"/>
    <w:rsid w:val="00BC7CF1"/>
    <w:rsid w:val="00BD160E"/>
    <w:rsid w:val="00BD2E2F"/>
    <w:rsid w:val="00BD4863"/>
    <w:rsid w:val="00BD4AE8"/>
    <w:rsid w:val="00BE2EFC"/>
    <w:rsid w:val="00BE5A6A"/>
    <w:rsid w:val="00BF2157"/>
    <w:rsid w:val="00BF3B0F"/>
    <w:rsid w:val="00BF42A5"/>
    <w:rsid w:val="00BF4A58"/>
    <w:rsid w:val="00BF6267"/>
    <w:rsid w:val="00BF75FA"/>
    <w:rsid w:val="00BF7D5C"/>
    <w:rsid w:val="00C01B8D"/>
    <w:rsid w:val="00C03282"/>
    <w:rsid w:val="00C03FE1"/>
    <w:rsid w:val="00C04E60"/>
    <w:rsid w:val="00C05950"/>
    <w:rsid w:val="00C06F96"/>
    <w:rsid w:val="00C111FE"/>
    <w:rsid w:val="00C13853"/>
    <w:rsid w:val="00C1401E"/>
    <w:rsid w:val="00C148F6"/>
    <w:rsid w:val="00C14998"/>
    <w:rsid w:val="00C1580B"/>
    <w:rsid w:val="00C15ABF"/>
    <w:rsid w:val="00C166F2"/>
    <w:rsid w:val="00C207E8"/>
    <w:rsid w:val="00C20B09"/>
    <w:rsid w:val="00C268A3"/>
    <w:rsid w:val="00C3302D"/>
    <w:rsid w:val="00C330A6"/>
    <w:rsid w:val="00C33D06"/>
    <w:rsid w:val="00C34F88"/>
    <w:rsid w:val="00C355A1"/>
    <w:rsid w:val="00C37897"/>
    <w:rsid w:val="00C44E28"/>
    <w:rsid w:val="00C45E4D"/>
    <w:rsid w:val="00C46F49"/>
    <w:rsid w:val="00C53D22"/>
    <w:rsid w:val="00C56803"/>
    <w:rsid w:val="00C61720"/>
    <w:rsid w:val="00C61A73"/>
    <w:rsid w:val="00C61B42"/>
    <w:rsid w:val="00C6414D"/>
    <w:rsid w:val="00C658C2"/>
    <w:rsid w:val="00C73174"/>
    <w:rsid w:val="00C76425"/>
    <w:rsid w:val="00C8172E"/>
    <w:rsid w:val="00C82B61"/>
    <w:rsid w:val="00C9100A"/>
    <w:rsid w:val="00C913B8"/>
    <w:rsid w:val="00C92185"/>
    <w:rsid w:val="00C92235"/>
    <w:rsid w:val="00C9379A"/>
    <w:rsid w:val="00C93FE8"/>
    <w:rsid w:val="00C94DD7"/>
    <w:rsid w:val="00C95B47"/>
    <w:rsid w:val="00C95D2F"/>
    <w:rsid w:val="00C97421"/>
    <w:rsid w:val="00C97B3C"/>
    <w:rsid w:val="00CA133C"/>
    <w:rsid w:val="00CA19BF"/>
    <w:rsid w:val="00CA3B0E"/>
    <w:rsid w:val="00CA4220"/>
    <w:rsid w:val="00CA5446"/>
    <w:rsid w:val="00CA6572"/>
    <w:rsid w:val="00CA6F33"/>
    <w:rsid w:val="00CA6F3A"/>
    <w:rsid w:val="00CA730B"/>
    <w:rsid w:val="00CA7A34"/>
    <w:rsid w:val="00CB5236"/>
    <w:rsid w:val="00CB564B"/>
    <w:rsid w:val="00CB5D5F"/>
    <w:rsid w:val="00CC074F"/>
    <w:rsid w:val="00CC0BB9"/>
    <w:rsid w:val="00CC2BA9"/>
    <w:rsid w:val="00CC63DE"/>
    <w:rsid w:val="00CC708E"/>
    <w:rsid w:val="00CD223D"/>
    <w:rsid w:val="00CD2325"/>
    <w:rsid w:val="00CD31E2"/>
    <w:rsid w:val="00CD39E1"/>
    <w:rsid w:val="00CD5C43"/>
    <w:rsid w:val="00CD6B15"/>
    <w:rsid w:val="00CE077F"/>
    <w:rsid w:val="00CE6932"/>
    <w:rsid w:val="00CF101D"/>
    <w:rsid w:val="00CF23DE"/>
    <w:rsid w:val="00CF4087"/>
    <w:rsid w:val="00CF4885"/>
    <w:rsid w:val="00CF568F"/>
    <w:rsid w:val="00CF6677"/>
    <w:rsid w:val="00D00FF6"/>
    <w:rsid w:val="00D032EF"/>
    <w:rsid w:val="00D06E55"/>
    <w:rsid w:val="00D071C8"/>
    <w:rsid w:val="00D0737B"/>
    <w:rsid w:val="00D10111"/>
    <w:rsid w:val="00D11D34"/>
    <w:rsid w:val="00D134AD"/>
    <w:rsid w:val="00D136E9"/>
    <w:rsid w:val="00D13F01"/>
    <w:rsid w:val="00D14553"/>
    <w:rsid w:val="00D1732C"/>
    <w:rsid w:val="00D173E8"/>
    <w:rsid w:val="00D22D1A"/>
    <w:rsid w:val="00D2600A"/>
    <w:rsid w:val="00D3343B"/>
    <w:rsid w:val="00D33F8A"/>
    <w:rsid w:val="00D34E93"/>
    <w:rsid w:val="00D34F79"/>
    <w:rsid w:val="00D35790"/>
    <w:rsid w:val="00D37C91"/>
    <w:rsid w:val="00D4240B"/>
    <w:rsid w:val="00D429AA"/>
    <w:rsid w:val="00D44737"/>
    <w:rsid w:val="00D4633F"/>
    <w:rsid w:val="00D465A9"/>
    <w:rsid w:val="00D46EF2"/>
    <w:rsid w:val="00D560C4"/>
    <w:rsid w:val="00D611DF"/>
    <w:rsid w:val="00D6220B"/>
    <w:rsid w:val="00D64C1C"/>
    <w:rsid w:val="00D65C24"/>
    <w:rsid w:val="00D705F5"/>
    <w:rsid w:val="00D74B65"/>
    <w:rsid w:val="00D74DE5"/>
    <w:rsid w:val="00D75364"/>
    <w:rsid w:val="00D75566"/>
    <w:rsid w:val="00D77BAC"/>
    <w:rsid w:val="00D82CC5"/>
    <w:rsid w:val="00D830D9"/>
    <w:rsid w:val="00D84D21"/>
    <w:rsid w:val="00D860B8"/>
    <w:rsid w:val="00D873B3"/>
    <w:rsid w:val="00D874AA"/>
    <w:rsid w:val="00D91A40"/>
    <w:rsid w:val="00D91BE2"/>
    <w:rsid w:val="00D92307"/>
    <w:rsid w:val="00D93826"/>
    <w:rsid w:val="00D93B42"/>
    <w:rsid w:val="00D93CD8"/>
    <w:rsid w:val="00D97E92"/>
    <w:rsid w:val="00DA095E"/>
    <w:rsid w:val="00DA1893"/>
    <w:rsid w:val="00DA2EB1"/>
    <w:rsid w:val="00DA3A9B"/>
    <w:rsid w:val="00DA5587"/>
    <w:rsid w:val="00DB1154"/>
    <w:rsid w:val="00DB1976"/>
    <w:rsid w:val="00DB2381"/>
    <w:rsid w:val="00DB64F6"/>
    <w:rsid w:val="00DB66F0"/>
    <w:rsid w:val="00DB6D31"/>
    <w:rsid w:val="00DC09E9"/>
    <w:rsid w:val="00DC18D2"/>
    <w:rsid w:val="00DC2628"/>
    <w:rsid w:val="00DC2FBC"/>
    <w:rsid w:val="00DC785B"/>
    <w:rsid w:val="00DD0C63"/>
    <w:rsid w:val="00DD0D0A"/>
    <w:rsid w:val="00DD52AA"/>
    <w:rsid w:val="00DD61B9"/>
    <w:rsid w:val="00DD62BB"/>
    <w:rsid w:val="00DD6418"/>
    <w:rsid w:val="00DD7C1F"/>
    <w:rsid w:val="00DE03E6"/>
    <w:rsid w:val="00DE40BB"/>
    <w:rsid w:val="00DE4925"/>
    <w:rsid w:val="00DE4CCE"/>
    <w:rsid w:val="00DF299A"/>
    <w:rsid w:val="00DF376C"/>
    <w:rsid w:val="00DF3FBE"/>
    <w:rsid w:val="00DF4578"/>
    <w:rsid w:val="00DF7F15"/>
    <w:rsid w:val="00E0536E"/>
    <w:rsid w:val="00E05F07"/>
    <w:rsid w:val="00E06473"/>
    <w:rsid w:val="00E0674F"/>
    <w:rsid w:val="00E11B68"/>
    <w:rsid w:val="00E12D3F"/>
    <w:rsid w:val="00E13917"/>
    <w:rsid w:val="00E17377"/>
    <w:rsid w:val="00E20C66"/>
    <w:rsid w:val="00E246E7"/>
    <w:rsid w:val="00E24DD2"/>
    <w:rsid w:val="00E253D5"/>
    <w:rsid w:val="00E27EB9"/>
    <w:rsid w:val="00E301DB"/>
    <w:rsid w:val="00E30CA4"/>
    <w:rsid w:val="00E3162F"/>
    <w:rsid w:val="00E37DF8"/>
    <w:rsid w:val="00E40067"/>
    <w:rsid w:val="00E42A94"/>
    <w:rsid w:val="00E430A4"/>
    <w:rsid w:val="00E4355A"/>
    <w:rsid w:val="00E510BC"/>
    <w:rsid w:val="00E531F1"/>
    <w:rsid w:val="00E55E1C"/>
    <w:rsid w:val="00E57C79"/>
    <w:rsid w:val="00E57D27"/>
    <w:rsid w:val="00E62654"/>
    <w:rsid w:val="00E62CA1"/>
    <w:rsid w:val="00E66C65"/>
    <w:rsid w:val="00E67E9E"/>
    <w:rsid w:val="00E71B95"/>
    <w:rsid w:val="00E7430F"/>
    <w:rsid w:val="00E74540"/>
    <w:rsid w:val="00E74999"/>
    <w:rsid w:val="00E74B47"/>
    <w:rsid w:val="00E7507F"/>
    <w:rsid w:val="00E76996"/>
    <w:rsid w:val="00E81F5D"/>
    <w:rsid w:val="00E82B48"/>
    <w:rsid w:val="00E82CB5"/>
    <w:rsid w:val="00E83715"/>
    <w:rsid w:val="00E8583F"/>
    <w:rsid w:val="00E8689F"/>
    <w:rsid w:val="00E906E4"/>
    <w:rsid w:val="00E9117D"/>
    <w:rsid w:val="00E9127B"/>
    <w:rsid w:val="00E9214D"/>
    <w:rsid w:val="00E93412"/>
    <w:rsid w:val="00E94032"/>
    <w:rsid w:val="00E95563"/>
    <w:rsid w:val="00E956DA"/>
    <w:rsid w:val="00E96C4A"/>
    <w:rsid w:val="00E96F6A"/>
    <w:rsid w:val="00E97B53"/>
    <w:rsid w:val="00EA15FE"/>
    <w:rsid w:val="00EA2309"/>
    <w:rsid w:val="00EA2737"/>
    <w:rsid w:val="00EA2F9A"/>
    <w:rsid w:val="00EB0580"/>
    <w:rsid w:val="00EB09EF"/>
    <w:rsid w:val="00EB364A"/>
    <w:rsid w:val="00EB5162"/>
    <w:rsid w:val="00EB6A35"/>
    <w:rsid w:val="00EB7541"/>
    <w:rsid w:val="00EC0930"/>
    <w:rsid w:val="00EC160F"/>
    <w:rsid w:val="00EC2615"/>
    <w:rsid w:val="00EC37FE"/>
    <w:rsid w:val="00EC3A46"/>
    <w:rsid w:val="00EC48DD"/>
    <w:rsid w:val="00EC57CF"/>
    <w:rsid w:val="00EC659F"/>
    <w:rsid w:val="00EC78E5"/>
    <w:rsid w:val="00ED0C3C"/>
    <w:rsid w:val="00ED1EC2"/>
    <w:rsid w:val="00ED59CF"/>
    <w:rsid w:val="00ED6366"/>
    <w:rsid w:val="00EE5CE2"/>
    <w:rsid w:val="00EE6158"/>
    <w:rsid w:val="00EE63AE"/>
    <w:rsid w:val="00EE692D"/>
    <w:rsid w:val="00EE6A7D"/>
    <w:rsid w:val="00EF23F7"/>
    <w:rsid w:val="00EF35DD"/>
    <w:rsid w:val="00EF3DA2"/>
    <w:rsid w:val="00EF3E86"/>
    <w:rsid w:val="00EF79A8"/>
    <w:rsid w:val="00EF7ADD"/>
    <w:rsid w:val="00F00B7E"/>
    <w:rsid w:val="00F00DA6"/>
    <w:rsid w:val="00F00E7B"/>
    <w:rsid w:val="00F016DE"/>
    <w:rsid w:val="00F0258B"/>
    <w:rsid w:val="00F0261D"/>
    <w:rsid w:val="00F02A5B"/>
    <w:rsid w:val="00F02EF8"/>
    <w:rsid w:val="00F031A2"/>
    <w:rsid w:val="00F04253"/>
    <w:rsid w:val="00F0493F"/>
    <w:rsid w:val="00F04BF4"/>
    <w:rsid w:val="00F05EAE"/>
    <w:rsid w:val="00F11A72"/>
    <w:rsid w:val="00F12D76"/>
    <w:rsid w:val="00F131AF"/>
    <w:rsid w:val="00F13C39"/>
    <w:rsid w:val="00F157EE"/>
    <w:rsid w:val="00F2133D"/>
    <w:rsid w:val="00F22018"/>
    <w:rsid w:val="00F237A9"/>
    <w:rsid w:val="00F251A0"/>
    <w:rsid w:val="00F265D6"/>
    <w:rsid w:val="00F32512"/>
    <w:rsid w:val="00F32678"/>
    <w:rsid w:val="00F35F17"/>
    <w:rsid w:val="00F3647E"/>
    <w:rsid w:val="00F370FA"/>
    <w:rsid w:val="00F413BE"/>
    <w:rsid w:val="00F42F9C"/>
    <w:rsid w:val="00F43AC9"/>
    <w:rsid w:val="00F47C0E"/>
    <w:rsid w:val="00F50E30"/>
    <w:rsid w:val="00F527FD"/>
    <w:rsid w:val="00F52A48"/>
    <w:rsid w:val="00F55A28"/>
    <w:rsid w:val="00F56425"/>
    <w:rsid w:val="00F614AF"/>
    <w:rsid w:val="00F61C4B"/>
    <w:rsid w:val="00F66918"/>
    <w:rsid w:val="00F66F64"/>
    <w:rsid w:val="00F7128D"/>
    <w:rsid w:val="00F7472F"/>
    <w:rsid w:val="00F75BFB"/>
    <w:rsid w:val="00F76BE9"/>
    <w:rsid w:val="00F76C93"/>
    <w:rsid w:val="00F81863"/>
    <w:rsid w:val="00F82649"/>
    <w:rsid w:val="00F8270B"/>
    <w:rsid w:val="00F8277B"/>
    <w:rsid w:val="00F8423C"/>
    <w:rsid w:val="00F85437"/>
    <w:rsid w:val="00F85814"/>
    <w:rsid w:val="00F92891"/>
    <w:rsid w:val="00F928E2"/>
    <w:rsid w:val="00F93D0D"/>
    <w:rsid w:val="00F9412C"/>
    <w:rsid w:val="00FA1BDA"/>
    <w:rsid w:val="00FA6D36"/>
    <w:rsid w:val="00FA6E40"/>
    <w:rsid w:val="00FA6F13"/>
    <w:rsid w:val="00FA732E"/>
    <w:rsid w:val="00FA7566"/>
    <w:rsid w:val="00FB0253"/>
    <w:rsid w:val="00FB041D"/>
    <w:rsid w:val="00FB5A24"/>
    <w:rsid w:val="00FB5C07"/>
    <w:rsid w:val="00FB6933"/>
    <w:rsid w:val="00FC1A89"/>
    <w:rsid w:val="00FC4E58"/>
    <w:rsid w:val="00FC6F78"/>
    <w:rsid w:val="00FD1255"/>
    <w:rsid w:val="00FD12EE"/>
    <w:rsid w:val="00FD62C7"/>
    <w:rsid w:val="00FD6E86"/>
    <w:rsid w:val="00FD720D"/>
    <w:rsid w:val="00FE0144"/>
    <w:rsid w:val="00FE08EA"/>
    <w:rsid w:val="00FE5449"/>
    <w:rsid w:val="00FE6448"/>
    <w:rsid w:val="00FE64D2"/>
    <w:rsid w:val="00FE6BD4"/>
    <w:rsid w:val="00FF2116"/>
    <w:rsid w:val="00FF45C4"/>
    <w:rsid w:val="00FF4E2B"/>
    <w:rsid w:val="00FF57B3"/>
    <w:rsid w:val="00FF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FB4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AE2FB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E2FB4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F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2F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FB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E2FB4"/>
  </w:style>
  <w:style w:type="paragraph" w:styleId="BlockText">
    <w:name w:val="Block Text"/>
    <w:basedOn w:val="Normal"/>
    <w:rsid w:val="00AE2FB4"/>
    <w:pPr>
      <w:ind w:left="720" w:right="-900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AE2FB4"/>
    <w:pPr>
      <w:spacing w:before="240"/>
      <w:ind w:right="21"/>
      <w:jc w:val="both"/>
    </w:pPr>
    <w:rPr>
      <w:rFonts w:ascii="Arial" w:hAnsi="Arial" w:cs="Arial"/>
    </w:rPr>
  </w:style>
  <w:style w:type="character" w:styleId="CommentReference">
    <w:name w:val="annotation reference"/>
    <w:basedOn w:val="DefaultParagraphFont"/>
    <w:semiHidden/>
    <w:rsid w:val="00AE2FB4"/>
    <w:rPr>
      <w:sz w:val="16"/>
      <w:szCs w:val="16"/>
    </w:rPr>
  </w:style>
  <w:style w:type="paragraph" w:styleId="CommentText">
    <w:name w:val="annotation text"/>
    <w:basedOn w:val="Normal"/>
    <w:semiHidden/>
    <w:rsid w:val="00AE2F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2FB4"/>
    <w:rPr>
      <w:b/>
      <w:bCs/>
    </w:rPr>
  </w:style>
  <w:style w:type="paragraph" w:styleId="FootnoteText">
    <w:name w:val="footnote text"/>
    <w:basedOn w:val="Normal"/>
    <w:semiHidden/>
    <w:rsid w:val="00AE2F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E64"/>
    <w:rPr>
      <w:strike w:val="0"/>
      <w:dstrike w:val="0"/>
      <w:color w:val="B41423"/>
      <w:u w:val="none"/>
      <w:effect w:val="none"/>
      <w:shd w:val="clear" w:color="auto" w:fill="auto"/>
    </w:rPr>
  </w:style>
  <w:style w:type="table" w:styleId="TableGrid">
    <w:name w:val="Table Grid"/>
    <w:basedOn w:val="TableNormal"/>
    <w:rsid w:val="0081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FB4"/>
    <w:rPr>
      <w:sz w:val="24"/>
      <w:szCs w:val="24"/>
      <w:lang w:val="en-GB"/>
    </w:rPr>
  </w:style>
  <w:style w:type="paragraph" w:styleId="Heading3">
    <w:name w:val="heading 3"/>
    <w:basedOn w:val="Normal"/>
    <w:next w:val="Normal"/>
    <w:qFormat/>
    <w:rsid w:val="00AE2FB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AE2FB4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2F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2FB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2FB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E2FB4"/>
  </w:style>
  <w:style w:type="paragraph" w:styleId="BlockText">
    <w:name w:val="Block Text"/>
    <w:basedOn w:val="Normal"/>
    <w:rsid w:val="00AE2FB4"/>
    <w:pPr>
      <w:ind w:left="720" w:right="-900"/>
      <w:jc w:val="both"/>
    </w:pPr>
    <w:rPr>
      <w:rFonts w:ascii="Arial" w:hAnsi="Arial"/>
      <w:sz w:val="22"/>
      <w:szCs w:val="20"/>
    </w:rPr>
  </w:style>
  <w:style w:type="paragraph" w:styleId="BodyText">
    <w:name w:val="Body Text"/>
    <w:basedOn w:val="Normal"/>
    <w:rsid w:val="00AE2FB4"/>
    <w:pPr>
      <w:spacing w:before="240"/>
      <w:ind w:right="21"/>
      <w:jc w:val="both"/>
    </w:pPr>
    <w:rPr>
      <w:rFonts w:ascii="Arial" w:hAnsi="Arial" w:cs="Arial"/>
    </w:rPr>
  </w:style>
  <w:style w:type="character" w:styleId="CommentReference">
    <w:name w:val="annotation reference"/>
    <w:basedOn w:val="DefaultParagraphFont"/>
    <w:semiHidden/>
    <w:rsid w:val="00AE2FB4"/>
    <w:rPr>
      <w:sz w:val="16"/>
      <w:szCs w:val="16"/>
    </w:rPr>
  </w:style>
  <w:style w:type="paragraph" w:styleId="CommentText">
    <w:name w:val="annotation text"/>
    <w:basedOn w:val="Normal"/>
    <w:semiHidden/>
    <w:rsid w:val="00AE2F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E2FB4"/>
    <w:rPr>
      <w:b/>
      <w:bCs/>
    </w:rPr>
  </w:style>
  <w:style w:type="paragraph" w:styleId="FootnoteText">
    <w:name w:val="footnote text"/>
    <w:basedOn w:val="Normal"/>
    <w:semiHidden/>
    <w:rsid w:val="00AE2FB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E64"/>
    <w:rPr>
      <w:strike w:val="0"/>
      <w:dstrike w:val="0"/>
      <w:color w:val="B41423"/>
      <w:u w:val="none"/>
      <w:effect w:val="none"/>
      <w:shd w:val="clear" w:color="auto" w:fill="auto"/>
    </w:rPr>
  </w:style>
  <w:style w:type="table" w:styleId="TableGrid">
    <w:name w:val="Table Grid"/>
    <w:basedOn w:val="TableNormal"/>
    <w:rsid w:val="0081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2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4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2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2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1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4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4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2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3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1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926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2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68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5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263781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590508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35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099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99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9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88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37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4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9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168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I\AppData\Local\Microsoft\Windows\Temporary%20Internet%20Files\Content.Outlook\9YWDJ5RZ\NOTULEN%20RAPAT%2003%20November%20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0A61-FA26-4FA3-974C-5068B413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RAPAT 03 November 2016</Template>
  <TotalTime>157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…………………………………………</vt:lpstr>
    </vt:vector>
  </TitlesOfParts>
  <Company>ptn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…………………………………………</dc:title>
  <dc:creator>Nana Kanan</dc:creator>
  <cp:lastModifiedBy>ISRS8</cp:lastModifiedBy>
  <cp:revision>21</cp:revision>
  <cp:lastPrinted>2017-06-13T06:11:00Z</cp:lastPrinted>
  <dcterms:created xsi:type="dcterms:W3CDTF">2018-06-04T03:53:00Z</dcterms:created>
  <dcterms:modified xsi:type="dcterms:W3CDTF">2018-06-04T06:37:00Z</dcterms:modified>
</cp:coreProperties>
</file>